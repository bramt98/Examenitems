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1752" w14:textId="77777777" w:rsidR="00453A11" w:rsidRPr="00551F53" w:rsidRDefault="00A751E2" w:rsidP="00EE40B7">
      <w:pPr>
        <w:pStyle w:val="Titel"/>
        <w:tabs>
          <w:tab w:val="left" w:pos="7228"/>
        </w:tabs>
        <w:rPr>
          <w:lang w:val="en-US"/>
        </w:rPr>
      </w:pPr>
      <w:r>
        <w:fldChar w:fldCharType="begin"/>
      </w:r>
      <w:r w:rsidRPr="00551F53">
        <w:rPr>
          <w:lang w:val="en-US"/>
        </w:rPr>
        <w:instrText xml:space="preserve"> HYPERLINK "https://sites.google.com/view/rijnijssel-ao/sjablonen/25187/algemeen?authuser=0" \l "h.p_Ty7aduG2GfRB" </w:instrText>
      </w:r>
      <w:r>
        <w:fldChar w:fldCharType="separate"/>
      </w:r>
      <w:proofErr w:type="spellStart"/>
      <w:r w:rsidR="00874B53" w:rsidRPr="00551F53">
        <w:rPr>
          <w:rStyle w:val="Hyperlink"/>
          <w:lang w:val="en-US"/>
        </w:rPr>
        <w:t>Acceptatietestresultaten</w:t>
      </w:r>
      <w:proofErr w:type="spellEnd"/>
      <w:r>
        <w:fldChar w:fldCharType="end"/>
      </w:r>
      <w:r w:rsidR="00EE40B7" w:rsidRPr="00551F53">
        <w:rPr>
          <w:noProof/>
          <w:vanish/>
          <w:sz w:val="16"/>
          <w:szCs w:val="16"/>
          <w:lang w:val="en-US"/>
        </w:rPr>
        <w:t>sjabloonontwikkelaar zet zelfde naam in footers!</w:t>
      </w:r>
    </w:p>
    <w:sdt>
      <w:sdtPr>
        <w:rPr>
          <w:lang w:val="en-US"/>
        </w:rPr>
        <w:alias w:val="Projectnaam"/>
        <w:tag w:val="Projectnaam"/>
        <w:id w:val="-914392091"/>
        <w:placeholder>
          <w:docPart w:val="37DDF4F1E4A44F36838816A9655AC805"/>
        </w:placeholder>
        <w:text/>
      </w:sdtPr>
      <w:sdtEndPr/>
      <w:sdtContent>
        <w:p w14:paraId="6A847543" w14:textId="0A9ADFD7" w:rsidR="008A2B7E" w:rsidRPr="00453A11" w:rsidRDefault="001F120D" w:rsidP="008A2B7E">
          <w:pPr>
            <w:rPr>
              <w:lang w:val="en-US"/>
            </w:rPr>
          </w:pPr>
          <w:r>
            <w:rPr>
              <w:lang w:val="en-US"/>
            </w:rPr>
            <w:t>Examen</w:t>
          </w:r>
        </w:p>
      </w:sdtContent>
    </w:sdt>
    <w:p w14:paraId="76936853" w14:textId="77777777" w:rsidR="008A2B7E" w:rsidRPr="00453A11" w:rsidRDefault="008A2B7E" w:rsidP="008A2B7E">
      <w:pPr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221143" w:rsidRPr="00551F53" w14:paraId="65894E03" w14:textId="77777777" w:rsidTr="000719E6">
        <w:tc>
          <w:tcPr>
            <w:tcW w:w="1485" w:type="dxa"/>
          </w:tcPr>
          <w:p w14:paraId="101621F4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r w:rsidRPr="00221143">
              <w:rPr>
                <w:lang w:val="en-US"/>
              </w:rPr>
              <w:t>Leereenheid:</w:t>
            </w:r>
          </w:p>
        </w:tc>
        <w:bookmarkStart w:id="0" w:name="Leereenheid"/>
        <w:tc>
          <w:tcPr>
            <w:tcW w:w="4536" w:type="dxa"/>
          </w:tcPr>
          <w:p w14:paraId="3C215366" w14:textId="5888C814" w:rsidR="00221143" w:rsidRPr="00221143" w:rsidRDefault="00913209" w:rsidP="00336A7E">
            <w:pPr>
              <w:pStyle w:val="Geenafstand"/>
              <w:rPr>
                <w:lang w:val="en-US"/>
              </w:rPr>
            </w:pPr>
            <w:sdt>
              <w:sdtPr>
                <w:alias w:val="Naam van leereenheid"/>
                <w:tag w:val="LEname"/>
                <w:id w:val="44343546"/>
                <w:placeholder>
                  <w:docPart w:val="359A674A75F3406FAA6C230DA54899CC"/>
                </w:placeholder>
                <w:text/>
              </w:sdtPr>
              <w:sdtEndPr/>
              <w:sdtContent>
                <w:r w:rsidR="00551F53">
                  <w:t>Examen</w:t>
                </w:r>
              </w:sdtContent>
            </w:sdt>
            <w:bookmarkEnd w:id="0"/>
          </w:p>
        </w:tc>
      </w:tr>
      <w:tr w:rsidR="00221143" w:rsidRPr="00551F53" w14:paraId="6CBAD039" w14:textId="77777777" w:rsidTr="000719E6">
        <w:tc>
          <w:tcPr>
            <w:tcW w:w="1485" w:type="dxa"/>
          </w:tcPr>
          <w:p w14:paraId="5F82C0C0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proofErr w:type="spellStart"/>
            <w:r w:rsidRPr="00221143">
              <w:rPr>
                <w:lang w:val="en-US"/>
              </w:rPr>
              <w:t>Versienummer</w:t>
            </w:r>
            <w:proofErr w:type="spellEnd"/>
            <w:r w:rsidRPr="00221143">
              <w:rPr>
                <w:lang w:val="en-US"/>
              </w:rPr>
              <w:t>:</w:t>
            </w:r>
          </w:p>
        </w:tc>
        <w:bookmarkStart w:id="1" w:name="Versienummer"/>
        <w:tc>
          <w:tcPr>
            <w:tcW w:w="4536" w:type="dxa"/>
          </w:tcPr>
          <w:p w14:paraId="362962A9" w14:textId="495B6ACA" w:rsidR="00221143" w:rsidRPr="00221143" w:rsidRDefault="00913209" w:rsidP="00336A7E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BE96ACC2735E4D319BA669B26FF2E137"/>
                </w:placeholder>
                <w:text/>
              </w:sdtPr>
              <w:sdtEndPr/>
              <w:sdtContent>
                <w:r w:rsidR="00551F53">
                  <w:t>0.1</w:t>
                </w:r>
              </w:sdtContent>
            </w:sdt>
            <w:bookmarkEnd w:id="1"/>
          </w:p>
        </w:tc>
      </w:tr>
      <w:tr w:rsidR="00221143" w:rsidRPr="00551F53" w14:paraId="73B957D8" w14:textId="77777777" w:rsidTr="000719E6">
        <w:tc>
          <w:tcPr>
            <w:tcW w:w="1485" w:type="dxa"/>
          </w:tcPr>
          <w:p w14:paraId="55D30AF3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r w:rsidRPr="00221143">
              <w:rPr>
                <w:lang w:val="en-US"/>
              </w:rPr>
              <w:t>Auteur(s):</w:t>
            </w:r>
          </w:p>
        </w:tc>
        <w:bookmarkStart w:id="2" w:name="Auteurs"/>
        <w:tc>
          <w:tcPr>
            <w:tcW w:w="4536" w:type="dxa"/>
          </w:tcPr>
          <w:p w14:paraId="1C57EA04" w14:textId="2985F5BA" w:rsidR="00221143" w:rsidRPr="00221143" w:rsidRDefault="00913209" w:rsidP="00336A7E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E3AFD92657C54047A0748B82FA9BDCBB"/>
                </w:placeholder>
                <w:text/>
              </w:sdtPr>
              <w:sdtEndPr/>
              <w:sdtContent>
                <w:r w:rsidR="00551F53">
                  <w:t>Bram Timmerman</w:t>
                </w:r>
              </w:sdtContent>
            </w:sdt>
            <w:bookmarkEnd w:id="2"/>
          </w:p>
        </w:tc>
      </w:tr>
      <w:tr w:rsidR="00221143" w:rsidRPr="00551F53" w14:paraId="1D1BDE40" w14:textId="77777777" w:rsidTr="000719E6">
        <w:tc>
          <w:tcPr>
            <w:tcW w:w="1485" w:type="dxa"/>
          </w:tcPr>
          <w:p w14:paraId="286BE2BF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r w:rsidRPr="00221143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4DE674CE" w14:textId="070F79A7" w:rsidR="00221143" w:rsidRPr="000534B2" w:rsidRDefault="00913209" w:rsidP="00336A7E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F8FB0BBF6C0C4096938E3C7EEC422E5C"/>
                </w:placeholder>
                <w:text/>
              </w:sdtPr>
              <w:sdtEndPr/>
              <w:sdtContent>
                <w:r w:rsidR="00551F53">
                  <w:t>2022-05-10</w:t>
                </w:r>
              </w:sdtContent>
            </w:sdt>
          </w:p>
        </w:tc>
      </w:tr>
    </w:tbl>
    <w:p w14:paraId="512A07CE" w14:textId="77777777" w:rsidR="00A963BC" w:rsidRPr="00AD5369" w:rsidRDefault="000C1E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22114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980958F" wp14:editId="54F67FF1">
                <wp:simplePos x="0" y="0"/>
                <wp:positionH relativeFrom="page">
                  <wp:posOffset>4751514</wp:posOffset>
                </wp:positionH>
                <wp:positionV relativeFrom="paragraph">
                  <wp:posOffset>7104364</wp:posOffset>
                </wp:positionV>
                <wp:extent cx="2619784" cy="992938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784" cy="9929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A6833" w14:textId="77777777" w:rsidR="00221143" w:rsidRDefault="00221143" w:rsidP="000534B2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EC0DC3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Hiernaast staan vier invulvelden. Drie daarvan worden ‘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hergebruikt’ in de header en de footer van het document. Om de inhoud van de invulvelden naar de header en footer door te voeren, moet je een print preview genereren.</w:t>
                            </w:r>
                          </w:p>
                          <w:p w14:paraId="612C66BC" w14:textId="77777777" w:rsidR="00221143" w:rsidRPr="00EC0DC3" w:rsidRDefault="00221143" w:rsidP="000534B2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De tekst die je nu leest zal niet afgedrukt worden.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095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15pt;margin-top:559.4pt;width:206.3pt;height:78.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" stroked="f">
                <v:textbox>
                  <w:txbxContent>
                    <w:p w14:paraId="646A6833" w14:textId="77777777" w:rsidR="00221143" w:rsidRDefault="00221143" w:rsidP="000534B2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EC0DC3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Hiernaast staan vier invulvelden. Drie daarvan worden ‘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hergebruikt’ in de header en de footer van het document. Om de inhoud van de invulvelden naar de header en footer door te voeren, moet je een print preview genereren.</w:t>
                      </w:r>
                    </w:p>
                    <w:p w14:paraId="612C66BC" w14:textId="77777777" w:rsidR="00221143" w:rsidRPr="00EC0DC3" w:rsidRDefault="00221143" w:rsidP="000534B2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De tekst die je nu leest zal niet afgedrukt worden.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63BC" w:rsidRPr="00AD5369">
        <w:rPr>
          <w:lang w:val="en-US"/>
        </w:rPr>
        <w:br w:type="page"/>
      </w:r>
    </w:p>
    <w:p w14:paraId="547A3969" w14:textId="77777777" w:rsidR="008A2B7E" w:rsidRPr="0093389B" w:rsidRDefault="00A751E2" w:rsidP="008A2B7E">
      <w:pPr>
        <w:pStyle w:val="Kop1"/>
      </w:pPr>
      <w:hyperlink r:id="rId11" w:anchor="h.p_eKG6nG44Kd0X" w:history="1">
        <w:bookmarkStart w:id="3" w:name="_Toc101429609"/>
        <w:r w:rsidR="008A2B7E" w:rsidRPr="00A751E2">
          <w:rPr>
            <w:rStyle w:val="Hyperlink"/>
          </w:rPr>
          <w:t>Versiebeheer</w:t>
        </w:r>
        <w:bookmarkEnd w:id="3"/>
      </w:hyperlink>
    </w:p>
    <w:p w14:paraId="6FF9473C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922"/>
        <w:gridCol w:w="6379"/>
      </w:tblGrid>
      <w:tr w:rsidR="008A2B7E" w:rsidRPr="0093389B" w14:paraId="69865EFA" w14:textId="77777777" w:rsidTr="00AF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92EBDAF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212FCA34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922" w:type="dxa"/>
          </w:tcPr>
          <w:p w14:paraId="416CE862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6379" w:type="dxa"/>
          </w:tcPr>
          <w:p w14:paraId="0A1BD9FC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6DA8DDE3" w14:textId="77777777" w:rsidTr="00A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2F69321" w14:textId="5C347C1F" w:rsidR="008A2B7E" w:rsidRPr="0093389B" w:rsidRDefault="00551F53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2022-05-10</w:t>
            </w:r>
          </w:p>
        </w:tc>
        <w:tc>
          <w:tcPr>
            <w:tcW w:w="788" w:type="dxa"/>
          </w:tcPr>
          <w:p w14:paraId="287751ED" w14:textId="4478F053" w:rsidR="008A2B7E" w:rsidRPr="0093389B" w:rsidRDefault="00551F53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922" w:type="dxa"/>
          </w:tcPr>
          <w:p w14:paraId="048EAB05" w14:textId="0CB6DE0B" w:rsidR="008A2B7E" w:rsidRPr="0093389B" w:rsidRDefault="00551F53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Bram Timmerman</w:t>
            </w:r>
          </w:p>
        </w:tc>
        <w:tc>
          <w:tcPr>
            <w:tcW w:w="6379" w:type="dxa"/>
          </w:tcPr>
          <w:p w14:paraId="7043A1F3" w14:textId="45E1988B" w:rsidR="008A2B7E" w:rsidRPr="0093389B" w:rsidRDefault="00551F53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Initiële versie</w:t>
            </w:r>
          </w:p>
        </w:tc>
      </w:tr>
      <w:tr w:rsidR="008A2B7E" w:rsidRPr="0093389B" w14:paraId="5790C1B8" w14:textId="77777777" w:rsidTr="00A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2553BFD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1AEB0964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2" w:type="dxa"/>
          </w:tcPr>
          <w:p w14:paraId="45D408D0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9" w:type="dxa"/>
          </w:tcPr>
          <w:p w14:paraId="7262E8FA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4BBB758F" w14:textId="77777777" w:rsidTr="00A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7649645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18E5BA86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2" w:type="dxa"/>
          </w:tcPr>
          <w:p w14:paraId="403157E8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9" w:type="dxa"/>
          </w:tcPr>
          <w:p w14:paraId="40064615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773F10E2" w14:textId="77777777" w:rsidTr="00A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199D84C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360BC449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2" w:type="dxa"/>
          </w:tcPr>
          <w:p w14:paraId="7C75F4EA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9" w:type="dxa"/>
          </w:tcPr>
          <w:p w14:paraId="5441B163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799D9" w14:textId="77777777" w:rsidR="008A2B7E" w:rsidRPr="0093389B" w:rsidRDefault="008A2B7E" w:rsidP="008A2B7E">
      <w:pPr>
        <w:pStyle w:val="Geenafstand"/>
      </w:pPr>
    </w:p>
    <w:p w14:paraId="0C55FB78" w14:textId="77777777" w:rsidR="008A2B7E" w:rsidRPr="0093389B" w:rsidRDefault="008A2B7E">
      <w:r w:rsidRPr="0093389B">
        <w:br w:type="page"/>
      </w:r>
    </w:p>
    <w:p w14:paraId="599CD1B5" w14:textId="77777777" w:rsidR="008A2B7E" w:rsidRPr="0093389B" w:rsidRDefault="00913209" w:rsidP="008A2B7E">
      <w:pPr>
        <w:pStyle w:val="Header1inhoudsopave"/>
      </w:pPr>
      <w:hyperlink r:id="rId12" w:anchor="h.p_LqQOy3HgMP51" w:history="1">
        <w:r w:rsidR="008A2B7E" w:rsidRPr="00A751E2">
          <w:rPr>
            <w:rStyle w:val="Hyperlink"/>
          </w:rPr>
          <w:t>Inhoudsopgave</w:t>
        </w:r>
      </w:hyperlink>
    </w:p>
    <w:p w14:paraId="7025DF8C" w14:textId="77777777" w:rsidR="008A2B7E" w:rsidRPr="0093389B" w:rsidRDefault="008A2B7E" w:rsidP="008A2B7E">
      <w:pPr>
        <w:pStyle w:val="Geenafstand"/>
      </w:pPr>
    </w:p>
    <w:p w14:paraId="1190E0CD" w14:textId="3847ACDA" w:rsidR="00551F53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101429609" w:history="1">
        <w:r w:rsidR="00551F53" w:rsidRPr="00825EB3">
          <w:rPr>
            <w:rStyle w:val="Hyperlink"/>
            <w:noProof/>
          </w:rPr>
          <w:t>Versiebeheer</w:t>
        </w:r>
        <w:r w:rsidR="00551F53">
          <w:rPr>
            <w:noProof/>
            <w:webHidden/>
          </w:rPr>
          <w:tab/>
        </w:r>
        <w:r w:rsidR="00551F53">
          <w:rPr>
            <w:noProof/>
            <w:webHidden/>
          </w:rPr>
          <w:fldChar w:fldCharType="begin"/>
        </w:r>
        <w:r w:rsidR="00551F53">
          <w:rPr>
            <w:noProof/>
            <w:webHidden/>
          </w:rPr>
          <w:instrText xml:space="preserve"> PAGEREF _Toc101429609 \h </w:instrText>
        </w:r>
        <w:r w:rsidR="00551F53">
          <w:rPr>
            <w:noProof/>
            <w:webHidden/>
          </w:rPr>
        </w:r>
        <w:r w:rsidR="00551F53">
          <w:rPr>
            <w:noProof/>
            <w:webHidden/>
          </w:rPr>
          <w:fldChar w:fldCharType="separate"/>
        </w:r>
        <w:r w:rsidR="00551F53">
          <w:rPr>
            <w:noProof/>
            <w:webHidden/>
          </w:rPr>
          <w:t>2</w:t>
        </w:r>
        <w:r w:rsidR="00551F53">
          <w:rPr>
            <w:noProof/>
            <w:webHidden/>
          </w:rPr>
          <w:fldChar w:fldCharType="end"/>
        </w:r>
      </w:hyperlink>
    </w:p>
    <w:p w14:paraId="7E0CDB88" w14:textId="1EEC2007" w:rsidR="00551F53" w:rsidRDefault="00551F53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01429610" w:history="1">
        <w:r w:rsidRPr="00825EB3">
          <w:rPr>
            <w:rStyle w:val="Hyperlink"/>
            <w:noProof/>
          </w:rPr>
          <w:t>Inleiding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4EE00D" w14:textId="161310DB" w:rsidR="00551F53" w:rsidRDefault="00551F53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01429611" w:history="1">
        <w:r w:rsidRPr="00825EB3">
          <w:rPr>
            <w:rStyle w:val="Hyperlink"/>
            <w:noProof/>
          </w:rPr>
          <w:t>Over dit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F61F13" w14:textId="25AAD08C" w:rsidR="00551F53" w:rsidRDefault="00551F53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01429612" w:history="1">
        <w:r w:rsidRPr="00825EB3">
          <w:rPr>
            <w:rStyle w:val="Hyperlink"/>
            <w:noProof/>
          </w:rPr>
          <w:t>Over het project en de opdrachtgever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12F943" w14:textId="2594819D" w:rsidR="00551F53" w:rsidRDefault="00551F53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01429613" w:history="1">
        <w:r w:rsidRPr="00825EB3">
          <w:rPr>
            <w:rStyle w:val="Hyperlink"/>
            <w:noProof/>
          </w:rPr>
          <w:t>Samenvatting Acceptatietest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F1659E" w14:textId="1EE6D032" w:rsidR="00551F53" w:rsidRDefault="00551F53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01429614" w:history="1">
        <w:r w:rsidRPr="00825EB3">
          <w:rPr>
            <w:rStyle w:val="Hyperlink"/>
            <w:noProof/>
          </w:rPr>
          <w:t>Wijzigingen ten opzichte van het Functionele Ontwerp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D435FE" w14:textId="3DFABFCE" w:rsidR="00551F53" w:rsidRDefault="00551F53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01429615" w:history="1">
        <w:r w:rsidRPr="00825EB3">
          <w:rPr>
            <w:rStyle w:val="Hyperlink"/>
            <w:noProof/>
          </w:rPr>
          <w:t>Wijzigingen ten opzichte van het Technische Ontwerp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145878" w14:textId="082811B7" w:rsidR="008A2B7E" w:rsidRPr="0093389B" w:rsidRDefault="008A2B7E" w:rsidP="0015692D">
      <w:pPr>
        <w:pStyle w:val="Geenafstand"/>
      </w:pPr>
      <w:r w:rsidRPr="0093389B">
        <w:fldChar w:fldCharType="end"/>
      </w:r>
    </w:p>
    <w:p w14:paraId="5992EBED" w14:textId="77777777" w:rsidR="008A2B7E" w:rsidRPr="0093389B" w:rsidRDefault="008A2B7E" w:rsidP="0015692D">
      <w:pPr>
        <w:pStyle w:val="Geenafstand"/>
      </w:pPr>
      <w:r w:rsidRPr="0093389B">
        <w:br/>
      </w:r>
    </w:p>
    <w:p w14:paraId="7471D85C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4E862587" w14:textId="77777777" w:rsidR="0015692D" w:rsidRPr="0093389B" w:rsidRDefault="00A751E2" w:rsidP="003A2EE7">
      <w:pPr>
        <w:pStyle w:val="Kop1"/>
      </w:pPr>
      <w:hyperlink r:id="rId13" w:anchor="h.p_nScE_Y3RO7c3" w:history="1">
        <w:bookmarkStart w:id="4" w:name="_Toc101429610"/>
        <w:r w:rsidR="0015692D" w:rsidRPr="00A751E2">
          <w:rPr>
            <w:rStyle w:val="Hyperlink"/>
          </w:rPr>
          <w:t>Inleiding</w:t>
        </w:r>
        <w:bookmarkEnd w:id="4"/>
      </w:hyperlink>
    </w:p>
    <w:p w14:paraId="0B5A794C" w14:textId="77777777" w:rsidR="00A50A4E" w:rsidRDefault="00C27281" w:rsidP="00C27281">
      <w:pPr>
        <w:pStyle w:val="Kop2"/>
      </w:pPr>
      <w:bookmarkStart w:id="5" w:name="_Toc101429611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5"/>
    </w:p>
    <w:p w14:paraId="28EC1680" w14:textId="2A8D7A42" w:rsidR="001F7F20" w:rsidRPr="001F7F20" w:rsidRDefault="00551F53" w:rsidP="00551F53">
      <w:pPr>
        <w:tabs>
          <w:tab w:val="left" w:pos="876"/>
        </w:tabs>
      </w:pPr>
      <w:r>
        <w:t xml:space="preserve">Het doel van de acceptatietestresultaten is om inzicht te krijgen in </w:t>
      </w:r>
      <w:r w:rsidR="001F120D">
        <w:t xml:space="preserve">de resultaten van de acceptatietest. Er zal kort worden samengevat hoe de test is verlopen en wat de resultaten hiervan waren. Daarnaast zullen ook alle eventuele wijzigingen aan het functioneel &amp; technisch ontwerp zorgvuldig gedocumenteerd worden </w:t>
      </w:r>
      <w:proofErr w:type="gramStart"/>
      <w:r w:rsidR="001F120D">
        <w:t>na aanleiding van</w:t>
      </w:r>
      <w:proofErr w:type="gramEnd"/>
      <w:r w:rsidR="001F120D">
        <w:t xml:space="preserve"> de acceptatietest.</w:t>
      </w:r>
      <w:r w:rsidR="001F7F20">
        <w:t xml:space="preserve"> </w:t>
      </w:r>
      <w:r>
        <w:tab/>
      </w:r>
    </w:p>
    <w:p w14:paraId="042807B1" w14:textId="77777777" w:rsidR="00741E0E" w:rsidRDefault="00741E0E" w:rsidP="00AF55D5">
      <w:pPr>
        <w:pStyle w:val="Kop2"/>
      </w:pPr>
      <w:bookmarkStart w:id="6" w:name="_Toc101429612"/>
      <w:r w:rsidRPr="0093389B">
        <w:t>Over het project en de opdrachtgever</w:t>
      </w:r>
      <w:bookmarkEnd w:id="6"/>
    </w:p>
    <w:p w14:paraId="0EBBC6F4" w14:textId="43DF0E44" w:rsidR="001F7F20" w:rsidRPr="001F7F20" w:rsidRDefault="00551F53" w:rsidP="001F7F20">
      <w:r>
        <w:t>Hetzelfde als andere documenten.</w:t>
      </w:r>
    </w:p>
    <w:p w14:paraId="54CC3437" w14:textId="77777777" w:rsidR="00C27281" w:rsidRPr="0093389B" w:rsidRDefault="00C27281" w:rsidP="00AF55D5"/>
    <w:p w14:paraId="2DC5BB3D" w14:textId="267D05A1" w:rsidR="006224DA" w:rsidRDefault="0015692D" w:rsidP="006224DA">
      <w:r w:rsidRPr="0093389B">
        <w:br w:type="page"/>
      </w:r>
    </w:p>
    <w:p w14:paraId="63121DEA" w14:textId="288830E1" w:rsidR="006224DA" w:rsidRDefault="006224DA" w:rsidP="006224DA">
      <w:pPr>
        <w:pStyle w:val="Kop1"/>
      </w:pPr>
      <w:bookmarkStart w:id="7" w:name="_Toc101429613"/>
      <w:r>
        <w:lastRenderedPageBreak/>
        <w:t>Samenvatting Acceptatietest</w:t>
      </w:r>
      <w:bookmarkEnd w:id="7"/>
    </w:p>
    <w:p w14:paraId="0BC7E64F" w14:textId="4C411816" w:rsidR="006224DA" w:rsidRPr="006224DA" w:rsidRDefault="00551F53" w:rsidP="006224DA">
      <w:r>
        <w:t>Omschrijf hier kort hoe de acceptatietest gegaan is.</w:t>
      </w:r>
    </w:p>
    <w:p w14:paraId="353DA15E" w14:textId="14EC536A" w:rsidR="0015692D" w:rsidRDefault="00246525" w:rsidP="00874B53">
      <w:pPr>
        <w:pStyle w:val="Kop1"/>
      </w:pPr>
      <w:bookmarkStart w:id="8" w:name="_Toc101429614"/>
      <w:r w:rsidRPr="0093389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F971719" wp14:editId="325DC5B1">
                <wp:simplePos x="0" y="0"/>
                <wp:positionH relativeFrom="page">
                  <wp:align>right</wp:align>
                </wp:positionH>
                <wp:positionV relativeFrom="paragraph">
                  <wp:posOffset>3709</wp:posOffset>
                </wp:positionV>
                <wp:extent cx="901700" cy="243720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FE372" w14:textId="77777777" w:rsidR="001F7F20" w:rsidRPr="00AF55D5" w:rsidRDefault="001F7F20" w:rsidP="001F7F20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 w:rsidR="0024652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 w:rsidR="0024652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 t</w:t>
                            </w:r>
                            <w:r w:rsidR="0024652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1719" id="_x0000_s1027" type="#_x0000_t202" style="position:absolute;margin-left:19.8pt;margin-top:.3pt;width:71pt;height:19.2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" stroked="f">
                <v:textbox>
                  <w:txbxContent>
                    <w:p w14:paraId="3E7FE372" w14:textId="77777777" w:rsidR="001F7F20" w:rsidRPr="00AF55D5" w:rsidRDefault="001F7F20" w:rsidP="001F7F20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</w:t>
                      </w:r>
                      <w:r w:rsidR="0024652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 w:rsidR="0024652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 t</w:t>
                      </w:r>
                      <w:r w:rsidR="0024652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4" w:anchor="h.p_U8WivjZXRe83" w:history="1">
        <w:r w:rsidR="00874B53" w:rsidRPr="008B2873">
          <w:rPr>
            <w:rStyle w:val="Hyperlink"/>
          </w:rPr>
          <w:t xml:space="preserve">Wijzigingen ten opzichte van </w:t>
        </w:r>
        <w:r w:rsidR="001F7F20" w:rsidRPr="008B2873">
          <w:rPr>
            <w:rStyle w:val="Hyperlink"/>
          </w:rPr>
          <w:t>het Functionele Ontwerp</w:t>
        </w:r>
        <w:bookmarkEnd w:id="8"/>
      </w:hyperlink>
    </w:p>
    <w:p w14:paraId="18646BDE" w14:textId="77777777" w:rsidR="001F7F20" w:rsidRDefault="001F7F20" w:rsidP="001F7F20">
      <w:r>
        <w:t xml:space="preserve">. . . </w:t>
      </w:r>
    </w:p>
    <w:p w14:paraId="5F8AD985" w14:textId="77777777" w:rsidR="001F7F20" w:rsidRDefault="00246525" w:rsidP="001F7F20">
      <w:pPr>
        <w:pStyle w:val="Kop1"/>
      </w:pPr>
      <w:bookmarkStart w:id="9" w:name="_Toc101429615"/>
      <w:r w:rsidRPr="0093389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275E633" wp14:editId="100D16A3">
                <wp:simplePos x="0" y="0"/>
                <wp:positionH relativeFrom="page">
                  <wp:align>right</wp:align>
                </wp:positionH>
                <wp:positionV relativeFrom="paragraph">
                  <wp:posOffset>54080</wp:posOffset>
                </wp:positionV>
                <wp:extent cx="901700" cy="243720"/>
                <wp:effectExtent l="0" t="0" r="0" b="44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7E2B8" w14:textId="77777777" w:rsidR="00246525" w:rsidRPr="00AF55D5" w:rsidRDefault="00246525" w:rsidP="00246525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1 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5E633" id="Text Box 5" o:spid="_x0000_s1028" type="#_x0000_t202" style="position:absolute;margin-left:19.8pt;margin-top:4.25pt;width:71pt;height:19.2pt;z-index:-2516428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" stroked="f">
                <v:textbox>
                  <w:txbxContent>
                    <w:p w14:paraId="3FF7E2B8" w14:textId="77777777" w:rsidR="00246525" w:rsidRPr="00AF55D5" w:rsidRDefault="00246525" w:rsidP="00246525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1 t4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5" w:anchor="h.p_U8WivjZXRe83" w:history="1">
        <w:r w:rsidR="001F7F20" w:rsidRPr="008B2873">
          <w:rPr>
            <w:rStyle w:val="Hyperlink"/>
          </w:rPr>
          <w:t>Wijzigingen ten opzichte van het Technische Ontwerp</w:t>
        </w:r>
        <w:bookmarkEnd w:id="9"/>
      </w:hyperlink>
    </w:p>
    <w:p w14:paraId="6CC7B428" w14:textId="77777777" w:rsidR="00C803CE" w:rsidRPr="00C803CE" w:rsidRDefault="001F7F20" w:rsidP="003F5BD2">
      <w:r>
        <w:t>. . .</w:t>
      </w:r>
    </w:p>
    <w:p w14:paraId="44575180" w14:textId="77777777" w:rsidR="0015692D" w:rsidRPr="0093389B" w:rsidRDefault="0015692D" w:rsidP="0015692D">
      <w:pPr>
        <w:pStyle w:val="Geenafstand"/>
      </w:pPr>
    </w:p>
    <w:p w14:paraId="64DE75C9" w14:textId="77777777" w:rsidR="00DC10FC" w:rsidRPr="0093389B" w:rsidRDefault="00DC10FC">
      <w:r w:rsidRPr="0093389B">
        <w:br w:type="page"/>
      </w:r>
    </w:p>
    <w:p w14:paraId="45599B80" w14:textId="77777777" w:rsidR="00772501" w:rsidRPr="00C93D3F" w:rsidRDefault="00772501" w:rsidP="00772501">
      <w:pPr>
        <w:pStyle w:val="Kop1"/>
        <w:rPr>
          <w:vanish/>
        </w:rPr>
      </w:pPr>
      <w:r w:rsidRPr="00C93D3F">
        <w:rPr>
          <w:vanish/>
          <w:color w:val="000000" w:themeColor="text1"/>
        </w:rPr>
        <w:lastRenderedPageBreak/>
        <w:t>Versiebeheer sjabloon</w:t>
      </w:r>
    </w:p>
    <w:p w14:paraId="19AF6487" w14:textId="77777777" w:rsidR="00513736" w:rsidRDefault="00513736" w:rsidP="00513736">
      <w:pPr>
        <w:pStyle w:val="Geenafstand"/>
        <w:rPr>
          <w:vanish/>
        </w:rPr>
      </w:pPr>
    </w:p>
    <w:p w14:paraId="78B05F83" w14:textId="77777777" w:rsidR="00513736" w:rsidRPr="00800E27" w:rsidRDefault="00513736" w:rsidP="00513736">
      <w:pPr>
        <w:pStyle w:val="Geenafstand"/>
        <w:rPr>
          <w:vanish/>
        </w:rPr>
      </w:pPr>
      <w:r w:rsidRPr="00800E27">
        <w:rPr>
          <w:vanish/>
        </w:rPr>
        <w:t xml:space="preserve">Actuele sjabloon versie datum: </w:t>
      </w:r>
      <w:bookmarkStart w:id="10" w:name="SjabloonVersie"/>
      <w:sdt>
        <w:sdtPr>
          <w:rPr>
            <w:vanish/>
          </w:rPr>
          <w:alias w:val="SjabloonVersie"/>
          <w:tag w:val="SjabloonVersie"/>
          <w:id w:val="1294486274"/>
          <w:placeholder>
            <w:docPart w:val="92F1C261555141C28A1A444B76AC7A8C"/>
          </w:placeholder>
        </w:sdtPr>
        <w:sdtEndPr/>
        <w:sdtContent>
          <w:r w:rsidRPr="00A751E2">
            <w:rPr>
              <w:vanish/>
            </w:rPr>
            <w:t>2019-</w:t>
          </w:r>
          <w:r w:rsidR="00A751E2">
            <w:rPr>
              <w:vanish/>
            </w:rPr>
            <w:t>11-24</w:t>
          </w:r>
        </w:sdtContent>
      </w:sdt>
      <w:bookmarkEnd w:id="10"/>
      <w:r w:rsidR="00A751E2">
        <w:rPr>
          <w:vanish/>
        </w:rPr>
        <w:t xml:space="preserve"> </w:t>
      </w:r>
      <w:r w:rsidR="00A751E2">
        <w:rPr>
          <w:vanish/>
          <w:lang w:val="en-NL"/>
        </w:rPr>
        <w:t>(</w:t>
      </w:r>
      <w:r w:rsidR="00A751E2">
        <w:rPr>
          <w:rFonts w:ascii="Arial" w:hAnsi="Arial" w:cs="Arial"/>
          <w:vanish/>
          <w:lang w:val="en-NL"/>
        </w:rPr>
        <w:t>◄ laatste wijzigingsdatum invullen)</w:t>
      </w:r>
    </w:p>
    <w:p w14:paraId="214D27F1" w14:textId="77777777" w:rsidR="00772501" w:rsidRPr="00C93D3F" w:rsidRDefault="00772501" w:rsidP="00772501">
      <w:pPr>
        <w:pStyle w:val="Geenafstand"/>
        <w:rPr>
          <w:vanish/>
        </w:rPr>
      </w:pPr>
    </w:p>
    <w:tbl>
      <w:tblPr>
        <w:tblStyle w:val="Lijsttabel4"/>
        <w:tblW w:w="9066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922"/>
        <w:gridCol w:w="6000"/>
      </w:tblGrid>
      <w:tr w:rsidR="00772501" w:rsidRPr="00C93D3F" w14:paraId="4D30CA3F" w14:textId="77777777" w:rsidTr="008E2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28020C10" w14:textId="77777777" w:rsidR="00772501" w:rsidRPr="00C93D3F" w:rsidRDefault="00772501" w:rsidP="004E636C">
            <w:pPr>
              <w:pStyle w:val="Geenafstand"/>
              <w:rPr>
                <w:vanish/>
              </w:rPr>
            </w:pPr>
            <w:r w:rsidRPr="00C93D3F">
              <w:rPr>
                <w:vanish/>
              </w:rPr>
              <w:t>Datum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71958E89" w14:textId="77777777" w:rsidR="00772501" w:rsidRPr="00C93D3F" w:rsidRDefault="00772501" w:rsidP="004E636C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Versie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118A1DFA" w14:textId="77777777" w:rsidR="00772501" w:rsidRPr="00C93D3F" w:rsidRDefault="00772501" w:rsidP="004E636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Wie</w:t>
            </w:r>
          </w:p>
        </w:tc>
        <w:tc>
          <w:tcPr>
            <w:tcW w:w="6000" w:type="dxa"/>
            <w:tcBorders>
              <w:left w:val="single" w:sz="4" w:space="0" w:color="auto"/>
            </w:tcBorders>
          </w:tcPr>
          <w:p w14:paraId="7AACAB33" w14:textId="77777777" w:rsidR="00772501" w:rsidRPr="00C93D3F" w:rsidRDefault="00772501" w:rsidP="004E636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Wijzigingen</w:t>
            </w:r>
          </w:p>
        </w:tc>
      </w:tr>
      <w:tr w:rsidR="00772501" w:rsidRPr="00C93D3F" w14:paraId="4F5AE8B9" w14:textId="77777777" w:rsidTr="008E2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63CBC381" w14:textId="77777777" w:rsidR="00772501" w:rsidRPr="00C93D3F" w:rsidRDefault="00772501" w:rsidP="004E636C">
            <w:pPr>
              <w:pStyle w:val="Geenafstand"/>
              <w:jc w:val="center"/>
              <w:rPr>
                <w:b w:val="0"/>
                <w:vanish/>
              </w:rPr>
            </w:pPr>
            <w:r>
              <w:rPr>
                <w:b w:val="0"/>
                <w:vanish/>
              </w:rPr>
              <w:t>201</w:t>
            </w:r>
            <w:r w:rsidR="001F7F20">
              <w:rPr>
                <w:b w:val="0"/>
                <w:vanish/>
              </w:rPr>
              <w:t>9</w:t>
            </w:r>
            <w:r>
              <w:rPr>
                <w:b w:val="0"/>
                <w:vanish/>
              </w:rPr>
              <w:t>-</w:t>
            </w:r>
            <w:r w:rsidR="001F7F20">
              <w:rPr>
                <w:b w:val="0"/>
                <w:vanish/>
              </w:rPr>
              <w:t>02</w:t>
            </w:r>
            <w:r>
              <w:rPr>
                <w:b w:val="0"/>
                <w:vanish/>
              </w:rPr>
              <w:t>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1B1805EE" w14:textId="77777777" w:rsidR="00772501" w:rsidRPr="00C93D3F" w:rsidRDefault="00772501" w:rsidP="004E636C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0.1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03A83BAE" w14:textId="77777777" w:rsidR="00772501" w:rsidRPr="00C93D3F" w:rsidRDefault="001F7F20" w:rsidP="004E636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Luuk</w:t>
            </w:r>
          </w:p>
        </w:tc>
        <w:tc>
          <w:tcPr>
            <w:tcW w:w="6000" w:type="dxa"/>
            <w:tcBorders>
              <w:left w:val="single" w:sz="4" w:space="0" w:color="auto"/>
            </w:tcBorders>
          </w:tcPr>
          <w:p w14:paraId="680628DF" w14:textId="77777777" w:rsidR="00772501" w:rsidRPr="00C93D3F" w:rsidRDefault="00772501" w:rsidP="004E636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Initiële versie</w:t>
            </w:r>
          </w:p>
        </w:tc>
      </w:tr>
      <w:tr w:rsidR="00772501" w:rsidRPr="00C93D3F" w14:paraId="402BB93A" w14:textId="77777777" w:rsidTr="008E2D91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6D9EE8C1" w14:textId="77777777" w:rsidR="00772501" w:rsidRPr="00C93D3F" w:rsidRDefault="001F7F20" w:rsidP="004E636C">
            <w:pPr>
              <w:pStyle w:val="Geenafstand"/>
              <w:jc w:val="center"/>
              <w:rPr>
                <w:b w:val="0"/>
                <w:vanish/>
              </w:rPr>
            </w:pPr>
            <w:r>
              <w:rPr>
                <w:b w:val="0"/>
                <w:vanish/>
              </w:rPr>
              <w:t>2019-04-01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454355E" w14:textId="77777777" w:rsidR="00772501" w:rsidRPr="00C93D3F" w:rsidRDefault="001F7F20" w:rsidP="004E636C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0.2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2D90175D" w14:textId="77777777" w:rsidR="00772501" w:rsidRPr="00C93D3F" w:rsidRDefault="001F7F20" w:rsidP="004E636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Lorenz</w:t>
            </w:r>
          </w:p>
        </w:tc>
        <w:tc>
          <w:tcPr>
            <w:tcW w:w="6000" w:type="dxa"/>
            <w:tcBorders>
              <w:left w:val="single" w:sz="4" w:space="0" w:color="auto"/>
            </w:tcBorders>
          </w:tcPr>
          <w:p w14:paraId="0BDD17D1" w14:textId="77777777" w:rsidR="00336A7E" w:rsidRDefault="001F7F20" w:rsidP="001F7F20">
            <w:pPr>
              <w:pStyle w:val="Geenafstand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Figurenlijst verwijderd</w:t>
            </w:r>
          </w:p>
          <w:p w14:paraId="3BE755EA" w14:textId="77777777" w:rsidR="001F7F20" w:rsidRDefault="001F7F20" w:rsidP="001F7F20">
            <w:pPr>
              <w:pStyle w:val="Geenafstand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Ondertekenblok verwijderd</w:t>
            </w:r>
          </w:p>
          <w:p w14:paraId="34D7B332" w14:textId="77777777" w:rsidR="001F7F20" w:rsidRDefault="001F7F20" w:rsidP="001F7F20">
            <w:pPr>
              <w:pStyle w:val="Geenafstand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 xml:space="preserve">Verwijzing naar </w:t>
            </w:r>
            <w:r w:rsidR="00246525">
              <w:rPr>
                <w:vanish/>
                <w:lang w:val="en-US"/>
              </w:rPr>
              <w:t>taken opgenomen</w:t>
            </w:r>
          </w:p>
          <w:p w14:paraId="5202600D" w14:textId="77777777" w:rsidR="00246525" w:rsidRPr="00C93D3F" w:rsidRDefault="00246525" w:rsidP="001F7F20">
            <w:pPr>
              <w:pStyle w:val="Geenafstand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Inhoudsopgave aangepast</w:t>
            </w:r>
          </w:p>
        </w:tc>
      </w:tr>
      <w:tr w:rsidR="00772501" w:rsidRPr="00C93D3F" w14:paraId="7DE6A181" w14:textId="77777777" w:rsidTr="008E2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686DAC20" w14:textId="77777777" w:rsidR="00772501" w:rsidRPr="00C93D3F" w:rsidRDefault="00513736" w:rsidP="004E636C">
            <w:pPr>
              <w:pStyle w:val="Geenafstand"/>
              <w:jc w:val="center"/>
              <w:rPr>
                <w:b w:val="0"/>
                <w:vanish/>
                <w:lang w:val="en-US"/>
              </w:rPr>
            </w:pPr>
            <w:r>
              <w:rPr>
                <w:b w:val="0"/>
                <w:vanish/>
                <w:lang w:val="en-US"/>
              </w:rPr>
              <w:t>2019-04-07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52714175" w14:textId="77777777" w:rsidR="00772501" w:rsidRPr="00C93D3F" w:rsidRDefault="00513736" w:rsidP="004E636C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0.3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5DE90CAE" w14:textId="77777777" w:rsidR="00772501" w:rsidRPr="00C93D3F" w:rsidRDefault="00513736" w:rsidP="004E636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Lorenz</w:t>
            </w:r>
          </w:p>
        </w:tc>
        <w:tc>
          <w:tcPr>
            <w:tcW w:w="6000" w:type="dxa"/>
            <w:tcBorders>
              <w:left w:val="single" w:sz="4" w:space="0" w:color="auto"/>
            </w:tcBorders>
          </w:tcPr>
          <w:p w14:paraId="50984D9F" w14:textId="77777777" w:rsidR="00772501" w:rsidRPr="00C93D3F" w:rsidRDefault="00513736" w:rsidP="004E636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800E27">
              <w:rPr>
                <w:vanish/>
              </w:rPr>
              <w:t>Actuele sjabloon versie datum</w:t>
            </w:r>
          </w:p>
        </w:tc>
      </w:tr>
      <w:tr w:rsidR="00772501" w:rsidRPr="00C93D3F" w14:paraId="705DE415" w14:textId="77777777" w:rsidTr="008E2D91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13CEBC6A" w14:textId="77777777" w:rsidR="00772501" w:rsidRPr="00C93D3F" w:rsidRDefault="00A751E2" w:rsidP="004E636C">
            <w:pPr>
              <w:pStyle w:val="Geenafstand"/>
              <w:jc w:val="center"/>
              <w:rPr>
                <w:b w:val="0"/>
                <w:vanish/>
                <w:lang w:val="en-US"/>
              </w:rPr>
            </w:pPr>
            <w:r>
              <w:rPr>
                <w:b w:val="0"/>
                <w:vanish/>
                <w:lang w:val="en-US"/>
              </w:rPr>
              <w:t>2019-11-24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7D1EED5F" w14:textId="77777777" w:rsidR="00772501" w:rsidRPr="00C93D3F" w:rsidRDefault="00A751E2" w:rsidP="004E636C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0.4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26853E90" w14:textId="77777777" w:rsidR="00772501" w:rsidRPr="00C93D3F" w:rsidRDefault="00A751E2" w:rsidP="004E636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Lorenz</w:t>
            </w:r>
          </w:p>
        </w:tc>
        <w:tc>
          <w:tcPr>
            <w:tcW w:w="6000" w:type="dxa"/>
            <w:tcBorders>
              <w:left w:val="single" w:sz="4" w:space="0" w:color="auto"/>
            </w:tcBorders>
          </w:tcPr>
          <w:p w14:paraId="60BDE743" w14:textId="77777777" w:rsidR="00772501" w:rsidRPr="00A751E2" w:rsidRDefault="00A751E2" w:rsidP="004E636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A751E2">
              <w:rPr>
                <w:vanish/>
              </w:rPr>
              <w:t>Links naar helpteksten</w:t>
            </w:r>
            <w:r>
              <w:rPr>
                <w:vanish/>
              </w:rPr>
              <w:t xml:space="preserve"> toegevoegd</w:t>
            </w:r>
          </w:p>
        </w:tc>
      </w:tr>
    </w:tbl>
    <w:p w14:paraId="5D03E54D" w14:textId="77777777" w:rsidR="00DC10FC" w:rsidRPr="0093389B" w:rsidRDefault="00DC10FC" w:rsidP="0015692D">
      <w:pPr>
        <w:pStyle w:val="Geenafstand"/>
      </w:pPr>
    </w:p>
    <w:sectPr w:rsidR="00DC10FC" w:rsidRPr="0093389B" w:rsidSect="009F41A2">
      <w:headerReference w:type="default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C2E19" w14:textId="77777777" w:rsidR="00913209" w:rsidRDefault="00913209" w:rsidP="008A2B7E">
      <w:pPr>
        <w:spacing w:after="0" w:line="240" w:lineRule="auto"/>
      </w:pPr>
      <w:r>
        <w:separator/>
      </w:r>
    </w:p>
  </w:endnote>
  <w:endnote w:type="continuationSeparator" w:id="0">
    <w:p w14:paraId="5DBDC5B8" w14:textId="77777777" w:rsidR="00913209" w:rsidRDefault="00913209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17B67" w14:textId="10298E8A" w:rsidR="008A2B7E" w:rsidRPr="0093389B" w:rsidRDefault="00E01469" w:rsidP="0093389B">
    <w:pPr>
      <w:pStyle w:val="Voettekst"/>
      <w:tabs>
        <w:tab w:val="clear" w:pos="4536"/>
      </w:tabs>
      <w:rPr>
        <w:lang w:val="en-US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484E0D7" wp14:editId="08B27ED6">
              <wp:simplePos x="0" y="0"/>
              <wp:positionH relativeFrom="page">
                <wp:align>right</wp:align>
              </wp:positionH>
              <wp:positionV relativeFrom="paragraph">
                <wp:posOffset>-173695</wp:posOffset>
              </wp:positionV>
              <wp:extent cx="1648355" cy="243720"/>
              <wp:effectExtent l="0" t="2540" r="6985" b="698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5D9B44" w14:textId="77777777" w:rsidR="00E01469" w:rsidRPr="00513736" w:rsidRDefault="00E01469" w:rsidP="00E01469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513736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="00513736" w:rsidRPr="00513736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513736" w:rsidRPr="00513736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 w:rsidR="00513736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="00513736" w:rsidRPr="00513736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-1370301569"/>
                              <w:placeholder>
                                <w:docPart w:val="5276A67BAC4B47C8898078C20DBFFB02"/>
                              </w:placeholder>
                            </w:sdtPr>
                            <w:sdtEndPr/>
                            <w:sdtContent>
                              <w:r w:rsidR="006224DA" w:rsidRPr="006224DA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2019-11-24</w:t>
                              </w:r>
                            </w:sdtContent>
                          </w:sdt>
                          <w:r w:rsidR="00513736" w:rsidRPr="00513736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241A611D" w14:textId="77777777" w:rsidR="00221143" w:rsidRPr="00513736" w:rsidRDefault="00221143" w:rsidP="00E01469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84E0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78.6pt;margin-top:-13.7pt;width:129.8pt;height:19.2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" stroked="f">
              <v:textbox>
                <w:txbxContent>
                  <w:p w14:paraId="6A5D9B44" w14:textId="77777777" w:rsidR="00E01469" w:rsidRPr="00513736" w:rsidRDefault="00E01469" w:rsidP="00E01469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513736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="00513736" w:rsidRPr="00513736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="00513736" w:rsidRPr="00513736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 w:rsidR="00513736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="00513736" w:rsidRPr="00513736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-1370301569"/>
                        <w:placeholder>
                          <w:docPart w:val="5276A67BAC4B47C8898078C20DBFFB02"/>
                        </w:placeholder>
                      </w:sdtPr>
                      <w:sdtEndPr/>
                      <w:sdtContent>
                        <w:r w:rsidR="006224DA" w:rsidRPr="006224DA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2019-11-24</w:t>
                        </w:r>
                      </w:sdtContent>
                    </w:sdt>
                    <w:r w:rsidR="00513736" w:rsidRPr="00513736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241A611D" w14:textId="77777777" w:rsidR="00221143" w:rsidRPr="00513736" w:rsidRDefault="00221143" w:rsidP="00E01469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proofErr w:type="spellStart"/>
    <w:r w:rsidR="00874B53" w:rsidRPr="00874B53">
      <w:rPr>
        <w:lang w:val="en-GB"/>
      </w:rPr>
      <w:t>A</w:t>
    </w:r>
    <w:r w:rsidR="00874B53">
      <w:rPr>
        <w:lang w:val="en-GB"/>
      </w:rPr>
      <w:t>cceptatietestresultaten</w:t>
    </w:r>
    <w:proofErr w:type="spellEnd"/>
    <w:r w:rsidR="00874B53" w:rsidRPr="0093389B">
      <w:rPr>
        <w:lang w:val="en-US"/>
      </w:rPr>
      <w:t xml:space="preserve"> </w:t>
    </w:r>
    <w:r w:rsidR="0093389B" w:rsidRPr="0093389B">
      <w:rPr>
        <w:lang w:val="en-US"/>
      </w:rPr>
      <w:t>(</w:t>
    </w:r>
    <w:r w:rsidR="0093389B">
      <w:fldChar w:fldCharType="begin"/>
    </w:r>
    <w:r w:rsidR="0093389B" w:rsidRPr="0093389B">
      <w:rPr>
        <w:lang w:val="en-US"/>
      </w:rPr>
      <w:instrText xml:space="preserve"> REF Versienummer \h </w:instrText>
    </w:r>
    <w:r w:rsidR="0093389B">
      <w:fldChar w:fldCharType="separate"/>
    </w:r>
    <w:sdt>
      <w:sdtPr>
        <w:alias w:val="Versienummer"/>
        <w:tag w:val="Version"/>
        <w:id w:val="-392047168"/>
        <w:placeholder>
          <w:docPart w:val="90EB4E75B9B040C19220ABC4C23C9EC9"/>
        </w:placeholder>
        <w:text/>
      </w:sdtPr>
      <w:sdtEndPr/>
      <w:sdtContent>
        <w:r w:rsidR="00551F53">
          <w:t>0.1</w:t>
        </w:r>
      </w:sdtContent>
    </w:sdt>
    <w:r w:rsidR="0093389B">
      <w:fldChar w:fldCharType="end"/>
    </w:r>
    <w:r w:rsidR="00DC2182" w:rsidRPr="00DC2182">
      <w:rPr>
        <w:lang w:val="en-US"/>
      </w:rPr>
      <w:t>)</w:t>
    </w:r>
    <w:r w:rsidR="008A2B7E" w:rsidRPr="0093389B">
      <w:rPr>
        <w:lang w:val="en-US"/>
      </w:rPr>
      <w:tab/>
    </w:r>
    <w:sdt>
      <w:sdtPr>
        <w:id w:val="-11703251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2B7E">
          <w:fldChar w:fldCharType="begin"/>
        </w:r>
        <w:r w:rsidR="008A2B7E" w:rsidRPr="0093389B">
          <w:rPr>
            <w:lang w:val="en-US"/>
          </w:rPr>
          <w:instrText xml:space="preserve"> PAGE   \* MERGEFORMAT </w:instrText>
        </w:r>
        <w:r w:rsidR="008A2B7E">
          <w:fldChar w:fldCharType="separate"/>
        </w:r>
        <w:r w:rsidR="003A2EE7" w:rsidRPr="0093389B">
          <w:rPr>
            <w:noProof/>
            <w:lang w:val="en-US"/>
          </w:rPr>
          <w:t>6</w:t>
        </w:r>
        <w:r w:rsidR="008A2B7E">
          <w:rPr>
            <w:noProof/>
          </w:rPr>
          <w:fldChar w:fldCharType="end"/>
        </w:r>
      </w:sdtContent>
    </w:sdt>
  </w:p>
  <w:p w14:paraId="7497F8A1" w14:textId="77777777" w:rsidR="008A2B7E" w:rsidRPr="00874B53" w:rsidRDefault="008A2B7E">
    <w:pPr>
      <w:pStyle w:val="Voetteks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D4439" w14:textId="77777777" w:rsidR="00E01469" w:rsidRDefault="00513736">
    <w:pPr>
      <w:pStyle w:val="Voettekst"/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2B88C58" wp14:editId="3CECD314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D40F8" w14:textId="77777777" w:rsidR="00513736" w:rsidRPr="00513736" w:rsidRDefault="00513736" w:rsidP="00513736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513736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513736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513736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513736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-1048839556"/>
                            </w:sdtPr>
                            <w:sdtEndPr/>
                            <w:sdtContent>
                              <w:r w:rsidR="006224DA" w:rsidRPr="006224DA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2019-11-24</w:t>
                              </w:r>
                            </w:sdtContent>
                          </w:sdt>
                          <w:r w:rsidRPr="00513736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3F5237CB" w14:textId="77777777" w:rsidR="00513736" w:rsidRPr="00513736" w:rsidRDefault="00513736" w:rsidP="00513736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B88C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" stroked="f">
              <v:textbox>
                <w:txbxContent>
                  <w:p w14:paraId="2A1D40F8" w14:textId="77777777" w:rsidR="00513736" w:rsidRPr="00513736" w:rsidRDefault="00513736" w:rsidP="00513736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513736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513736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513736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513736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-1048839556"/>
                      </w:sdtPr>
                      <w:sdtEndPr/>
                      <w:sdtContent>
                        <w:r w:rsidR="006224DA" w:rsidRPr="006224DA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2019-11-24</w:t>
                        </w:r>
                      </w:sdtContent>
                    </w:sdt>
                    <w:r w:rsidRPr="00513736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3F5237CB" w14:textId="77777777" w:rsidR="00513736" w:rsidRPr="00513736" w:rsidRDefault="00513736" w:rsidP="00513736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CD1B6" w14:textId="77777777" w:rsidR="00913209" w:rsidRDefault="00913209" w:rsidP="008A2B7E">
      <w:pPr>
        <w:spacing w:after="0" w:line="240" w:lineRule="auto"/>
      </w:pPr>
      <w:r>
        <w:separator/>
      </w:r>
    </w:p>
  </w:footnote>
  <w:footnote w:type="continuationSeparator" w:id="0">
    <w:p w14:paraId="52F2C8AF" w14:textId="77777777" w:rsidR="00913209" w:rsidRDefault="00913209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9BB5" w14:textId="1FCB7C6E" w:rsidR="00B11207" w:rsidRPr="0093389B" w:rsidRDefault="00B11207">
    <w:pPr>
      <w:pStyle w:val="Koptekst"/>
      <w:rPr>
        <w:lang w:val="en-US"/>
      </w:rPr>
    </w:pPr>
    <w:r>
      <w:fldChar w:fldCharType="begin"/>
    </w:r>
    <w:r w:rsidRPr="00B11207">
      <w:rPr>
        <w:lang w:val="en-US"/>
      </w:rPr>
      <w:instrText xml:space="preserve"> REF Leereenheid \h </w:instrText>
    </w:r>
    <w:r>
      <w:fldChar w:fldCharType="separate"/>
    </w:r>
    <w:sdt>
      <w:sdtPr>
        <w:alias w:val="Naam van leereenheid"/>
        <w:tag w:val="LEname"/>
        <w:id w:val="-79217921"/>
        <w:placeholder>
          <w:docPart w:val="19E12C47096746B7A680EFAE3FB70B22"/>
        </w:placeholder>
        <w:text/>
      </w:sdtPr>
      <w:sdtEndPr/>
      <w:sdtContent>
        <w:r w:rsidR="00551F53">
          <w:t>Examen</w:t>
        </w:r>
      </w:sdtContent>
    </w:sdt>
    <w:r>
      <w:fldChar w:fldCharType="end"/>
    </w:r>
    <w:r w:rsidRPr="00B11207">
      <w:rPr>
        <w:lang w:val="en-US"/>
      </w:rPr>
      <w:tab/>
    </w:r>
    <w:r w:rsidRPr="00B11207">
      <w:rPr>
        <w:lang w:val="en-US"/>
      </w:rPr>
      <w:tab/>
    </w:r>
    <w:r>
      <w:fldChar w:fldCharType="begin"/>
    </w:r>
    <w:r w:rsidRPr="00B11207">
      <w:rPr>
        <w:lang w:val="en-US"/>
      </w:rPr>
      <w:instrText xml:space="preserve"> REF Auteurs \h </w:instrText>
    </w:r>
    <w:r>
      <w:fldChar w:fldCharType="separate"/>
    </w:r>
    <w:sdt>
      <w:sdtPr>
        <w:alias w:val="Naam van de auteur"/>
        <w:tag w:val="Authors"/>
        <w:id w:val="2132584708"/>
        <w:placeholder>
          <w:docPart w:val="0EA236B46A3949F597B9973BE7C39B39"/>
        </w:placeholder>
        <w:text/>
      </w:sdtPr>
      <w:sdtEndPr/>
      <w:sdtContent>
        <w:r w:rsidR="00551F53">
          <w:t>Bram Timmerman</w:t>
        </w:r>
      </w:sdtContent>
    </w:sdt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04AA9"/>
    <w:multiLevelType w:val="hybridMultilevel"/>
    <w:tmpl w:val="EE4A12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23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DA"/>
    <w:rsid w:val="000170CE"/>
    <w:rsid w:val="0004495B"/>
    <w:rsid w:val="000521F3"/>
    <w:rsid w:val="000534B2"/>
    <w:rsid w:val="00054F7C"/>
    <w:rsid w:val="000719E6"/>
    <w:rsid w:val="000C1E55"/>
    <w:rsid w:val="0010454A"/>
    <w:rsid w:val="0012351B"/>
    <w:rsid w:val="001502A4"/>
    <w:rsid w:val="0015692D"/>
    <w:rsid w:val="001A79BC"/>
    <w:rsid w:val="001C5E44"/>
    <w:rsid w:val="001E45D8"/>
    <w:rsid w:val="001F120D"/>
    <w:rsid w:val="001F7F20"/>
    <w:rsid w:val="002149D5"/>
    <w:rsid w:val="00221143"/>
    <w:rsid w:val="00246525"/>
    <w:rsid w:val="00287F7B"/>
    <w:rsid w:val="002C6CA9"/>
    <w:rsid w:val="00336A7E"/>
    <w:rsid w:val="00382452"/>
    <w:rsid w:val="003A2EE7"/>
    <w:rsid w:val="003D0335"/>
    <w:rsid w:val="003D74EA"/>
    <w:rsid w:val="003E1D29"/>
    <w:rsid w:val="003F5BD2"/>
    <w:rsid w:val="00402590"/>
    <w:rsid w:val="00436361"/>
    <w:rsid w:val="00443203"/>
    <w:rsid w:val="00453A11"/>
    <w:rsid w:val="004617F6"/>
    <w:rsid w:val="00464DA2"/>
    <w:rsid w:val="0046597C"/>
    <w:rsid w:val="004669F7"/>
    <w:rsid w:val="00467C2A"/>
    <w:rsid w:val="00491D11"/>
    <w:rsid w:val="004D1F25"/>
    <w:rsid w:val="00513736"/>
    <w:rsid w:val="00530F5B"/>
    <w:rsid w:val="00551F53"/>
    <w:rsid w:val="00577C71"/>
    <w:rsid w:val="0058383B"/>
    <w:rsid w:val="005A66D9"/>
    <w:rsid w:val="005D0910"/>
    <w:rsid w:val="006224DA"/>
    <w:rsid w:val="006351D7"/>
    <w:rsid w:val="006642D3"/>
    <w:rsid w:val="00664B01"/>
    <w:rsid w:val="006924DE"/>
    <w:rsid w:val="0069447D"/>
    <w:rsid w:val="006A2A88"/>
    <w:rsid w:val="006F365B"/>
    <w:rsid w:val="00704456"/>
    <w:rsid w:val="0071476C"/>
    <w:rsid w:val="007408C1"/>
    <w:rsid w:val="00741E0E"/>
    <w:rsid w:val="0076561E"/>
    <w:rsid w:val="007657B8"/>
    <w:rsid w:val="00772501"/>
    <w:rsid w:val="007739E7"/>
    <w:rsid w:val="007C1CE4"/>
    <w:rsid w:val="007F4FA8"/>
    <w:rsid w:val="008478EC"/>
    <w:rsid w:val="0085287A"/>
    <w:rsid w:val="00874B53"/>
    <w:rsid w:val="00887BB0"/>
    <w:rsid w:val="00896809"/>
    <w:rsid w:val="008A2B7E"/>
    <w:rsid w:val="008A796A"/>
    <w:rsid w:val="008B2873"/>
    <w:rsid w:val="008D71BC"/>
    <w:rsid w:val="008E2D91"/>
    <w:rsid w:val="009059A5"/>
    <w:rsid w:val="00907F82"/>
    <w:rsid w:val="00913209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E553C"/>
    <w:rsid w:val="009F41A2"/>
    <w:rsid w:val="00A01C59"/>
    <w:rsid w:val="00A12187"/>
    <w:rsid w:val="00A342D6"/>
    <w:rsid w:val="00A50A4E"/>
    <w:rsid w:val="00A751E2"/>
    <w:rsid w:val="00A963BC"/>
    <w:rsid w:val="00A96680"/>
    <w:rsid w:val="00AC0040"/>
    <w:rsid w:val="00AD0A54"/>
    <w:rsid w:val="00AD5369"/>
    <w:rsid w:val="00AE23A0"/>
    <w:rsid w:val="00AF55D5"/>
    <w:rsid w:val="00AF7F1C"/>
    <w:rsid w:val="00B11207"/>
    <w:rsid w:val="00B202A4"/>
    <w:rsid w:val="00B4325C"/>
    <w:rsid w:val="00B843E3"/>
    <w:rsid w:val="00BA3CC7"/>
    <w:rsid w:val="00BB5D6D"/>
    <w:rsid w:val="00BF1EEC"/>
    <w:rsid w:val="00C11737"/>
    <w:rsid w:val="00C27281"/>
    <w:rsid w:val="00C54405"/>
    <w:rsid w:val="00C6710D"/>
    <w:rsid w:val="00C73B29"/>
    <w:rsid w:val="00C803CE"/>
    <w:rsid w:val="00C852B8"/>
    <w:rsid w:val="00CC440F"/>
    <w:rsid w:val="00CD31D4"/>
    <w:rsid w:val="00D73541"/>
    <w:rsid w:val="00D73DBF"/>
    <w:rsid w:val="00D84A64"/>
    <w:rsid w:val="00DB2E3B"/>
    <w:rsid w:val="00DC10FC"/>
    <w:rsid w:val="00DC2182"/>
    <w:rsid w:val="00DF4D03"/>
    <w:rsid w:val="00E01469"/>
    <w:rsid w:val="00E0464C"/>
    <w:rsid w:val="00E13067"/>
    <w:rsid w:val="00E60B5D"/>
    <w:rsid w:val="00E72841"/>
    <w:rsid w:val="00E7326A"/>
    <w:rsid w:val="00E84A1F"/>
    <w:rsid w:val="00EA0647"/>
    <w:rsid w:val="00EC7DE3"/>
    <w:rsid w:val="00ED3604"/>
    <w:rsid w:val="00EE40B7"/>
    <w:rsid w:val="00F0734C"/>
    <w:rsid w:val="00F9359B"/>
    <w:rsid w:val="00FA340A"/>
    <w:rsid w:val="00FD107C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6AA40B"/>
  <w15:chartTrackingRefBased/>
  <w15:docId w15:val="{35539C01-394C-40CE-8664-0901E819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751E2"/>
    <w:rPr>
      <w:color w:val="2F5496" w:themeColor="accent1" w:themeShade="BF"/>
      <w:u w:val="non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jstmetafbeeldingen">
    <w:name w:val="table of figures"/>
    <w:basedOn w:val="Standaard"/>
    <w:next w:val="Standaard"/>
    <w:uiPriority w:val="99"/>
    <w:unhideWhenUsed/>
    <w:rsid w:val="00402590"/>
    <w:pPr>
      <w:spacing w:after="0"/>
    </w:pPr>
  </w:style>
  <w:style w:type="table" w:styleId="Lijsttabel4">
    <w:name w:val="List Table 4"/>
    <w:basedOn w:val="Standaardtabel"/>
    <w:uiPriority w:val="49"/>
    <w:rsid w:val="007725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A751E2"/>
    <w:rPr>
      <w:color w:val="2F5496" w:themeColor="accent1" w:themeShade="BF"/>
      <w:u w:val="non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75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s.google.com/view/rijnijssel-ao/sjablonen/25187/algemeen?authuser=0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sites.google.com/view/rijnijssel-ao/sjablonen/25187/algemeen?authuser=0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google.com/view/rijnijssel-ao/sjablonen/25187/algemeen?authuser=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ites.google.com/view/rijnijssel-ao/sjablonen/25187/kerntaak-3-k3/werkproces-3-1?authuser=0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ites.google.com/view/rijnijssel-ao/sjablonen/25187/kerntaak-3-k3/werkproces-3-1?authuser=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628\Desktop\25187-sjablonen-master\Kerntaak%203%20-%20Levert%20een%20product%20op\Werkproces%201%20-%20Optimaliseert%20het%20product\B1K3W1_ATR_Acceptatietestresultat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DDF4F1E4A44F36838816A9655AC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1B0C5-6732-4250-8C6A-5B1D97C6DC64}"/>
      </w:docPartPr>
      <w:docPartBody>
        <w:p w:rsidR="008835FB" w:rsidRDefault="00E07F9B">
          <w:pPr>
            <w:pStyle w:val="37DDF4F1E4A44F36838816A9655AC805"/>
          </w:pPr>
          <w:r w:rsidRPr="00AD5369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359A674A75F3406FAA6C230DA5489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A036A-4E1B-4F89-A2E7-9C34C2B6D150}"/>
      </w:docPartPr>
      <w:docPartBody>
        <w:p w:rsidR="008835FB" w:rsidRDefault="00E07F9B">
          <w:pPr>
            <w:pStyle w:val="359A674A75F3406FAA6C230DA54899CC"/>
          </w:pPr>
          <w:r w:rsidRPr="000534B2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BE96ACC2735E4D319BA669B26FF2E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BB1F2-E6DA-45DA-B58A-D6C6A98C4F0B}"/>
      </w:docPartPr>
      <w:docPartBody>
        <w:p w:rsidR="008835FB" w:rsidRDefault="00E07F9B">
          <w:pPr>
            <w:pStyle w:val="BE96ACC2735E4D319BA669B26FF2E137"/>
          </w:pPr>
          <w:r w:rsidRPr="000534B2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E3AFD92657C54047A0748B82FA9BD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CFB12-C3BD-4DA1-8E44-5C70BA3FBF78}"/>
      </w:docPartPr>
      <w:docPartBody>
        <w:p w:rsidR="008835FB" w:rsidRDefault="00E07F9B">
          <w:pPr>
            <w:pStyle w:val="E3AFD92657C54047A0748B82FA9BDCBB"/>
          </w:pPr>
          <w:r w:rsidRPr="00AD0A54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F8FB0BBF6C0C4096938E3C7EEC422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46F4A-D8FB-4A67-8730-04EB6BD7BA45}"/>
      </w:docPartPr>
      <w:docPartBody>
        <w:p w:rsidR="008835FB" w:rsidRDefault="00E07F9B">
          <w:pPr>
            <w:pStyle w:val="F8FB0BBF6C0C4096938E3C7EEC422E5C"/>
          </w:pPr>
          <w:r w:rsidRPr="000534B2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92F1C261555141C28A1A444B76AC7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BCFF1-3248-421C-81B4-D015C5F0BC18}"/>
      </w:docPartPr>
      <w:docPartBody>
        <w:p w:rsidR="008835FB" w:rsidRDefault="00E07F9B">
          <w:pPr>
            <w:pStyle w:val="92F1C261555141C28A1A444B76AC7A8C"/>
          </w:pPr>
          <w:r w:rsidRPr="00570CA5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19E12C47096746B7A680EFAE3FB70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36383-7133-4DFF-8788-4FC1B41770CE}"/>
      </w:docPartPr>
      <w:docPartBody>
        <w:p w:rsidR="008835FB" w:rsidRDefault="005D17B5" w:rsidP="005D17B5">
          <w:pPr>
            <w:pStyle w:val="19E12C47096746B7A680EFAE3FB70B22"/>
          </w:pPr>
          <w:r w:rsidRPr="000534B2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0EA236B46A3949F597B9973BE7C39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BE8B7-BF11-49E7-8529-6E1B06FDB656}"/>
      </w:docPartPr>
      <w:docPartBody>
        <w:p w:rsidR="008835FB" w:rsidRDefault="005D17B5" w:rsidP="005D17B5">
          <w:pPr>
            <w:pStyle w:val="0EA236B46A3949F597B9973BE7C39B39"/>
          </w:pPr>
          <w:r w:rsidRPr="00AD0A54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90EB4E75B9B040C19220ABC4C23C9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1911F-CD83-4A56-9CD7-CEE0C7762247}"/>
      </w:docPartPr>
      <w:docPartBody>
        <w:p w:rsidR="008835FB" w:rsidRDefault="005D17B5" w:rsidP="005D17B5">
          <w:pPr>
            <w:pStyle w:val="90EB4E75B9B040C19220ABC4C23C9EC9"/>
          </w:pPr>
          <w:r w:rsidRPr="000534B2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5276A67BAC4B47C8898078C20DBFF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53EEA-BA8F-4D00-8B3E-21D1EC7DE9B0}"/>
      </w:docPartPr>
      <w:docPartBody>
        <w:p w:rsidR="008835FB" w:rsidRDefault="005D17B5" w:rsidP="005D17B5">
          <w:pPr>
            <w:pStyle w:val="5276A67BAC4B47C8898078C20DBFFB02"/>
          </w:pPr>
          <w:r w:rsidRPr="00570CA5">
            <w:rPr>
              <w:rStyle w:val="Tekstvantijdelijkeaanduiding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B5"/>
    <w:rsid w:val="0054288D"/>
    <w:rsid w:val="005D17B5"/>
    <w:rsid w:val="008835FB"/>
    <w:rsid w:val="00E0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D17B5"/>
    <w:rPr>
      <w:color w:val="808080"/>
    </w:rPr>
  </w:style>
  <w:style w:type="paragraph" w:customStyle="1" w:styleId="37DDF4F1E4A44F36838816A9655AC805">
    <w:name w:val="37DDF4F1E4A44F36838816A9655AC805"/>
  </w:style>
  <w:style w:type="paragraph" w:customStyle="1" w:styleId="359A674A75F3406FAA6C230DA54899CC">
    <w:name w:val="359A674A75F3406FAA6C230DA54899CC"/>
  </w:style>
  <w:style w:type="paragraph" w:customStyle="1" w:styleId="BE96ACC2735E4D319BA669B26FF2E137">
    <w:name w:val="BE96ACC2735E4D319BA669B26FF2E137"/>
  </w:style>
  <w:style w:type="paragraph" w:customStyle="1" w:styleId="E3AFD92657C54047A0748B82FA9BDCBB">
    <w:name w:val="E3AFD92657C54047A0748B82FA9BDCBB"/>
  </w:style>
  <w:style w:type="paragraph" w:customStyle="1" w:styleId="F8FB0BBF6C0C4096938E3C7EEC422E5C">
    <w:name w:val="F8FB0BBF6C0C4096938E3C7EEC422E5C"/>
  </w:style>
  <w:style w:type="paragraph" w:customStyle="1" w:styleId="92F1C261555141C28A1A444B76AC7A8C">
    <w:name w:val="92F1C261555141C28A1A444B76AC7A8C"/>
  </w:style>
  <w:style w:type="paragraph" w:customStyle="1" w:styleId="19E12C47096746B7A680EFAE3FB70B22">
    <w:name w:val="19E12C47096746B7A680EFAE3FB70B22"/>
    <w:rsid w:val="005D17B5"/>
  </w:style>
  <w:style w:type="paragraph" w:customStyle="1" w:styleId="0EA236B46A3949F597B9973BE7C39B39">
    <w:name w:val="0EA236B46A3949F597B9973BE7C39B39"/>
    <w:rsid w:val="005D17B5"/>
  </w:style>
  <w:style w:type="paragraph" w:customStyle="1" w:styleId="90EB4E75B9B040C19220ABC4C23C9EC9">
    <w:name w:val="90EB4E75B9B040C19220ABC4C23C9EC9"/>
    <w:rsid w:val="005D17B5"/>
  </w:style>
  <w:style w:type="paragraph" w:customStyle="1" w:styleId="5276A67BAC4B47C8898078C20DBFFB02">
    <w:name w:val="5276A67BAC4B47C8898078C20DBFFB02"/>
    <w:rsid w:val="005D17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90FD8E2AB6E4DAA8DE63570D6AFA3" ma:contentTypeVersion="8" ma:contentTypeDescription="Een nieuw document maken." ma:contentTypeScope="" ma:versionID="5b7fdcf29434dad92f0ac3a0dd293b1e">
  <xsd:schema xmlns:xsd="http://www.w3.org/2001/XMLSchema" xmlns:xs="http://www.w3.org/2001/XMLSchema" xmlns:p="http://schemas.microsoft.com/office/2006/metadata/properties" xmlns:ns2="45fa6d14-934b-44a0-9747-c035f1438e9b" xmlns:ns3="9b23f896-9a04-4114-b73b-55cbe372e205" targetNamespace="http://schemas.microsoft.com/office/2006/metadata/properties" ma:root="true" ma:fieldsID="30fa0da3bc8d4f53acf812560ee6efb4" ns2:_="" ns3:_="">
    <xsd:import namespace="45fa6d14-934b-44a0-9747-c035f1438e9b"/>
    <xsd:import namespace="9b23f896-9a04-4114-b73b-55cbe372e2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a6d14-934b-44a0-9747-c035f1438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3f896-9a04-4114-b73b-55cbe372e2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7B43FD-6BD2-4B36-8E6F-BDA54CC4BB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CDE8E3-0A41-4AA9-8D50-586D969EB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a6d14-934b-44a0-9747-c035f1438e9b"/>
    <ds:schemaRef ds:uri="9b23f896-9a04-4114-b73b-55cbe372e2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B1K3W1_ATR_Acceptatietestresultaten</Template>
  <TotalTime>3</TotalTime>
  <Pages>6</Pages>
  <Words>435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Timmerman</dc:creator>
  <cp:keywords/>
  <dc:description/>
  <cp:lastModifiedBy>Timmerman, Bram - Student Rijn IJssel</cp:lastModifiedBy>
  <cp:revision>2</cp:revision>
  <cp:lastPrinted>2018-09-01T10:46:00Z</cp:lastPrinted>
  <dcterms:created xsi:type="dcterms:W3CDTF">2022-04-21T08:42:00Z</dcterms:created>
  <dcterms:modified xsi:type="dcterms:W3CDTF">2022-04-21T08:42:00Z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0x010100A5890FD8E2AB6E4DAA8DE63570D6AFA3</vt:lpwstr>
  </property>
  <property fmtid="{D5CDD505-2E9C-101B-9397-08002B2CF9AE}" pid="3" name="AuthorIds_UIVersion_512">
    <vt:lpwstr>13</vt:lpwstr>
  </property>
</Properties>
</file>