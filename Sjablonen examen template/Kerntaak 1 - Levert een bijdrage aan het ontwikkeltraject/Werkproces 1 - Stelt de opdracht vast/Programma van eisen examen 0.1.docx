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64355" w14:textId="77777777" w:rsidR="594107B4" w:rsidRPr="00B90D6F" w:rsidRDefault="00ED0DF4" w:rsidP="00AF55D5">
      <w:pPr>
        <w:pStyle w:val="Title"/>
      </w:pPr>
      <w:hyperlink r:id="rId11" w:anchor="h.p_Ty7aduG2GfRB" w:history="1">
        <w:r w:rsidR="594107B4" w:rsidRPr="00B90D6F">
          <w:rPr>
            <w:rStyle w:val="Hyperlink"/>
          </w:rPr>
          <w:t>Pr</w:t>
        </w:r>
        <w:r w:rsidR="5E032A33" w:rsidRPr="00B90D6F">
          <w:rPr>
            <w:rStyle w:val="Hyperlink"/>
          </w:rPr>
          <w:t>ogramma van eisen</w:t>
        </w:r>
      </w:hyperlink>
    </w:p>
    <w:p w14:paraId="74220D56" w14:textId="77777777" w:rsidR="0004112B" w:rsidRPr="006A0DB6" w:rsidRDefault="00206D35" w:rsidP="0004112B">
      <w:pPr>
        <w:rPr>
          <w:lang w:val="en-GB"/>
        </w:rPr>
      </w:pPr>
      <w:r w:rsidRPr="006A0DB6">
        <w:rPr>
          <w:lang w:val="en-GB"/>
        </w:rPr>
        <w:t xml:space="preserve"> </w:t>
      </w:r>
      <w:sdt>
        <w:sdtPr>
          <w:alias w:val="Projectnaam"/>
          <w:tag w:val="Projectnaam"/>
          <w:id w:val="-914392091"/>
          <w:placeholder>
            <w:docPart w:val="0EE7144E832E44DC8A7B5C85EF81DA3C"/>
          </w:placeholder>
          <w:showingPlcHdr/>
          <w:text/>
        </w:sdtPr>
        <w:sdtEndPr/>
        <w:sdtContent>
          <w:r w:rsidR="0004112B" w:rsidRPr="006A0DB6">
            <w:rPr>
              <w:rStyle w:val="PlaceholderText"/>
              <w:lang w:val="en-GB"/>
            </w:rPr>
            <w:t>Click or tap here to enter text.</w:t>
          </w:r>
        </w:sdtContent>
      </w:sdt>
    </w:p>
    <w:p w14:paraId="596686F0" w14:textId="77777777" w:rsidR="008A2B7E" w:rsidRPr="006A0DB6" w:rsidRDefault="008A2B7E">
      <w:pPr>
        <w:pStyle w:val="Subtitle"/>
        <w:rPr>
          <w:lang w:val="en-GB"/>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DC6B3B" w14:paraId="56CF6FA2" w14:textId="77777777" w:rsidTr="007E3D3E">
        <w:tc>
          <w:tcPr>
            <w:tcW w:w="1601" w:type="dxa"/>
          </w:tcPr>
          <w:p w14:paraId="4D539834" w14:textId="77777777" w:rsidR="00D95726" w:rsidRPr="00145DB2" w:rsidRDefault="00D95726" w:rsidP="004E636C">
            <w:pPr>
              <w:pStyle w:val="NoSpacing"/>
            </w:pPr>
            <w:r w:rsidRPr="00145DB2">
              <w:t>Leereenheid:</w:t>
            </w:r>
          </w:p>
        </w:tc>
        <w:bookmarkStart w:id="0" w:name="Leereenheid"/>
        <w:tc>
          <w:tcPr>
            <w:tcW w:w="4652" w:type="dxa"/>
          </w:tcPr>
          <w:p w14:paraId="1B02D5C4" w14:textId="77777777" w:rsidR="00D95726" w:rsidRPr="006A0DB6" w:rsidRDefault="00ED0DF4" w:rsidP="004E636C">
            <w:pPr>
              <w:pStyle w:val="NoSpacing"/>
              <w:rPr>
                <w:lang w:val="en-GB"/>
              </w:rPr>
            </w:pPr>
            <w:sdt>
              <w:sdtPr>
                <w:alias w:val="Naam van leereenheid"/>
                <w:tag w:val="LEname"/>
                <w:id w:val="44343546"/>
                <w:placeholder>
                  <w:docPart w:val="B3BBE1C22B014DB58068C716508F2D6B"/>
                </w:placeholder>
                <w:showingPlcHdr/>
                <w:text/>
              </w:sdtPr>
              <w:sdtEndPr/>
              <w:sdtContent>
                <w:r w:rsidR="00D95726" w:rsidRPr="006A0DB6">
                  <w:rPr>
                    <w:rStyle w:val="PlaceholderText"/>
                    <w:lang w:val="en-GB"/>
                  </w:rPr>
                  <w:t>Click or tap here to enter text.</w:t>
                </w:r>
              </w:sdtContent>
            </w:sdt>
            <w:bookmarkEnd w:id="0"/>
          </w:p>
        </w:tc>
      </w:tr>
      <w:tr w:rsidR="00D95726" w:rsidRPr="00DC6B3B" w14:paraId="68EB831F" w14:textId="77777777" w:rsidTr="007E3D3E">
        <w:tc>
          <w:tcPr>
            <w:tcW w:w="1601" w:type="dxa"/>
          </w:tcPr>
          <w:p w14:paraId="6EFA72DD" w14:textId="77777777" w:rsidR="00D95726" w:rsidRPr="00145DB2" w:rsidRDefault="00D95726" w:rsidP="004E636C">
            <w:pPr>
              <w:pStyle w:val="NoSpacing"/>
            </w:pPr>
            <w:r w:rsidRPr="00145DB2">
              <w:t>Versienummer:</w:t>
            </w:r>
          </w:p>
        </w:tc>
        <w:bookmarkStart w:id="1" w:name="Versienummer"/>
        <w:tc>
          <w:tcPr>
            <w:tcW w:w="4652" w:type="dxa"/>
          </w:tcPr>
          <w:p w14:paraId="19158066" w14:textId="17B90854" w:rsidR="00D95726" w:rsidRPr="006A0DB6" w:rsidRDefault="00ED0DF4" w:rsidP="004E636C">
            <w:pPr>
              <w:pStyle w:val="NoSpacing"/>
              <w:rPr>
                <w:lang w:val="en-GB"/>
              </w:rPr>
            </w:pPr>
            <w:sdt>
              <w:sdtPr>
                <w:alias w:val="Versienummer"/>
                <w:tag w:val="Version"/>
                <w:id w:val="-193926220"/>
                <w:placeholder>
                  <w:docPart w:val="2A8F6025EC324A89A208D09478245A5F"/>
                </w:placeholder>
                <w:text/>
              </w:sdtPr>
              <w:sdtEndPr/>
              <w:sdtContent>
                <w:r w:rsidR="001A3F11">
                  <w:t>0.1</w:t>
                </w:r>
              </w:sdtContent>
            </w:sdt>
            <w:bookmarkEnd w:id="1"/>
          </w:p>
        </w:tc>
      </w:tr>
      <w:tr w:rsidR="00D95726" w:rsidRPr="00DC6B3B" w14:paraId="02647C1B" w14:textId="77777777" w:rsidTr="007E3D3E">
        <w:tc>
          <w:tcPr>
            <w:tcW w:w="1601" w:type="dxa"/>
          </w:tcPr>
          <w:p w14:paraId="2E1233B3" w14:textId="77777777" w:rsidR="00D95726" w:rsidRPr="00145DB2" w:rsidRDefault="00D95726" w:rsidP="004E636C">
            <w:pPr>
              <w:pStyle w:val="NoSpacing"/>
            </w:pPr>
            <w:r w:rsidRPr="00145DB2">
              <w:t>Auteur(s):</w:t>
            </w:r>
          </w:p>
        </w:tc>
        <w:bookmarkStart w:id="2" w:name="Auteurs"/>
        <w:tc>
          <w:tcPr>
            <w:tcW w:w="4652" w:type="dxa"/>
          </w:tcPr>
          <w:p w14:paraId="0B562209" w14:textId="2660BFFA" w:rsidR="00D95726" w:rsidRPr="006A0DB6" w:rsidRDefault="00ED0DF4" w:rsidP="004E636C">
            <w:pPr>
              <w:pStyle w:val="NoSpacing"/>
              <w:rPr>
                <w:lang w:val="en-GB"/>
              </w:rPr>
            </w:pPr>
            <w:sdt>
              <w:sdtPr>
                <w:alias w:val="Naam van de auteur"/>
                <w:tag w:val="Authors"/>
                <w:id w:val="1931920483"/>
                <w:placeholder>
                  <w:docPart w:val="79AAABE7000D4821AEBD71C1E1F05306"/>
                </w:placeholder>
                <w:text/>
              </w:sdtPr>
              <w:sdtEndPr/>
              <w:sdtContent>
                <w:r w:rsidR="004C31BE">
                  <w:t>Bram Timmerman</w:t>
                </w:r>
              </w:sdtContent>
            </w:sdt>
            <w:bookmarkEnd w:id="2"/>
          </w:p>
        </w:tc>
      </w:tr>
      <w:tr w:rsidR="00D95726" w:rsidRPr="00DC6B3B" w14:paraId="21CAD620" w14:textId="77777777" w:rsidTr="007E3D3E">
        <w:tc>
          <w:tcPr>
            <w:tcW w:w="1601" w:type="dxa"/>
          </w:tcPr>
          <w:p w14:paraId="63F9BA33" w14:textId="77777777" w:rsidR="00D95726" w:rsidRPr="00145DB2" w:rsidRDefault="00D95726" w:rsidP="004E636C">
            <w:pPr>
              <w:pStyle w:val="NoSpacing"/>
            </w:pPr>
            <w:r w:rsidRPr="00145DB2">
              <w:t>Datum:</w:t>
            </w:r>
          </w:p>
        </w:tc>
        <w:tc>
          <w:tcPr>
            <w:tcW w:w="4652" w:type="dxa"/>
          </w:tcPr>
          <w:p w14:paraId="7E691EAD" w14:textId="2899BC00" w:rsidR="00D95726" w:rsidRPr="006A0DB6" w:rsidRDefault="00ED0DF4" w:rsidP="004E636C">
            <w:pPr>
              <w:pStyle w:val="NoSpacing"/>
              <w:rPr>
                <w:lang w:val="en-GB"/>
              </w:rPr>
            </w:pPr>
            <w:sdt>
              <w:sdtPr>
                <w:alias w:val="Datum"/>
                <w:tag w:val="Date"/>
                <w:id w:val="-1127611690"/>
                <w:placeholder>
                  <w:docPart w:val="9AEC1D04517A486CAF4E032FBB9DD548"/>
                </w:placeholder>
                <w:text/>
              </w:sdtPr>
              <w:sdtEndPr/>
              <w:sdtContent>
                <w:r w:rsidR="004C31BE">
                  <w:t>2022-02-</w:t>
                </w:r>
                <w:r w:rsidR="000039B6">
                  <w:t>0</w:t>
                </w:r>
                <w:r w:rsidR="004C31BE">
                  <w:t>7</w:t>
                </w:r>
              </w:sdtContent>
            </w:sdt>
          </w:p>
        </w:tc>
      </w:tr>
    </w:tbl>
    <w:p w14:paraId="7D854617" w14:textId="77777777" w:rsidR="00906C51" w:rsidRPr="006A0DB6" w:rsidRDefault="00D95726">
      <w:pPr>
        <w:rPr>
          <w:lang w:val="en-GB"/>
        </w:rPr>
      </w:pPr>
      <w:r w:rsidRPr="00145DB2">
        <w:rPr>
          <w:noProof/>
        </w:rPr>
        <mc:AlternateContent>
          <mc:Choice Requires="wps">
            <w:drawing>
              <wp:anchor distT="45720" distB="45720" distL="114300" distR="114300" simplePos="0" relativeHeight="251669504" behindDoc="1" locked="0" layoutInCell="1" allowOverlap="1" wp14:anchorId="21F1CE4E" wp14:editId="54843970">
                <wp:simplePos x="0" y="0"/>
                <wp:positionH relativeFrom="page">
                  <wp:posOffset>4908430</wp:posOffset>
                </wp:positionH>
                <wp:positionV relativeFrom="paragraph">
                  <wp:posOffset>7412607</wp:posOffset>
                </wp:positionV>
                <wp:extent cx="2441276" cy="992037"/>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1276" cy="992037"/>
                        </a:xfrm>
                        <a:prstGeom prst="rect">
                          <a:avLst/>
                        </a:prstGeom>
                        <a:solidFill>
                          <a:srgbClr val="FFFFFF"/>
                        </a:solidFill>
                        <a:ln w="9525">
                          <a:noFill/>
                          <a:miter lim="800000"/>
                          <a:headEnd/>
                          <a:tailEnd/>
                        </a:ln>
                      </wps:spPr>
                      <wps:txbx>
                        <w:txbxContent>
                          <w:p w14:paraId="6DE184F4" w14:textId="77777777" w:rsidR="00D95726" w:rsidRDefault="00D95726" w:rsidP="00D95726">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7FB682E4" w14:textId="77777777" w:rsidR="00D95726" w:rsidRPr="00EC0DC3" w:rsidRDefault="00D95726" w:rsidP="00D95726">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F1CE4E" id="_x0000_t202" coordsize="21600,21600" o:spt="202" path="m,l,21600r21600,l21600,xe">
                <v:stroke joinstyle="miter"/>
                <v:path gradientshapeok="t" o:connecttype="rect"/>
              </v:shapetype>
              <v:shape id="Text Box 2" o:spid="_x0000_s1026" type="#_x0000_t202" style="position:absolute;margin-left:386.5pt;margin-top:583.65pt;width:192.25pt;height:78.1pt;z-index:-2516469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" stroked="f">
                <v:textbox>
                  <w:txbxContent>
                    <w:p w14:paraId="6DE184F4" w14:textId="77777777" w:rsidR="00D95726" w:rsidRDefault="00D95726" w:rsidP="00D95726">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7FB682E4" w14:textId="77777777" w:rsidR="00D95726" w:rsidRPr="00EC0DC3" w:rsidRDefault="00D95726" w:rsidP="00D95726">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906C51" w:rsidRPr="006A0DB6">
        <w:rPr>
          <w:lang w:val="en-GB"/>
        </w:rPr>
        <w:br w:type="page"/>
      </w:r>
    </w:p>
    <w:bookmarkStart w:id="3" w:name="_Hlk525635346"/>
    <w:p w14:paraId="7CDED098" w14:textId="77777777" w:rsidR="008A2B7E" w:rsidRPr="00145DB2" w:rsidRDefault="00CF6CBE" w:rsidP="008A2B7E">
      <w:pPr>
        <w:pStyle w:val="Heading1"/>
      </w:pPr>
      <w:r>
        <w:lastRenderedPageBreak/>
        <w:fldChar w:fldCharType="begin"/>
      </w:r>
      <w:r>
        <w:instrText xml:space="preserve"> HYPERLINK "https://sites.google.com/view/rijnijssel-ao/sjablonen/25187/algemeen" \l "h.p_eKG6nG44Kd0X" </w:instrText>
      </w:r>
      <w:r>
        <w:fldChar w:fldCharType="separate"/>
      </w:r>
      <w:bookmarkStart w:id="4" w:name="_Toc94682734"/>
      <w:r w:rsidR="008A2B7E" w:rsidRPr="00CF6CBE">
        <w:rPr>
          <w:rStyle w:val="Hyperlink"/>
        </w:rPr>
        <w:t>Versiebeheer</w:t>
      </w:r>
      <w:bookmarkEnd w:id="4"/>
      <w:r>
        <w:fldChar w:fldCharType="end"/>
      </w:r>
    </w:p>
    <w:p w14:paraId="0AF55B52" w14:textId="77777777" w:rsidR="008A2B7E" w:rsidRPr="00145DB2"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679"/>
        <w:gridCol w:w="5622"/>
      </w:tblGrid>
      <w:tr w:rsidR="008A2B7E" w:rsidRPr="00145DB2" w14:paraId="44F21ADD"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1BD1543" w14:textId="77777777" w:rsidR="008A2B7E" w:rsidRPr="00145DB2" w:rsidRDefault="008A2B7E" w:rsidP="00AF55D5">
            <w:pPr>
              <w:pStyle w:val="NoSpacing"/>
            </w:pPr>
            <w:r w:rsidRPr="00145DB2">
              <w:t>Datum</w:t>
            </w:r>
          </w:p>
        </w:tc>
        <w:tc>
          <w:tcPr>
            <w:tcW w:w="788" w:type="dxa"/>
          </w:tcPr>
          <w:p w14:paraId="4DE54EDB" w14:textId="77777777" w:rsidR="008A2B7E" w:rsidRPr="00145DB2"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710F0525" w14:textId="77777777" w:rsidR="008A2B7E" w:rsidRPr="00145DB2"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145DB2">
              <w:t>Wie</w:t>
            </w:r>
          </w:p>
        </w:tc>
        <w:tc>
          <w:tcPr>
            <w:tcW w:w="5622" w:type="dxa"/>
          </w:tcPr>
          <w:p w14:paraId="68454843" w14:textId="77777777" w:rsidR="008A2B7E" w:rsidRPr="00145DB2"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55F23D41"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6FD790A" w14:textId="4AB09750" w:rsidR="008A2B7E" w:rsidRPr="00145DB2" w:rsidRDefault="004C31BE" w:rsidP="00AF55D5">
            <w:pPr>
              <w:pStyle w:val="NoSpacing"/>
              <w:jc w:val="center"/>
              <w:rPr>
                <w:b w:val="0"/>
              </w:rPr>
            </w:pPr>
            <w:r>
              <w:rPr>
                <w:b w:val="0"/>
              </w:rPr>
              <w:t>2022-02-</w:t>
            </w:r>
            <w:r w:rsidR="000039B6">
              <w:rPr>
                <w:b w:val="0"/>
              </w:rPr>
              <w:t>0</w:t>
            </w:r>
            <w:r>
              <w:rPr>
                <w:b w:val="0"/>
              </w:rPr>
              <w:t>7</w:t>
            </w:r>
          </w:p>
        </w:tc>
        <w:tc>
          <w:tcPr>
            <w:tcW w:w="788" w:type="dxa"/>
          </w:tcPr>
          <w:p w14:paraId="15192590" w14:textId="22D68BF0" w:rsidR="008A2B7E" w:rsidRPr="00145DB2" w:rsidRDefault="004C31BE" w:rsidP="00AF55D5">
            <w:pPr>
              <w:pStyle w:val="NoSpacing"/>
              <w:jc w:val="center"/>
              <w:cnfStyle w:val="000000100000" w:firstRow="0" w:lastRow="0" w:firstColumn="0" w:lastColumn="0" w:oddVBand="0" w:evenVBand="0" w:oddHBand="1" w:evenHBand="0" w:firstRowFirstColumn="0" w:firstRowLastColumn="0" w:lastRowFirstColumn="0" w:lastRowLastColumn="0"/>
            </w:pPr>
            <w:r>
              <w:t>0.1</w:t>
            </w:r>
          </w:p>
        </w:tc>
        <w:tc>
          <w:tcPr>
            <w:tcW w:w="1679" w:type="dxa"/>
          </w:tcPr>
          <w:p w14:paraId="00C2D03F" w14:textId="2A8C3636" w:rsidR="008A2B7E" w:rsidRPr="00145DB2" w:rsidRDefault="004C31BE" w:rsidP="008A2B7E">
            <w:pPr>
              <w:pStyle w:val="NoSpacing"/>
              <w:cnfStyle w:val="000000100000" w:firstRow="0" w:lastRow="0" w:firstColumn="0" w:lastColumn="0" w:oddVBand="0" w:evenVBand="0" w:oddHBand="1" w:evenHBand="0" w:firstRowFirstColumn="0" w:firstRowLastColumn="0" w:lastRowFirstColumn="0" w:lastRowLastColumn="0"/>
            </w:pPr>
            <w:r>
              <w:t>Bram Timmerman</w:t>
            </w:r>
          </w:p>
        </w:tc>
        <w:tc>
          <w:tcPr>
            <w:tcW w:w="5622" w:type="dxa"/>
          </w:tcPr>
          <w:p w14:paraId="4CBBA693" w14:textId="5F452DF8" w:rsidR="008A2B7E" w:rsidRPr="00145DB2" w:rsidRDefault="004C31BE" w:rsidP="008A2B7E">
            <w:pPr>
              <w:pStyle w:val="NoSpacing"/>
              <w:cnfStyle w:val="000000100000" w:firstRow="0" w:lastRow="0" w:firstColumn="0" w:lastColumn="0" w:oddVBand="0" w:evenVBand="0" w:oddHBand="1" w:evenHBand="0" w:firstRowFirstColumn="0" w:firstRowLastColumn="0" w:lastRowFirstColumn="0" w:lastRowLastColumn="0"/>
            </w:pPr>
            <w:r w:rsidRPr="004C31BE">
              <w:t>initiële versie</w:t>
            </w:r>
          </w:p>
        </w:tc>
      </w:tr>
      <w:tr w:rsidR="008A2B7E" w:rsidRPr="00145DB2" w14:paraId="7C3AD05C"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4924C27A" w14:textId="77777777" w:rsidR="008A2B7E" w:rsidRPr="00145DB2" w:rsidRDefault="008A2B7E" w:rsidP="00AF55D5">
            <w:pPr>
              <w:pStyle w:val="NoSpacing"/>
              <w:jc w:val="center"/>
              <w:rPr>
                <w:b w:val="0"/>
              </w:rPr>
            </w:pPr>
          </w:p>
        </w:tc>
        <w:tc>
          <w:tcPr>
            <w:tcW w:w="788" w:type="dxa"/>
          </w:tcPr>
          <w:p w14:paraId="22459053" w14:textId="77777777" w:rsidR="008A2B7E" w:rsidRPr="00145DB2"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61BE7700"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622" w:type="dxa"/>
          </w:tcPr>
          <w:p w14:paraId="62E81357"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145DB2" w14:paraId="6112783F"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7585EDE" w14:textId="77777777" w:rsidR="008A2B7E" w:rsidRPr="00145DB2" w:rsidRDefault="008A2B7E" w:rsidP="00AF55D5">
            <w:pPr>
              <w:pStyle w:val="NoSpacing"/>
              <w:jc w:val="center"/>
              <w:rPr>
                <w:b w:val="0"/>
              </w:rPr>
            </w:pPr>
          </w:p>
        </w:tc>
        <w:tc>
          <w:tcPr>
            <w:tcW w:w="788" w:type="dxa"/>
          </w:tcPr>
          <w:p w14:paraId="143C57D2" w14:textId="77777777" w:rsidR="008A2B7E" w:rsidRPr="00145DB2"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6A01DFCA" w14:textId="77777777" w:rsidR="008A2B7E" w:rsidRPr="00145DB2"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622" w:type="dxa"/>
          </w:tcPr>
          <w:p w14:paraId="64F333AE" w14:textId="77777777" w:rsidR="008A2B7E" w:rsidRPr="00145DB2"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145DB2" w14:paraId="4CDF93CD"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1C9BE128" w14:textId="77777777" w:rsidR="008A2B7E" w:rsidRPr="00145DB2" w:rsidRDefault="008A2B7E" w:rsidP="00AF55D5">
            <w:pPr>
              <w:pStyle w:val="NoSpacing"/>
              <w:jc w:val="center"/>
              <w:rPr>
                <w:b w:val="0"/>
              </w:rPr>
            </w:pPr>
          </w:p>
        </w:tc>
        <w:tc>
          <w:tcPr>
            <w:tcW w:w="788" w:type="dxa"/>
          </w:tcPr>
          <w:p w14:paraId="23196DF6" w14:textId="77777777" w:rsidR="008A2B7E" w:rsidRPr="00145DB2"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219C3336"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622" w:type="dxa"/>
          </w:tcPr>
          <w:p w14:paraId="006564FB"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bookmarkEnd w:id="3"/>
    </w:tbl>
    <w:p w14:paraId="3835F62B" w14:textId="77777777" w:rsidR="008A2B7E" w:rsidRPr="00145DB2" w:rsidRDefault="008A2B7E" w:rsidP="008A2B7E">
      <w:pPr>
        <w:pStyle w:val="NoSpacing"/>
      </w:pPr>
    </w:p>
    <w:p w14:paraId="0931978E" w14:textId="77777777" w:rsidR="008A2B7E" w:rsidRPr="00145DB2" w:rsidRDefault="008A2B7E">
      <w:r w:rsidRPr="00145DB2">
        <w:br w:type="page"/>
      </w:r>
    </w:p>
    <w:p w14:paraId="4E8FE473" w14:textId="77777777" w:rsidR="008A2B7E" w:rsidRPr="00145DB2" w:rsidRDefault="00ED0DF4" w:rsidP="008A2B7E">
      <w:pPr>
        <w:pStyle w:val="Header1inhoudsopave"/>
      </w:pPr>
      <w:hyperlink r:id="rId12" w:anchor="h.p_LqQOy3HgMP51" w:history="1">
        <w:r w:rsidR="008A2B7E" w:rsidRPr="00CF6CBE">
          <w:rPr>
            <w:rStyle w:val="Hyperlink"/>
          </w:rPr>
          <w:t>Inhoudsopgave</w:t>
        </w:r>
      </w:hyperlink>
    </w:p>
    <w:p w14:paraId="013BDCA8" w14:textId="77777777" w:rsidR="008A2B7E" w:rsidRPr="00145DB2" w:rsidRDefault="008A2B7E" w:rsidP="008A2B7E">
      <w:pPr>
        <w:pStyle w:val="NoSpacing"/>
      </w:pPr>
    </w:p>
    <w:p w14:paraId="446F93E3" w14:textId="67658FAB" w:rsidR="00A52C7E" w:rsidRDefault="008A2B7E">
      <w:pPr>
        <w:pStyle w:val="TOC1"/>
        <w:tabs>
          <w:tab w:val="right" w:leader="dot" w:pos="9062"/>
        </w:tabs>
        <w:rPr>
          <w:rFonts w:eastAsiaTheme="minorEastAsia"/>
          <w:noProof/>
          <w:lang w:val="en-US"/>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94682734" w:history="1">
        <w:r w:rsidR="00A52C7E" w:rsidRPr="001B4D8A">
          <w:rPr>
            <w:rStyle w:val="Hyperlink"/>
            <w:noProof/>
          </w:rPr>
          <w:t>Versiebeheer</w:t>
        </w:r>
        <w:r w:rsidR="00A52C7E">
          <w:rPr>
            <w:noProof/>
            <w:webHidden/>
          </w:rPr>
          <w:tab/>
        </w:r>
        <w:r w:rsidR="00A52C7E">
          <w:rPr>
            <w:noProof/>
            <w:webHidden/>
          </w:rPr>
          <w:fldChar w:fldCharType="begin"/>
        </w:r>
        <w:r w:rsidR="00A52C7E">
          <w:rPr>
            <w:noProof/>
            <w:webHidden/>
          </w:rPr>
          <w:instrText xml:space="preserve"> PAGEREF _Toc94682734 \h </w:instrText>
        </w:r>
        <w:r w:rsidR="00A52C7E">
          <w:rPr>
            <w:noProof/>
            <w:webHidden/>
          </w:rPr>
        </w:r>
        <w:r w:rsidR="00A52C7E">
          <w:rPr>
            <w:noProof/>
            <w:webHidden/>
          </w:rPr>
          <w:fldChar w:fldCharType="separate"/>
        </w:r>
        <w:r w:rsidR="00A52C7E">
          <w:rPr>
            <w:noProof/>
            <w:webHidden/>
          </w:rPr>
          <w:t>2</w:t>
        </w:r>
        <w:r w:rsidR="00A52C7E">
          <w:rPr>
            <w:noProof/>
            <w:webHidden/>
          </w:rPr>
          <w:fldChar w:fldCharType="end"/>
        </w:r>
      </w:hyperlink>
    </w:p>
    <w:p w14:paraId="078952F2" w14:textId="7F191D9E" w:rsidR="00A52C7E" w:rsidRDefault="00ED0DF4">
      <w:pPr>
        <w:pStyle w:val="TOC1"/>
        <w:tabs>
          <w:tab w:val="right" w:leader="dot" w:pos="9062"/>
        </w:tabs>
        <w:rPr>
          <w:rFonts w:eastAsiaTheme="minorEastAsia"/>
          <w:noProof/>
          <w:lang w:val="en-US"/>
        </w:rPr>
      </w:pPr>
      <w:hyperlink w:anchor="_Toc94682735" w:history="1">
        <w:r w:rsidR="00A52C7E" w:rsidRPr="001B4D8A">
          <w:rPr>
            <w:rStyle w:val="Hyperlink"/>
            <w:noProof/>
          </w:rPr>
          <w:t>Inleiding</w:t>
        </w:r>
        <w:r w:rsidR="00A52C7E">
          <w:rPr>
            <w:noProof/>
            <w:webHidden/>
          </w:rPr>
          <w:tab/>
        </w:r>
        <w:r w:rsidR="00A52C7E">
          <w:rPr>
            <w:noProof/>
            <w:webHidden/>
          </w:rPr>
          <w:fldChar w:fldCharType="begin"/>
        </w:r>
        <w:r w:rsidR="00A52C7E">
          <w:rPr>
            <w:noProof/>
            <w:webHidden/>
          </w:rPr>
          <w:instrText xml:space="preserve"> PAGEREF _Toc94682735 \h </w:instrText>
        </w:r>
        <w:r w:rsidR="00A52C7E">
          <w:rPr>
            <w:noProof/>
            <w:webHidden/>
          </w:rPr>
        </w:r>
        <w:r w:rsidR="00A52C7E">
          <w:rPr>
            <w:noProof/>
            <w:webHidden/>
          </w:rPr>
          <w:fldChar w:fldCharType="separate"/>
        </w:r>
        <w:r w:rsidR="00A52C7E">
          <w:rPr>
            <w:noProof/>
            <w:webHidden/>
          </w:rPr>
          <w:t>4</w:t>
        </w:r>
        <w:r w:rsidR="00A52C7E">
          <w:rPr>
            <w:noProof/>
            <w:webHidden/>
          </w:rPr>
          <w:fldChar w:fldCharType="end"/>
        </w:r>
      </w:hyperlink>
    </w:p>
    <w:p w14:paraId="3A3FBB79" w14:textId="4E9A6DAC" w:rsidR="00A52C7E" w:rsidRDefault="00ED0DF4">
      <w:pPr>
        <w:pStyle w:val="TOC2"/>
        <w:tabs>
          <w:tab w:val="right" w:leader="dot" w:pos="9062"/>
        </w:tabs>
        <w:rPr>
          <w:rFonts w:eastAsiaTheme="minorEastAsia"/>
          <w:noProof/>
          <w:lang w:val="en-US"/>
        </w:rPr>
      </w:pPr>
      <w:hyperlink w:anchor="_Toc94682736" w:history="1">
        <w:r w:rsidR="00A52C7E" w:rsidRPr="001B4D8A">
          <w:rPr>
            <w:rStyle w:val="Hyperlink"/>
            <w:noProof/>
          </w:rPr>
          <w:t>Over dit document</w:t>
        </w:r>
        <w:r w:rsidR="00A52C7E">
          <w:rPr>
            <w:noProof/>
            <w:webHidden/>
          </w:rPr>
          <w:tab/>
        </w:r>
        <w:r w:rsidR="00A52C7E">
          <w:rPr>
            <w:noProof/>
            <w:webHidden/>
          </w:rPr>
          <w:fldChar w:fldCharType="begin"/>
        </w:r>
        <w:r w:rsidR="00A52C7E">
          <w:rPr>
            <w:noProof/>
            <w:webHidden/>
          </w:rPr>
          <w:instrText xml:space="preserve"> PAGEREF _Toc94682736 \h </w:instrText>
        </w:r>
        <w:r w:rsidR="00A52C7E">
          <w:rPr>
            <w:noProof/>
            <w:webHidden/>
          </w:rPr>
        </w:r>
        <w:r w:rsidR="00A52C7E">
          <w:rPr>
            <w:noProof/>
            <w:webHidden/>
          </w:rPr>
          <w:fldChar w:fldCharType="separate"/>
        </w:r>
        <w:r w:rsidR="00A52C7E">
          <w:rPr>
            <w:noProof/>
            <w:webHidden/>
          </w:rPr>
          <w:t>4</w:t>
        </w:r>
        <w:r w:rsidR="00A52C7E">
          <w:rPr>
            <w:noProof/>
            <w:webHidden/>
          </w:rPr>
          <w:fldChar w:fldCharType="end"/>
        </w:r>
      </w:hyperlink>
    </w:p>
    <w:p w14:paraId="3A07D538" w14:textId="7551449F" w:rsidR="00A52C7E" w:rsidRDefault="00ED0DF4">
      <w:pPr>
        <w:pStyle w:val="TOC2"/>
        <w:tabs>
          <w:tab w:val="right" w:leader="dot" w:pos="9062"/>
        </w:tabs>
        <w:rPr>
          <w:rFonts w:eastAsiaTheme="minorEastAsia"/>
          <w:noProof/>
          <w:lang w:val="en-US"/>
        </w:rPr>
      </w:pPr>
      <w:hyperlink w:anchor="_Toc94682737" w:history="1">
        <w:r w:rsidR="00A52C7E" w:rsidRPr="001B4D8A">
          <w:rPr>
            <w:rStyle w:val="Hyperlink"/>
            <w:noProof/>
          </w:rPr>
          <w:t>Over het project en de opdrachtgever</w:t>
        </w:r>
        <w:r w:rsidR="00A52C7E">
          <w:rPr>
            <w:noProof/>
            <w:webHidden/>
          </w:rPr>
          <w:tab/>
        </w:r>
        <w:r w:rsidR="00A52C7E">
          <w:rPr>
            <w:noProof/>
            <w:webHidden/>
          </w:rPr>
          <w:fldChar w:fldCharType="begin"/>
        </w:r>
        <w:r w:rsidR="00A52C7E">
          <w:rPr>
            <w:noProof/>
            <w:webHidden/>
          </w:rPr>
          <w:instrText xml:space="preserve"> PAGEREF _Toc94682737 \h </w:instrText>
        </w:r>
        <w:r w:rsidR="00A52C7E">
          <w:rPr>
            <w:noProof/>
            <w:webHidden/>
          </w:rPr>
        </w:r>
        <w:r w:rsidR="00A52C7E">
          <w:rPr>
            <w:noProof/>
            <w:webHidden/>
          </w:rPr>
          <w:fldChar w:fldCharType="separate"/>
        </w:r>
        <w:r w:rsidR="00A52C7E">
          <w:rPr>
            <w:noProof/>
            <w:webHidden/>
          </w:rPr>
          <w:t>4</w:t>
        </w:r>
        <w:r w:rsidR="00A52C7E">
          <w:rPr>
            <w:noProof/>
            <w:webHidden/>
          </w:rPr>
          <w:fldChar w:fldCharType="end"/>
        </w:r>
      </w:hyperlink>
    </w:p>
    <w:p w14:paraId="598B8B07" w14:textId="75C98DE5" w:rsidR="00A52C7E" w:rsidRDefault="00ED0DF4">
      <w:pPr>
        <w:pStyle w:val="TOC1"/>
        <w:tabs>
          <w:tab w:val="right" w:leader="dot" w:pos="9062"/>
        </w:tabs>
        <w:rPr>
          <w:rFonts w:eastAsiaTheme="minorEastAsia"/>
          <w:noProof/>
          <w:lang w:val="en-US"/>
        </w:rPr>
      </w:pPr>
      <w:hyperlink w:anchor="_Toc94682738" w:history="1">
        <w:r w:rsidR="00A52C7E" w:rsidRPr="001B4D8A">
          <w:rPr>
            <w:rStyle w:val="Hyperlink"/>
            <w:noProof/>
          </w:rPr>
          <w:t>Behoeftebeschrijving opdrachtgever</w:t>
        </w:r>
        <w:r w:rsidR="00A52C7E">
          <w:rPr>
            <w:noProof/>
            <w:webHidden/>
          </w:rPr>
          <w:tab/>
        </w:r>
        <w:r w:rsidR="00A52C7E">
          <w:rPr>
            <w:noProof/>
            <w:webHidden/>
          </w:rPr>
          <w:fldChar w:fldCharType="begin"/>
        </w:r>
        <w:r w:rsidR="00A52C7E">
          <w:rPr>
            <w:noProof/>
            <w:webHidden/>
          </w:rPr>
          <w:instrText xml:space="preserve"> PAGEREF _Toc94682738 \h </w:instrText>
        </w:r>
        <w:r w:rsidR="00A52C7E">
          <w:rPr>
            <w:noProof/>
            <w:webHidden/>
          </w:rPr>
        </w:r>
        <w:r w:rsidR="00A52C7E">
          <w:rPr>
            <w:noProof/>
            <w:webHidden/>
          </w:rPr>
          <w:fldChar w:fldCharType="separate"/>
        </w:r>
        <w:r w:rsidR="00A52C7E">
          <w:rPr>
            <w:noProof/>
            <w:webHidden/>
          </w:rPr>
          <w:t>5</w:t>
        </w:r>
        <w:r w:rsidR="00A52C7E">
          <w:rPr>
            <w:noProof/>
            <w:webHidden/>
          </w:rPr>
          <w:fldChar w:fldCharType="end"/>
        </w:r>
      </w:hyperlink>
    </w:p>
    <w:p w14:paraId="59616289" w14:textId="3E0E6B88" w:rsidR="00A52C7E" w:rsidRDefault="00ED0DF4">
      <w:pPr>
        <w:pStyle w:val="TOC2"/>
        <w:tabs>
          <w:tab w:val="right" w:leader="dot" w:pos="9062"/>
        </w:tabs>
        <w:rPr>
          <w:rFonts w:eastAsiaTheme="minorEastAsia"/>
          <w:noProof/>
          <w:lang w:val="en-US"/>
        </w:rPr>
      </w:pPr>
      <w:hyperlink w:anchor="_Toc94682739" w:history="1">
        <w:r w:rsidR="00A52C7E" w:rsidRPr="001B4D8A">
          <w:rPr>
            <w:rStyle w:val="Hyperlink"/>
            <w:noProof/>
          </w:rPr>
          <w:t>Informatiebronnen</w:t>
        </w:r>
        <w:r w:rsidR="00A52C7E">
          <w:rPr>
            <w:noProof/>
            <w:webHidden/>
          </w:rPr>
          <w:tab/>
        </w:r>
        <w:r w:rsidR="00A52C7E">
          <w:rPr>
            <w:noProof/>
            <w:webHidden/>
          </w:rPr>
          <w:fldChar w:fldCharType="begin"/>
        </w:r>
        <w:r w:rsidR="00A52C7E">
          <w:rPr>
            <w:noProof/>
            <w:webHidden/>
          </w:rPr>
          <w:instrText xml:space="preserve"> PAGEREF _Toc94682739 \h </w:instrText>
        </w:r>
        <w:r w:rsidR="00A52C7E">
          <w:rPr>
            <w:noProof/>
            <w:webHidden/>
          </w:rPr>
        </w:r>
        <w:r w:rsidR="00A52C7E">
          <w:rPr>
            <w:noProof/>
            <w:webHidden/>
          </w:rPr>
          <w:fldChar w:fldCharType="separate"/>
        </w:r>
        <w:r w:rsidR="00A52C7E">
          <w:rPr>
            <w:noProof/>
            <w:webHidden/>
          </w:rPr>
          <w:t>5</w:t>
        </w:r>
        <w:r w:rsidR="00A52C7E">
          <w:rPr>
            <w:noProof/>
            <w:webHidden/>
          </w:rPr>
          <w:fldChar w:fldCharType="end"/>
        </w:r>
      </w:hyperlink>
    </w:p>
    <w:p w14:paraId="080DF731" w14:textId="65DAC3DE" w:rsidR="00A52C7E" w:rsidRDefault="00ED0DF4">
      <w:pPr>
        <w:pStyle w:val="TOC2"/>
        <w:tabs>
          <w:tab w:val="right" w:leader="dot" w:pos="9062"/>
        </w:tabs>
        <w:rPr>
          <w:rFonts w:eastAsiaTheme="minorEastAsia"/>
          <w:noProof/>
          <w:lang w:val="en-US"/>
        </w:rPr>
      </w:pPr>
      <w:hyperlink w:anchor="_Toc94682740" w:history="1">
        <w:r w:rsidR="00A52C7E" w:rsidRPr="001B4D8A">
          <w:rPr>
            <w:rStyle w:val="Hyperlink"/>
            <w:noProof/>
          </w:rPr>
          <w:t>Eisen en wensen (MoSCoW)</w:t>
        </w:r>
        <w:r w:rsidR="00A52C7E">
          <w:rPr>
            <w:noProof/>
            <w:webHidden/>
          </w:rPr>
          <w:tab/>
        </w:r>
        <w:r w:rsidR="00A52C7E">
          <w:rPr>
            <w:noProof/>
            <w:webHidden/>
          </w:rPr>
          <w:fldChar w:fldCharType="begin"/>
        </w:r>
        <w:r w:rsidR="00A52C7E">
          <w:rPr>
            <w:noProof/>
            <w:webHidden/>
          </w:rPr>
          <w:instrText xml:space="preserve"> PAGEREF _Toc94682740 \h </w:instrText>
        </w:r>
        <w:r w:rsidR="00A52C7E">
          <w:rPr>
            <w:noProof/>
            <w:webHidden/>
          </w:rPr>
        </w:r>
        <w:r w:rsidR="00A52C7E">
          <w:rPr>
            <w:noProof/>
            <w:webHidden/>
          </w:rPr>
          <w:fldChar w:fldCharType="separate"/>
        </w:r>
        <w:r w:rsidR="00A52C7E">
          <w:rPr>
            <w:noProof/>
            <w:webHidden/>
          </w:rPr>
          <w:t>5</w:t>
        </w:r>
        <w:r w:rsidR="00A52C7E">
          <w:rPr>
            <w:noProof/>
            <w:webHidden/>
          </w:rPr>
          <w:fldChar w:fldCharType="end"/>
        </w:r>
      </w:hyperlink>
    </w:p>
    <w:p w14:paraId="1AD0C8FA" w14:textId="244DFDE9" w:rsidR="00A52C7E" w:rsidRDefault="00ED0DF4">
      <w:pPr>
        <w:pStyle w:val="TOC2"/>
        <w:tabs>
          <w:tab w:val="right" w:leader="dot" w:pos="9062"/>
        </w:tabs>
        <w:rPr>
          <w:rFonts w:eastAsiaTheme="minorEastAsia"/>
          <w:noProof/>
          <w:lang w:val="en-US"/>
        </w:rPr>
      </w:pPr>
      <w:hyperlink w:anchor="_Toc94682741" w:history="1">
        <w:r w:rsidR="00A52C7E" w:rsidRPr="001B4D8A">
          <w:rPr>
            <w:rStyle w:val="Hyperlink"/>
            <w:noProof/>
          </w:rPr>
          <w:t>Impact voor de betrokkenen</w:t>
        </w:r>
        <w:r w:rsidR="00A52C7E">
          <w:rPr>
            <w:noProof/>
            <w:webHidden/>
          </w:rPr>
          <w:tab/>
        </w:r>
        <w:r w:rsidR="00A52C7E">
          <w:rPr>
            <w:noProof/>
            <w:webHidden/>
          </w:rPr>
          <w:fldChar w:fldCharType="begin"/>
        </w:r>
        <w:r w:rsidR="00A52C7E">
          <w:rPr>
            <w:noProof/>
            <w:webHidden/>
          </w:rPr>
          <w:instrText xml:space="preserve"> PAGEREF _Toc94682741 \h </w:instrText>
        </w:r>
        <w:r w:rsidR="00A52C7E">
          <w:rPr>
            <w:noProof/>
            <w:webHidden/>
          </w:rPr>
        </w:r>
        <w:r w:rsidR="00A52C7E">
          <w:rPr>
            <w:noProof/>
            <w:webHidden/>
          </w:rPr>
          <w:fldChar w:fldCharType="separate"/>
        </w:r>
        <w:r w:rsidR="00A52C7E">
          <w:rPr>
            <w:noProof/>
            <w:webHidden/>
          </w:rPr>
          <w:t>6</w:t>
        </w:r>
        <w:r w:rsidR="00A52C7E">
          <w:rPr>
            <w:noProof/>
            <w:webHidden/>
          </w:rPr>
          <w:fldChar w:fldCharType="end"/>
        </w:r>
      </w:hyperlink>
    </w:p>
    <w:p w14:paraId="56BADECF" w14:textId="3D799265" w:rsidR="00A52C7E" w:rsidRDefault="00ED0DF4">
      <w:pPr>
        <w:pStyle w:val="TOC2"/>
        <w:tabs>
          <w:tab w:val="right" w:leader="dot" w:pos="9062"/>
        </w:tabs>
        <w:rPr>
          <w:rFonts w:eastAsiaTheme="minorEastAsia"/>
          <w:noProof/>
          <w:lang w:val="en-US"/>
        </w:rPr>
      </w:pPr>
      <w:hyperlink w:anchor="_Toc94682742" w:history="1">
        <w:r w:rsidR="00A52C7E" w:rsidRPr="001B4D8A">
          <w:rPr>
            <w:rStyle w:val="Hyperlink"/>
            <w:noProof/>
          </w:rPr>
          <w:t>Advies over te realiseren oplossing</w:t>
        </w:r>
        <w:r w:rsidR="00A52C7E">
          <w:rPr>
            <w:noProof/>
            <w:webHidden/>
          </w:rPr>
          <w:tab/>
        </w:r>
        <w:r w:rsidR="00A52C7E">
          <w:rPr>
            <w:noProof/>
            <w:webHidden/>
          </w:rPr>
          <w:fldChar w:fldCharType="begin"/>
        </w:r>
        <w:r w:rsidR="00A52C7E">
          <w:rPr>
            <w:noProof/>
            <w:webHidden/>
          </w:rPr>
          <w:instrText xml:space="preserve"> PAGEREF _Toc94682742 \h </w:instrText>
        </w:r>
        <w:r w:rsidR="00A52C7E">
          <w:rPr>
            <w:noProof/>
            <w:webHidden/>
          </w:rPr>
        </w:r>
        <w:r w:rsidR="00A52C7E">
          <w:rPr>
            <w:noProof/>
            <w:webHidden/>
          </w:rPr>
          <w:fldChar w:fldCharType="separate"/>
        </w:r>
        <w:r w:rsidR="00A52C7E">
          <w:rPr>
            <w:noProof/>
            <w:webHidden/>
          </w:rPr>
          <w:t>6</w:t>
        </w:r>
        <w:r w:rsidR="00A52C7E">
          <w:rPr>
            <w:noProof/>
            <w:webHidden/>
          </w:rPr>
          <w:fldChar w:fldCharType="end"/>
        </w:r>
      </w:hyperlink>
    </w:p>
    <w:p w14:paraId="5A0289AF" w14:textId="6194F570" w:rsidR="00A52C7E" w:rsidRDefault="00ED0DF4">
      <w:pPr>
        <w:pStyle w:val="TOC1"/>
        <w:tabs>
          <w:tab w:val="right" w:leader="dot" w:pos="9062"/>
        </w:tabs>
        <w:rPr>
          <w:rFonts w:eastAsiaTheme="minorEastAsia"/>
          <w:noProof/>
          <w:lang w:val="en-US"/>
        </w:rPr>
      </w:pPr>
      <w:hyperlink w:anchor="_Toc94682743" w:history="1">
        <w:r w:rsidR="00A52C7E" w:rsidRPr="001B4D8A">
          <w:rPr>
            <w:rStyle w:val="Hyperlink"/>
            <w:noProof/>
          </w:rPr>
          <w:t>Akkoord opdrachtgever</w:t>
        </w:r>
        <w:r w:rsidR="00A52C7E">
          <w:rPr>
            <w:noProof/>
            <w:webHidden/>
          </w:rPr>
          <w:tab/>
        </w:r>
        <w:r w:rsidR="00A52C7E">
          <w:rPr>
            <w:noProof/>
            <w:webHidden/>
          </w:rPr>
          <w:fldChar w:fldCharType="begin"/>
        </w:r>
        <w:r w:rsidR="00A52C7E">
          <w:rPr>
            <w:noProof/>
            <w:webHidden/>
          </w:rPr>
          <w:instrText xml:space="preserve"> PAGEREF _Toc94682743 \h </w:instrText>
        </w:r>
        <w:r w:rsidR="00A52C7E">
          <w:rPr>
            <w:noProof/>
            <w:webHidden/>
          </w:rPr>
        </w:r>
        <w:r w:rsidR="00A52C7E">
          <w:rPr>
            <w:noProof/>
            <w:webHidden/>
          </w:rPr>
          <w:fldChar w:fldCharType="separate"/>
        </w:r>
        <w:r w:rsidR="00A52C7E">
          <w:rPr>
            <w:noProof/>
            <w:webHidden/>
          </w:rPr>
          <w:t>7</w:t>
        </w:r>
        <w:r w:rsidR="00A52C7E">
          <w:rPr>
            <w:noProof/>
            <w:webHidden/>
          </w:rPr>
          <w:fldChar w:fldCharType="end"/>
        </w:r>
      </w:hyperlink>
    </w:p>
    <w:p w14:paraId="2AE37A2B" w14:textId="2E68DA4A" w:rsidR="008A2B7E" w:rsidRPr="00145DB2" w:rsidRDefault="008A2B7E" w:rsidP="0015692D">
      <w:pPr>
        <w:pStyle w:val="NoSpacing"/>
      </w:pPr>
      <w:r w:rsidRPr="00145DB2">
        <w:fldChar w:fldCharType="end"/>
      </w:r>
    </w:p>
    <w:p w14:paraId="73D27E5D" w14:textId="77777777" w:rsidR="008A2B7E" w:rsidRPr="00145DB2" w:rsidRDefault="008A2B7E" w:rsidP="0015692D">
      <w:pPr>
        <w:pStyle w:val="NoSpacing"/>
      </w:pPr>
      <w:r w:rsidRPr="00145DB2">
        <w:br w:type="page"/>
      </w:r>
    </w:p>
    <w:p w14:paraId="6D469F35" w14:textId="77777777" w:rsidR="0015692D" w:rsidRPr="00145DB2" w:rsidRDefault="00ED0DF4" w:rsidP="003A2EE7">
      <w:pPr>
        <w:pStyle w:val="Heading1"/>
      </w:pPr>
      <w:hyperlink r:id="rId13" w:anchor="h.p_nScE_Y3RO7c3" w:history="1">
        <w:bookmarkStart w:id="5" w:name="_Toc94682735"/>
        <w:r w:rsidR="0015692D" w:rsidRPr="00CF6CBE">
          <w:rPr>
            <w:rStyle w:val="Hyperlink"/>
          </w:rPr>
          <w:t>Inleiding</w:t>
        </w:r>
        <w:bookmarkEnd w:id="5"/>
      </w:hyperlink>
    </w:p>
    <w:p w14:paraId="4956A3F9" w14:textId="77777777" w:rsidR="00A50A4E" w:rsidRPr="00145DB2" w:rsidRDefault="00C27281" w:rsidP="00C27281">
      <w:pPr>
        <w:pStyle w:val="Heading2"/>
      </w:pPr>
      <w:bookmarkStart w:id="6" w:name="_Toc94682736"/>
      <w:r w:rsidRPr="00145DB2">
        <w:t xml:space="preserve">Over </w:t>
      </w:r>
      <w:r w:rsidR="007739E7" w:rsidRPr="00145DB2">
        <w:t xml:space="preserve">dit </w:t>
      </w:r>
      <w:r w:rsidRPr="00145DB2">
        <w:t>document</w:t>
      </w:r>
      <w:bookmarkEnd w:id="6"/>
    </w:p>
    <w:p w14:paraId="1BDD5AB4" w14:textId="634104AA" w:rsidR="00C27281" w:rsidRPr="00145DB2" w:rsidRDefault="00382452" w:rsidP="00382452">
      <w:r w:rsidRPr="00145DB2">
        <w:t>Dit document heeft tot doel om de initiële informatiebehoefte van de opdrachtgever te verwoorden.</w:t>
      </w:r>
      <w:r w:rsidR="00C6710D" w:rsidRPr="00145DB2">
        <w:t xml:space="preserve"> </w:t>
      </w:r>
      <w:r w:rsidRPr="00145DB2">
        <w:t>Daarnaast zal dit document op een heldere manier, via de MoSCoW methodiek, de wensen</w:t>
      </w:r>
      <w:r w:rsidR="00173219">
        <w:t xml:space="preserve"> en</w:t>
      </w:r>
      <w:r w:rsidRPr="00145DB2">
        <w:t xml:space="preserve"> eisen van de opdrachtgever beschrijven en deze prioriteren.</w:t>
      </w:r>
    </w:p>
    <w:p w14:paraId="15ED7DAA" w14:textId="77777777" w:rsidR="00741E0E" w:rsidRPr="00145DB2" w:rsidRDefault="00741E0E" w:rsidP="00AF55D5">
      <w:pPr>
        <w:pStyle w:val="Heading2"/>
      </w:pPr>
      <w:bookmarkStart w:id="7" w:name="_Toc94682737"/>
      <w:r w:rsidRPr="00145DB2">
        <w:t>Over het project en de opdrachtgever</w:t>
      </w:r>
      <w:bookmarkEnd w:id="7"/>
    </w:p>
    <w:p w14:paraId="6EC75B3A" w14:textId="77777777" w:rsidR="00173219" w:rsidRPr="009C1165" w:rsidRDefault="00173219" w:rsidP="00173219">
      <w:r>
        <w:t>(Kort inleidend verhaaltje zodat iemand die niet weet waar je</w:t>
      </w:r>
      <w:r w:rsidRPr="618A46D1">
        <w:t xml:space="preserve"> mee bezig  b</w:t>
      </w:r>
      <w:r>
        <w:t xml:space="preserve">ent er hier achter kan komen.)  </w:t>
      </w:r>
      <w:r w:rsidRPr="618A46D1">
        <w:rPr>
          <w:b/>
          <w:bCs/>
        </w:rPr>
        <w:t>VOORBEELD:</w:t>
      </w:r>
    </w:p>
    <w:p w14:paraId="7103B495" w14:textId="26F11719" w:rsidR="00173219" w:rsidRPr="00B64C1A" w:rsidRDefault="00173219" w:rsidP="00173219">
      <w:pPr>
        <w:rPr>
          <w:i/>
          <w:iCs/>
        </w:rPr>
      </w:pPr>
      <w:r w:rsidRPr="618A46D1">
        <w:rPr>
          <w:i/>
          <w:iCs/>
        </w:rPr>
        <w:t xml:space="preserve">De opleiding </w:t>
      </w:r>
      <w:r w:rsidRPr="00BC3D2B">
        <w:rPr>
          <w:i/>
          <w:iCs/>
        </w:rPr>
        <w:t>C</w:t>
      </w:r>
      <w:r w:rsidRPr="618A46D1">
        <w:rPr>
          <w:i/>
          <w:iCs/>
        </w:rPr>
        <w:t>ios van het Rijn Ijssel in Arnhem wil vanaf aankomend schooljaar de manier waarop ze sportlessen geven gaan veranderen. Voorheen sportten de studenten samen met hun klas in de sportzaal. Hier werden dan sportactiviteiten gehouden zoals zaalvoetbal, trefbal, indoorhockey, handbal, etc. Vanaf schooljaar 2022/2023 wil Rijn Ijssel de sportlessen meer laten aansluiten bij de sporten die de studenten zelf leuk vinden. Rijn Ijssel zoekt daarom naar een manier om het mogelijk te maken voor studenten om zich in te schrijven voor de sporten die ze leuk vinden. De vraag aan ons is hierin een bijdrage te leveren door middel van het maken van een (web-) applicatie, waardoor de studenten zich online kunnen aanmelden.</w:t>
      </w:r>
      <w:r w:rsidRPr="618A46D1">
        <w:rPr>
          <w:i/>
          <w:iCs/>
          <w:color w:val="FF0000"/>
        </w:rPr>
        <w:t xml:space="preserve"> </w:t>
      </w:r>
      <w:r w:rsidRPr="618A46D1">
        <w:rPr>
          <w:i/>
          <w:iCs/>
        </w:rPr>
        <w:t xml:space="preserve">De docenten moeten de sporten waarin zij graag les willen geven zelf kunnen aanmaken of hieraan kunnen deelnemen als docent. </w:t>
      </w:r>
      <w:r>
        <w:rPr>
          <w:i/>
          <w:iCs/>
        </w:rPr>
        <w:t xml:space="preserve"> </w:t>
      </w:r>
    </w:p>
    <w:p w14:paraId="1A6C4947" w14:textId="69FF8A8F" w:rsidR="0015692D" w:rsidRPr="00145DB2" w:rsidRDefault="0015692D">
      <w:r w:rsidRPr="00145DB2">
        <w:br w:type="page"/>
      </w:r>
    </w:p>
    <w:p w14:paraId="4743D8AC" w14:textId="77777777" w:rsidR="0015692D" w:rsidRPr="00145DB2" w:rsidRDefault="0015692D" w:rsidP="00AF55D5">
      <w:pPr>
        <w:pStyle w:val="Heading1"/>
        <w:tabs>
          <w:tab w:val="right" w:pos="9072"/>
        </w:tabs>
      </w:pPr>
      <w:bookmarkStart w:id="8" w:name="_Toc94682738"/>
      <w:r w:rsidRPr="00145DB2">
        <w:lastRenderedPageBreak/>
        <w:t>Behoeftebeschrijving opdrachtgever</w:t>
      </w:r>
      <w:bookmarkEnd w:id="8"/>
      <w:r w:rsidR="00D84A64" w:rsidRPr="00145DB2">
        <w:tab/>
      </w:r>
    </w:p>
    <w:bookmarkStart w:id="9" w:name="_Toc94682739"/>
    <w:p w14:paraId="10DC1AF3" w14:textId="77777777" w:rsidR="006B55E8" w:rsidRPr="00C02426" w:rsidRDefault="006B55E8" w:rsidP="0015692D">
      <w:pPr>
        <w:pStyle w:val="Heading2"/>
        <w:rPr>
          <w:vertAlign w:val="superscript"/>
        </w:rPr>
      </w:pPr>
      <w:r w:rsidRPr="00145DB2">
        <w:rPr>
          <w:noProof/>
        </w:rPr>
        <mc:AlternateContent>
          <mc:Choice Requires="wps">
            <w:drawing>
              <wp:anchor distT="45720" distB="45720" distL="114300" distR="114300" simplePos="0" relativeHeight="251667456" behindDoc="1" locked="0" layoutInCell="1" allowOverlap="1" wp14:anchorId="6F9C52E1" wp14:editId="5B246FBB">
                <wp:simplePos x="0" y="0"/>
                <wp:positionH relativeFrom="rightMargin">
                  <wp:align>left</wp:align>
                </wp:positionH>
                <wp:positionV relativeFrom="paragraph">
                  <wp:posOffset>172085</wp:posOffset>
                </wp:positionV>
                <wp:extent cx="907025" cy="243720"/>
                <wp:effectExtent l="0" t="0" r="7620" b="44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14:paraId="7E3A7141" w14:textId="77777777" w:rsidR="006B55E8" w:rsidRPr="00AF55D5" w:rsidRDefault="006B55E8" w:rsidP="006B55E8">
                            <w:pPr>
                              <w:rPr>
                                <w:vanish/>
                                <w:color w:val="A6A6A6" w:themeColor="background1" w:themeShade="A6"/>
                                <w:sz w:val="16"/>
                                <w:szCs w:val="16"/>
                                <w:lang w:val="en-US"/>
                              </w:rPr>
                            </w:pPr>
                            <w:r w:rsidRPr="00AF55D5">
                              <w:rPr>
                                <w:vanish/>
                                <w:color w:val="A6A6A6" w:themeColor="background1" w:themeShade="A6"/>
                                <w:sz w:val="16"/>
                                <w:szCs w:val="16"/>
                                <w:lang w:val="en-US"/>
                              </w:rPr>
                              <w:t xml:space="preserve">k1w1 </w:t>
                            </w:r>
                            <w:r w:rsidR="00D16A85">
                              <w:rPr>
                                <w:vanish/>
                                <w:color w:val="A6A6A6" w:themeColor="background1" w:themeShade="A6"/>
                                <w:sz w:val="16"/>
                                <w:szCs w:val="16"/>
                                <w:lang w:val="en-US"/>
                              </w:rPr>
                              <w:t xml:space="preserve">t1 </w:t>
                            </w:r>
                            <w:r w:rsidR="00C15D2A">
                              <w:rPr>
                                <w:vanish/>
                                <w:color w:val="A6A6A6" w:themeColor="background1" w:themeShade="A6"/>
                                <w:sz w:val="16"/>
                                <w:szCs w:val="16"/>
                                <w:lang w:val="en-US"/>
                              </w:rPr>
                              <w:t xml:space="preserve">t2 </w:t>
                            </w:r>
                            <w:r w:rsidRPr="00AF55D5">
                              <w:rPr>
                                <w:vanish/>
                                <w:color w:val="A6A6A6" w:themeColor="background1" w:themeShade="A6"/>
                                <w:sz w:val="16"/>
                                <w:szCs w:val="16"/>
                                <w:lang w:val="en-US"/>
                              </w:rPr>
                              <w:t>t</w:t>
                            </w:r>
                            <w:r>
                              <w:rPr>
                                <w:vanish/>
                                <w:color w:val="A6A6A6" w:themeColor="background1" w:themeShade="A6"/>
                                <w:sz w:val="16"/>
                                <w:szCs w:val="16"/>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C52E1" id="_x0000_s1027" type="#_x0000_t202" style="position:absolute;margin-left:0;margin-top:13.55pt;width:71.4pt;height:19.2pt;z-index:-25164902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0pDQ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" stroked="f">
                <v:textbox>
                  <w:txbxContent>
                    <w:p w14:paraId="7E3A7141" w14:textId="77777777" w:rsidR="006B55E8" w:rsidRPr="00AF55D5" w:rsidRDefault="006B55E8" w:rsidP="006B55E8">
                      <w:pPr>
                        <w:rPr>
                          <w:vanish/>
                          <w:color w:val="A6A6A6" w:themeColor="background1" w:themeShade="A6"/>
                          <w:sz w:val="16"/>
                          <w:szCs w:val="16"/>
                          <w:lang w:val="en-US"/>
                        </w:rPr>
                      </w:pPr>
                      <w:r w:rsidRPr="00AF55D5">
                        <w:rPr>
                          <w:vanish/>
                          <w:color w:val="A6A6A6" w:themeColor="background1" w:themeShade="A6"/>
                          <w:sz w:val="16"/>
                          <w:szCs w:val="16"/>
                          <w:lang w:val="en-US"/>
                        </w:rPr>
                        <w:t xml:space="preserve">k1w1 </w:t>
                      </w:r>
                      <w:r w:rsidR="00D16A85">
                        <w:rPr>
                          <w:vanish/>
                          <w:color w:val="A6A6A6" w:themeColor="background1" w:themeShade="A6"/>
                          <w:sz w:val="16"/>
                          <w:szCs w:val="16"/>
                          <w:lang w:val="en-US"/>
                        </w:rPr>
                        <w:t xml:space="preserve">t1 </w:t>
                      </w:r>
                      <w:r w:rsidR="00C15D2A">
                        <w:rPr>
                          <w:vanish/>
                          <w:color w:val="A6A6A6" w:themeColor="background1" w:themeShade="A6"/>
                          <w:sz w:val="16"/>
                          <w:szCs w:val="16"/>
                          <w:lang w:val="en-US"/>
                        </w:rPr>
                        <w:t xml:space="preserve">t2 </w:t>
                      </w:r>
                      <w:r w:rsidRPr="00AF55D5">
                        <w:rPr>
                          <w:vanish/>
                          <w:color w:val="A6A6A6" w:themeColor="background1" w:themeShade="A6"/>
                          <w:sz w:val="16"/>
                          <w:szCs w:val="16"/>
                          <w:lang w:val="en-US"/>
                        </w:rPr>
                        <w:t>t</w:t>
                      </w:r>
                      <w:r>
                        <w:rPr>
                          <w:vanish/>
                          <w:color w:val="A6A6A6" w:themeColor="background1" w:themeShade="A6"/>
                          <w:sz w:val="16"/>
                          <w:szCs w:val="16"/>
                          <w:lang w:val="en-US"/>
                        </w:rPr>
                        <w:t>3</w:t>
                      </w:r>
                    </w:p>
                  </w:txbxContent>
                </v:textbox>
                <w10:wrap anchorx="margin"/>
              </v:shape>
            </w:pict>
          </mc:Fallback>
        </mc:AlternateContent>
      </w:r>
      <w:hyperlink r:id="rId14" w:anchor="h.p_l_Nqs3Y1NTAV" w:history="1">
        <w:r w:rsidRPr="006A0DB6">
          <w:rPr>
            <w:rStyle w:val="Hyperlink"/>
          </w:rPr>
          <w:t>Informatiebronnen</w:t>
        </w:r>
        <w:bookmarkEnd w:id="9"/>
      </w:hyperlink>
    </w:p>
    <w:p w14:paraId="6702954C" w14:textId="41FC4EAB" w:rsidR="006B55E8" w:rsidRPr="004A171D" w:rsidRDefault="007C3BB5" w:rsidP="006B55E8">
      <w:pPr>
        <w:rPr>
          <w:i/>
          <w:iCs/>
          <w:color w:val="FF0000"/>
        </w:rPr>
      </w:pPr>
      <w:r>
        <w:rPr>
          <w:b/>
          <w:bCs/>
        </w:rPr>
        <w:t xml:space="preserve">Bedrijf: </w:t>
      </w:r>
      <w:r w:rsidR="004A171D">
        <w:t xml:space="preserve"> (Vul hier de naam van het bedrijf van de opdracht in)</w:t>
      </w:r>
    </w:p>
    <w:p w14:paraId="5ABF7EFF" w14:textId="1E5197EF" w:rsidR="007C3BB5" w:rsidRDefault="007C3BB5" w:rsidP="006B55E8">
      <w:r>
        <w:rPr>
          <w:b/>
          <w:bCs/>
        </w:rPr>
        <w:t>Opdrachtgever:</w:t>
      </w:r>
      <w:r w:rsidR="004A171D">
        <w:rPr>
          <w:i/>
          <w:iCs/>
          <w:color w:val="FF0000"/>
        </w:rPr>
        <w:t xml:space="preserve"> </w:t>
      </w:r>
      <w:r w:rsidR="004A171D">
        <w:rPr>
          <w:color w:val="FF0000"/>
        </w:rPr>
        <w:t xml:space="preserve"> </w:t>
      </w:r>
      <w:r w:rsidR="004A171D">
        <w:t>(Vul hier de naam van de opdrachtgever in)</w:t>
      </w:r>
    </w:p>
    <w:p w14:paraId="3B3E739B" w14:textId="22F39FC8" w:rsidR="004A171D" w:rsidRDefault="004A171D" w:rsidP="006B55E8">
      <w:r>
        <w:rPr>
          <w:b/>
          <w:bCs/>
        </w:rPr>
        <w:t xml:space="preserve">Leidinggevende:  </w:t>
      </w:r>
      <w:r>
        <w:t>(Vul hier de naam van de leidinggevende in)</w:t>
      </w:r>
    </w:p>
    <w:p w14:paraId="07F3327B" w14:textId="2E3BDC32" w:rsidR="004A171D" w:rsidRDefault="004A171D" w:rsidP="006B55E8">
      <w:pPr>
        <w:rPr>
          <w:b/>
          <w:bCs/>
        </w:rPr>
      </w:pPr>
      <w:r>
        <w:rPr>
          <w:b/>
          <w:bCs/>
        </w:rPr>
        <w:t xml:space="preserve">Bron: </w:t>
      </w:r>
    </w:p>
    <w:p w14:paraId="497B2D26" w14:textId="07546C77" w:rsidR="004A171D" w:rsidRPr="004A171D" w:rsidRDefault="004A171D" w:rsidP="006B55E8">
      <w:r w:rsidRPr="004A171D">
        <w:t>(</w:t>
      </w:r>
      <w:r>
        <w:t>Doe hier wat onderzoek naar soort gelijke site’s en plaats de link als bron</w:t>
      </w:r>
      <w:r w:rsidRPr="004A171D">
        <w:t>)</w:t>
      </w:r>
    </w:p>
    <w:p w14:paraId="1CB9DDD8" w14:textId="0D7F2791" w:rsidR="007C3BB5" w:rsidRPr="004A171D" w:rsidRDefault="007C3BB5" w:rsidP="006B55E8">
      <w:pPr>
        <w:rPr>
          <w:b/>
          <w:bCs/>
        </w:rPr>
      </w:pPr>
    </w:p>
    <w:bookmarkStart w:id="10" w:name="_Toc94682740"/>
    <w:p w14:paraId="69266736" w14:textId="77777777" w:rsidR="0015692D" w:rsidRPr="00145DB2" w:rsidRDefault="00491D11" w:rsidP="0015692D">
      <w:pPr>
        <w:pStyle w:val="Heading2"/>
      </w:pPr>
      <w:r w:rsidRPr="00145DB2">
        <w:rPr>
          <w:noProof/>
        </w:rPr>
        <mc:AlternateContent>
          <mc:Choice Requires="wps">
            <w:drawing>
              <wp:anchor distT="45720" distB="45720" distL="114300" distR="114300" simplePos="0" relativeHeight="251661312" behindDoc="1" locked="0" layoutInCell="1" allowOverlap="1" wp14:anchorId="1FDF4BA7" wp14:editId="5465FCAA">
                <wp:simplePos x="0" y="0"/>
                <wp:positionH relativeFrom="page">
                  <wp:align>right</wp:align>
                </wp:positionH>
                <wp:positionV relativeFrom="paragraph">
                  <wp:posOffset>171245</wp:posOffset>
                </wp:positionV>
                <wp:extent cx="907025" cy="243720"/>
                <wp:effectExtent l="0" t="0" r="762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14:paraId="6006858A" w14:textId="77777777" w:rsidR="008D71BC" w:rsidRPr="00AF55D5" w:rsidRDefault="008D71BC" w:rsidP="008D71BC">
                            <w:pPr>
                              <w:rPr>
                                <w:vanish/>
                                <w:color w:val="A6A6A6" w:themeColor="background1" w:themeShade="A6"/>
                                <w:sz w:val="16"/>
                                <w:szCs w:val="16"/>
                                <w:lang w:val="en-US"/>
                              </w:rPr>
                            </w:pPr>
                            <w:r w:rsidRPr="00AF55D5">
                              <w:rPr>
                                <w:vanish/>
                                <w:color w:val="A6A6A6" w:themeColor="background1" w:themeShade="A6"/>
                                <w:sz w:val="16"/>
                                <w:szCs w:val="16"/>
                                <w:lang w:val="en-US"/>
                              </w:rPr>
                              <w:t>k1w1 t</w:t>
                            </w:r>
                            <w:r>
                              <w:rPr>
                                <w:vanish/>
                                <w:color w:val="A6A6A6" w:themeColor="background1" w:themeShade="A6"/>
                                <w:sz w:val="16"/>
                                <w:szCs w:val="16"/>
                                <w:lang w:val="en-US"/>
                              </w:rPr>
                              <w:t>4</w:t>
                            </w:r>
                            <w:r w:rsidR="00D16A85">
                              <w:rPr>
                                <w:vanish/>
                                <w:color w:val="A6A6A6" w:themeColor="background1" w:themeShade="A6"/>
                                <w:sz w:val="16"/>
                                <w:szCs w:val="16"/>
                                <w:lang w:val="en-US"/>
                              </w:rPr>
                              <w:t xml:space="preserve"> 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F4BA7" id="_x0000_s1028" type="#_x0000_t202" style="position:absolute;margin-left:20.2pt;margin-top:13.5pt;width:71.4pt;height:19.2pt;z-index:-25165516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" stroked="f">
                <v:textbox>
                  <w:txbxContent>
                    <w:p w14:paraId="6006858A" w14:textId="77777777" w:rsidR="008D71BC" w:rsidRPr="00AF55D5" w:rsidRDefault="008D71BC" w:rsidP="008D71BC">
                      <w:pPr>
                        <w:rPr>
                          <w:vanish/>
                          <w:color w:val="A6A6A6" w:themeColor="background1" w:themeShade="A6"/>
                          <w:sz w:val="16"/>
                          <w:szCs w:val="16"/>
                          <w:lang w:val="en-US"/>
                        </w:rPr>
                      </w:pPr>
                      <w:r w:rsidRPr="00AF55D5">
                        <w:rPr>
                          <w:vanish/>
                          <w:color w:val="A6A6A6" w:themeColor="background1" w:themeShade="A6"/>
                          <w:sz w:val="16"/>
                          <w:szCs w:val="16"/>
                          <w:lang w:val="en-US"/>
                        </w:rPr>
                        <w:t>k1w1 t</w:t>
                      </w:r>
                      <w:r>
                        <w:rPr>
                          <w:vanish/>
                          <w:color w:val="A6A6A6" w:themeColor="background1" w:themeShade="A6"/>
                          <w:sz w:val="16"/>
                          <w:szCs w:val="16"/>
                          <w:lang w:val="en-US"/>
                        </w:rPr>
                        <w:t>4</w:t>
                      </w:r>
                      <w:r w:rsidR="00D16A85">
                        <w:rPr>
                          <w:vanish/>
                          <w:color w:val="A6A6A6" w:themeColor="background1" w:themeShade="A6"/>
                          <w:sz w:val="16"/>
                          <w:szCs w:val="16"/>
                          <w:lang w:val="en-US"/>
                        </w:rPr>
                        <w:t xml:space="preserve"> t5</w:t>
                      </w:r>
                    </w:p>
                  </w:txbxContent>
                </v:textbox>
                <w10:wrap anchorx="page"/>
              </v:shape>
            </w:pict>
          </mc:Fallback>
        </mc:AlternateContent>
      </w:r>
      <w:hyperlink r:id="rId15" w:anchor="h.p_PB99Pyk0nnHH" w:history="1">
        <w:r w:rsidR="0015692D" w:rsidRPr="006A0DB6">
          <w:rPr>
            <w:rStyle w:val="Hyperlink"/>
          </w:rPr>
          <w:t>Eisen en wensen (MoSCoW)</w:t>
        </w:r>
        <w:bookmarkEnd w:id="10"/>
        <w:r w:rsidR="0015692D" w:rsidRPr="006A0DB6">
          <w:rPr>
            <w:rStyle w:val="Hyperlink"/>
          </w:rPr>
          <w:t xml:space="preserve"> </w:t>
        </w:r>
      </w:hyperlink>
    </w:p>
    <w:p w14:paraId="01528452" w14:textId="77777777" w:rsidR="006F365B" w:rsidRPr="00145DB2" w:rsidRDefault="0085287A" w:rsidP="006F365B">
      <w:r w:rsidRPr="00145DB2">
        <w:t xml:space="preserve">In dit hoofdstuk worden de </w:t>
      </w:r>
      <w:r w:rsidR="00931345" w:rsidRPr="00145DB2">
        <w:t xml:space="preserve">eisen en wensen van de opdrachtgever vastgelegd en </w:t>
      </w:r>
      <w:r w:rsidR="00C852B8" w:rsidRPr="00145DB2">
        <w:t xml:space="preserve">bovendien </w:t>
      </w:r>
      <w:r w:rsidR="00931345" w:rsidRPr="00145DB2">
        <w:t>geprioriteerd</w:t>
      </w:r>
      <w:r w:rsidR="00C852B8" w:rsidRPr="00145DB2">
        <w:t xml:space="preserve"> volgens de MoSCoW methode.</w:t>
      </w:r>
      <w:r w:rsidR="006924DE" w:rsidRPr="00145DB2">
        <w:t xml:space="preserve"> De MoSCoW methode is een wijze van prioriteiten stellen</w:t>
      </w:r>
      <w:r w:rsidR="0012351B" w:rsidRPr="00145DB2">
        <w:t xml:space="preserve"> waarmee de eisen aan het resultaat van een project worden ingedeeld.</w:t>
      </w:r>
      <w:r w:rsidR="00887BB0" w:rsidRPr="00145DB2">
        <w:t xml:space="preserve"> </w:t>
      </w:r>
      <w:r w:rsidR="009500EE" w:rsidRPr="00145DB2">
        <w:t>De volgorde waarin de eisen worden uitgevoerd, worden in de planning vastgelegd.</w:t>
      </w:r>
    </w:p>
    <w:p w14:paraId="55AB0160" w14:textId="77777777" w:rsidR="00FD107C" w:rsidRPr="00145DB2" w:rsidRDefault="00FD107C" w:rsidP="006F365B">
      <w:r w:rsidRPr="00145DB2">
        <w:t>MoSCoW is een afkorting waa</w:t>
      </w:r>
      <w:r w:rsidR="00DF4D03" w:rsidRPr="00145DB2">
        <w:t>rbij de hoofdletters staan voor:</w:t>
      </w:r>
    </w:p>
    <w:p w14:paraId="1C609393" w14:textId="77777777" w:rsidR="00DF4D03" w:rsidRPr="00145DB2" w:rsidRDefault="00DF4D03" w:rsidP="00AF55D5">
      <w:pPr>
        <w:ind w:left="2127" w:hanging="2127"/>
      </w:pPr>
      <w:r w:rsidRPr="00145DB2">
        <w:t>M - must have:</w:t>
      </w:r>
      <w:r w:rsidR="00E84A1F" w:rsidRPr="00145DB2">
        <w:tab/>
        <w:t xml:space="preserve">deze eisen moeten in het eindresultaat terugkomen, </w:t>
      </w:r>
      <w:r w:rsidR="0058383B" w:rsidRPr="00145DB2">
        <w:t>zonder deze eisen is het product niet bruikbaar</w:t>
      </w:r>
    </w:p>
    <w:p w14:paraId="400A2939" w14:textId="77777777" w:rsidR="0058383B" w:rsidRPr="00145DB2" w:rsidRDefault="0058383B" w:rsidP="00AF55D5">
      <w:pPr>
        <w:ind w:left="2127" w:hanging="2127"/>
      </w:pPr>
      <w:r w:rsidRPr="00145DB2">
        <w:t>S</w:t>
      </w:r>
      <w:r w:rsidR="009737B0" w:rsidRPr="00145DB2">
        <w:t xml:space="preserve"> - </w:t>
      </w:r>
      <w:r w:rsidRPr="00145DB2">
        <w:t>should have:</w:t>
      </w:r>
      <w:r w:rsidRPr="00145DB2">
        <w:tab/>
      </w:r>
      <w:r w:rsidR="007408C1" w:rsidRPr="00145DB2">
        <w:t>deze eisen zijn zeer gewenst, maar zonder is het product wel bruikbaar</w:t>
      </w:r>
    </w:p>
    <w:p w14:paraId="60DC39BC" w14:textId="77777777" w:rsidR="009737B0" w:rsidRPr="00145DB2" w:rsidRDefault="009737B0" w:rsidP="00AF55D5">
      <w:pPr>
        <w:ind w:left="2127" w:hanging="2127"/>
      </w:pPr>
      <w:r w:rsidRPr="00145DB2">
        <w:t xml:space="preserve">C </w:t>
      </w:r>
      <w:r w:rsidR="007C1CE4" w:rsidRPr="00145DB2">
        <w:t xml:space="preserve">- </w:t>
      </w:r>
      <w:r w:rsidRPr="00145DB2">
        <w:t>could have:</w:t>
      </w:r>
      <w:r w:rsidRPr="00145DB2">
        <w:tab/>
        <w:t xml:space="preserve">deze eisen zullen alleen aan bod komen als er tijd </w:t>
      </w:r>
      <w:r w:rsidR="007C1CE4" w:rsidRPr="00145DB2">
        <w:t>genoeg is</w:t>
      </w:r>
    </w:p>
    <w:p w14:paraId="7B9FCCD1" w14:textId="77777777" w:rsidR="0058383B" w:rsidRPr="00145DB2" w:rsidRDefault="007C1CE4" w:rsidP="00AF55D5">
      <w:pPr>
        <w:ind w:left="2127" w:hanging="2127"/>
      </w:pPr>
      <w:r w:rsidRPr="00145DB2">
        <w:t>W - won</w:t>
      </w:r>
      <w:r w:rsidR="00E60B5D" w:rsidRPr="00145DB2">
        <w:t>’</w:t>
      </w:r>
      <w:r w:rsidRPr="00145DB2">
        <w:t>t have</w:t>
      </w:r>
      <w:r w:rsidR="00E60B5D" w:rsidRPr="00145DB2">
        <w:t xml:space="preserve"> (now)</w:t>
      </w:r>
      <w:r w:rsidRPr="00145DB2">
        <w:t>:</w:t>
      </w:r>
      <w:r w:rsidR="00E60B5D" w:rsidRPr="00145DB2">
        <w:tab/>
      </w:r>
      <w:r w:rsidR="0004495B" w:rsidRPr="00145DB2">
        <w:t>deze Eisen zullen in dit project niet aan bod komen, maar kunnen in de toekomst, bij een vervolgproject aan bod komen</w:t>
      </w:r>
    </w:p>
    <w:tbl>
      <w:tblPr>
        <w:tblStyle w:val="Moscow"/>
        <w:tblW w:w="0" w:type="auto"/>
        <w:tblLook w:val="04A0" w:firstRow="1" w:lastRow="0" w:firstColumn="1" w:lastColumn="0" w:noHBand="0" w:noVBand="1"/>
      </w:tblPr>
      <w:tblGrid>
        <w:gridCol w:w="9062"/>
      </w:tblGrid>
      <w:tr w:rsidR="009E553C" w:rsidRPr="00145DB2" w14:paraId="4A6DF0B3"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3C8160DE" w14:textId="77777777" w:rsidR="009E553C" w:rsidRPr="00145DB2" w:rsidRDefault="009E553C" w:rsidP="00D2059D">
            <w:pPr>
              <w:rPr>
                <w:b w:val="0"/>
              </w:rPr>
            </w:pPr>
            <w:r w:rsidRPr="00145DB2">
              <w:rPr>
                <w:b w:val="0"/>
              </w:rPr>
              <w:t>Must have</w:t>
            </w:r>
          </w:p>
        </w:tc>
      </w:tr>
      <w:tr w:rsidR="009E553C" w:rsidRPr="00145DB2" w14:paraId="08BA8A24"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76B7EAE0" w14:textId="77777777" w:rsidR="009E553C" w:rsidRPr="00145DB2" w:rsidRDefault="009E553C" w:rsidP="00D2059D"/>
        </w:tc>
      </w:tr>
      <w:tr w:rsidR="009E553C" w:rsidRPr="00145DB2" w14:paraId="280D71B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775236CE" w14:textId="77777777" w:rsidR="009E553C" w:rsidRPr="00145DB2" w:rsidRDefault="009E553C" w:rsidP="00D2059D"/>
        </w:tc>
      </w:tr>
    </w:tbl>
    <w:p w14:paraId="26D0ADD6"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3D5B2E2E"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2EA9A63D" w14:textId="77777777" w:rsidR="009E553C" w:rsidRPr="00145DB2" w:rsidRDefault="009E553C" w:rsidP="00D2059D">
            <w:pPr>
              <w:rPr>
                <w:b w:val="0"/>
              </w:rPr>
            </w:pPr>
            <w:r w:rsidRPr="00145DB2">
              <w:rPr>
                <w:b w:val="0"/>
              </w:rPr>
              <w:t>Should have</w:t>
            </w:r>
          </w:p>
        </w:tc>
      </w:tr>
      <w:tr w:rsidR="009E553C" w:rsidRPr="00145DB2" w14:paraId="2C269864"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E076124" w14:textId="77777777" w:rsidR="009E553C" w:rsidRPr="00145DB2" w:rsidRDefault="009E553C" w:rsidP="00D2059D"/>
        </w:tc>
      </w:tr>
      <w:tr w:rsidR="009E553C" w:rsidRPr="00145DB2" w14:paraId="256565B6"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FB106F9" w14:textId="77777777" w:rsidR="009E553C" w:rsidRPr="00145DB2" w:rsidRDefault="009E553C" w:rsidP="00D2059D"/>
        </w:tc>
      </w:tr>
    </w:tbl>
    <w:p w14:paraId="3DFBB622"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63236961"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7C8706F9" w14:textId="77777777" w:rsidR="009E553C" w:rsidRPr="00145DB2" w:rsidRDefault="009E553C" w:rsidP="00D2059D">
            <w:pPr>
              <w:rPr>
                <w:b w:val="0"/>
              </w:rPr>
            </w:pPr>
            <w:r w:rsidRPr="00145DB2">
              <w:rPr>
                <w:b w:val="0"/>
              </w:rPr>
              <w:t>Could have</w:t>
            </w:r>
          </w:p>
        </w:tc>
      </w:tr>
      <w:tr w:rsidR="009E553C" w:rsidRPr="00145DB2" w14:paraId="58322B7D"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08E8FDE" w14:textId="77777777" w:rsidR="009E553C" w:rsidRPr="00145DB2" w:rsidRDefault="009E553C" w:rsidP="00D2059D"/>
        </w:tc>
      </w:tr>
      <w:tr w:rsidR="009E553C" w:rsidRPr="00145DB2" w14:paraId="02C21915"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17BB2D35" w14:textId="77777777" w:rsidR="009E553C" w:rsidRPr="00145DB2" w:rsidRDefault="009E553C" w:rsidP="00D2059D"/>
        </w:tc>
      </w:tr>
    </w:tbl>
    <w:p w14:paraId="6B48F166"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0B20B958"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6861CDCA" w14:textId="77777777" w:rsidR="009E553C" w:rsidRPr="00145DB2" w:rsidRDefault="009E553C" w:rsidP="00D2059D">
            <w:pPr>
              <w:rPr>
                <w:b w:val="0"/>
              </w:rPr>
            </w:pPr>
            <w:r w:rsidRPr="00145DB2">
              <w:rPr>
                <w:b w:val="0"/>
              </w:rPr>
              <w:t>Won’t have (now)</w:t>
            </w:r>
          </w:p>
        </w:tc>
      </w:tr>
      <w:tr w:rsidR="009E553C" w:rsidRPr="00145DB2" w14:paraId="37E7FA4D"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01731B39" w14:textId="77777777" w:rsidR="009E553C" w:rsidRPr="00145DB2" w:rsidRDefault="009E553C" w:rsidP="00D2059D"/>
        </w:tc>
      </w:tr>
      <w:tr w:rsidR="009E553C" w:rsidRPr="00145DB2" w14:paraId="408368CB"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97A3656" w14:textId="77777777" w:rsidR="009E553C" w:rsidRPr="00145DB2" w:rsidRDefault="009E553C" w:rsidP="00D2059D"/>
        </w:tc>
      </w:tr>
    </w:tbl>
    <w:p w14:paraId="0C580EA3" w14:textId="77777777" w:rsidR="009E553C" w:rsidRPr="00145DB2" w:rsidRDefault="009E553C" w:rsidP="009E553C"/>
    <w:bookmarkStart w:id="11" w:name="_Toc94682741"/>
    <w:p w14:paraId="2936435B" w14:textId="77777777" w:rsidR="0015692D" w:rsidRPr="00145DB2" w:rsidRDefault="008A796A" w:rsidP="0015692D">
      <w:pPr>
        <w:pStyle w:val="Heading2"/>
      </w:pPr>
      <w:r w:rsidRPr="00145DB2">
        <w:rPr>
          <w:noProof/>
        </w:rPr>
        <w:lastRenderedPageBreak/>
        <mc:AlternateContent>
          <mc:Choice Requires="wps">
            <w:drawing>
              <wp:anchor distT="45720" distB="45720" distL="114300" distR="114300" simplePos="0" relativeHeight="251663360" behindDoc="1" locked="0" layoutInCell="1" allowOverlap="1" wp14:anchorId="679AEC08" wp14:editId="3D5DECC9">
                <wp:simplePos x="0" y="0"/>
                <wp:positionH relativeFrom="rightMargin">
                  <wp:align>left</wp:align>
                </wp:positionH>
                <wp:positionV relativeFrom="paragraph">
                  <wp:posOffset>71100</wp:posOffset>
                </wp:positionV>
                <wp:extent cx="907025" cy="243720"/>
                <wp:effectExtent l="0" t="0" r="762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14:paraId="63B91799" w14:textId="77777777" w:rsidR="008A796A" w:rsidRPr="00AF55D5" w:rsidRDefault="008A796A" w:rsidP="008A796A">
                            <w:pPr>
                              <w:rPr>
                                <w:vanish/>
                                <w:color w:val="A6A6A6" w:themeColor="background1" w:themeShade="A6"/>
                                <w:sz w:val="16"/>
                                <w:szCs w:val="16"/>
                                <w:lang w:val="en-US"/>
                              </w:rPr>
                            </w:pPr>
                            <w:r w:rsidRPr="00AF55D5">
                              <w:rPr>
                                <w:vanish/>
                                <w:color w:val="A6A6A6" w:themeColor="background1" w:themeShade="A6"/>
                                <w:sz w:val="16"/>
                                <w:szCs w:val="16"/>
                                <w:lang w:val="en-US"/>
                              </w:rPr>
                              <w:t>k1w</w:t>
                            </w:r>
                            <w:r w:rsidR="00ED3604">
                              <w:rPr>
                                <w:vanish/>
                                <w:color w:val="A6A6A6" w:themeColor="background1" w:themeShade="A6"/>
                                <w:sz w:val="16"/>
                                <w:szCs w:val="16"/>
                                <w:lang w:val="en-US"/>
                              </w:rPr>
                              <w:t>1 t</w:t>
                            </w:r>
                            <w:r w:rsidR="00D16A85">
                              <w:rPr>
                                <w:vanish/>
                                <w:color w:val="A6A6A6" w:themeColor="background1" w:themeShade="A6"/>
                                <w:sz w:val="16"/>
                                <w:szCs w:val="16"/>
                                <w:lang w:val="en-US"/>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AEC08" id="_x0000_s1029" type="#_x0000_t202" style="position:absolute;margin-left:0;margin-top:5.6pt;width:71.4pt;height:19.2pt;z-index:-25165312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" stroked="f">
                <v:textbox>
                  <w:txbxContent>
                    <w:p w14:paraId="63B91799" w14:textId="77777777" w:rsidR="008A796A" w:rsidRPr="00AF55D5" w:rsidRDefault="008A796A" w:rsidP="008A796A">
                      <w:pPr>
                        <w:rPr>
                          <w:vanish/>
                          <w:color w:val="A6A6A6" w:themeColor="background1" w:themeShade="A6"/>
                          <w:sz w:val="16"/>
                          <w:szCs w:val="16"/>
                          <w:lang w:val="en-US"/>
                        </w:rPr>
                      </w:pPr>
                      <w:r w:rsidRPr="00AF55D5">
                        <w:rPr>
                          <w:vanish/>
                          <w:color w:val="A6A6A6" w:themeColor="background1" w:themeShade="A6"/>
                          <w:sz w:val="16"/>
                          <w:szCs w:val="16"/>
                          <w:lang w:val="en-US"/>
                        </w:rPr>
                        <w:t>k1w</w:t>
                      </w:r>
                      <w:r w:rsidR="00ED3604">
                        <w:rPr>
                          <w:vanish/>
                          <w:color w:val="A6A6A6" w:themeColor="background1" w:themeShade="A6"/>
                          <w:sz w:val="16"/>
                          <w:szCs w:val="16"/>
                          <w:lang w:val="en-US"/>
                        </w:rPr>
                        <w:t>1 t</w:t>
                      </w:r>
                      <w:r w:rsidR="00D16A85">
                        <w:rPr>
                          <w:vanish/>
                          <w:color w:val="A6A6A6" w:themeColor="background1" w:themeShade="A6"/>
                          <w:sz w:val="16"/>
                          <w:szCs w:val="16"/>
                          <w:lang w:val="en-US"/>
                        </w:rPr>
                        <w:t>6</w:t>
                      </w:r>
                    </w:p>
                  </w:txbxContent>
                </v:textbox>
                <w10:wrap anchorx="margin"/>
              </v:shape>
            </w:pict>
          </mc:Fallback>
        </mc:AlternateContent>
      </w:r>
      <w:hyperlink r:id="rId16" w:anchor="h.p_fEN8oYx9j33C" w:history="1">
        <w:r w:rsidR="00D16A85" w:rsidRPr="006A0DB6">
          <w:rPr>
            <w:rStyle w:val="Hyperlink"/>
          </w:rPr>
          <w:t xml:space="preserve">Impact voor de </w:t>
        </w:r>
        <w:r w:rsidR="003A24CA" w:rsidRPr="006A0DB6">
          <w:rPr>
            <w:rStyle w:val="Hyperlink"/>
          </w:rPr>
          <w:t>betrokken</w:t>
        </w:r>
        <w:r w:rsidR="00DB3978" w:rsidRPr="006A0DB6">
          <w:rPr>
            <w:rStyle w:val="Hyperlink"/>
          </w:rPr>
          <w:t>en</w:t>
        </w:r>
        <w:bookmarkEnd w:id="11"/>
      </w:hyperlink>
    </w:p>
    <w:p w14:paraId="34F28613" w14:textId="67DE039E" w:rsidR="00A52C7E" w:rsidRDefault="00A52C7E" w:rsidP="00A52C7E">
      <w:pPr>
        <w:pStyle w:val="NoSpacing"/>
      </w:pPr>
      <w:r>
        <w:t>(Opschrijven waar een klant rekening mee moet houden: host moet regegeld worden, moeten medewerkers training krijgen, moet er bepaalde informatie beschikbaar worden gesteld. )</w:t>
      </w:r>
    </w:p>
    <w:p w14:paraId="4B3DAAE7" w14:textId="17D23CFB" w:rsidR="00A52C7E" w:rsidRDefault="00A52C7E" w:rsidP="00A52C7E">
      <w:pPr>
        <w:pStyle w:val="NoSpacing"/>
      </w:pPr>
    </w:p>
    <w:p w14:paraId="61FAFCE1" w14:textId="77777777" w:rsidR="00A52C7E" w:rsidRPr="00A52C7E" w:rsidRDefault="00A52C7E" w:rsidP="00A52C7E">
      <w:pPr>
        <w:pStyle w:val="NoSpacing"/>
        <w:rPr>
          <w:i/>
          <w:iCs/>
        </w:rPr>
      </w:pPr>
      <w:r w:rsidRPr="00A52C7E">
        <w:rPr>
          <w:i/>
          <w:iCs/>
        </w:rPr>
        <w:t>Omdat ik om deze oplossing te realiseren een webapplicatie wil maken zou het Rijnijssel Cios zelf een host hiervoor moeten regelen. De docenten moeten een korte 1 uur durende cursus volgen voor informatie over het gebruik van de webapplicatie, de docenten kunnen deze informatie in de les dan weer doorgeven aan hun leerlingen. Voor de gebruikersnaam (schoolemail) en het wachtwoord van de docenten dienen zei een mail te ontvangen van de systeembeheerder.</w:t>
      </w:r>
    </w:p>
    <w:p w14:paraId="777A3396" w14:textId="77777777" w:rsidR="00A52C7E" w:rsidRPr="00145DB2" w:rsidRDefault="00A52C7E" w:rsidP="00A52C7E">
      <w:pPr>
        <w:pStyle w:val="NoSpacing"/>
      </w:pPr>
    </w:p>
    <w:bookmarkStart w:id="12" w:name="_Toc94682742"/>
    <w:p w14:paraId="4751125E" w14:textId="77777777" w:rsidR="0015692D" w:rsidRPr="00145DB2" w:rsidRDefault="00C15D2A" w:rsidP="00323068">
      <w:pPr>
        <w:pStyle w:val="Heading2"/>
      </w:pPr>
      <w:r w:rsidRPr="00145DB2">
        <w:rPr>
          <w:noProof/>
        </w:rPr>
        <mc:AlternateContent>
          <mc:Choice Requires="wps">
            <w:drawing>
              <wp:anchor distT="45720" distB="45720" distL="114300" distR="114300" simplePos="0" relativeHeight="251671552" behindDoc="1" locked="0" layoutInCell="1" allowOverlap="1" wp14:anchorId="5751BADA" wp14:editId="757A233F">
                <wp:simplePos x="0" y="0"/>
                <wp:positionH relativeFrom="rightMargin">
                  <wp:align>left</wp:align>
                </wp:positionH>
                <wp:positionV relativeFrom="paragraph">
                  <wp:posOffset>169914</wp:posOffset>
                </wp:positionV>
                <wp:extent cx="907025" cy="243720"/>
                <wp:effectExtent l="0" t="0" r="762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14:paraId="63BA8679" w14:textId="77777777" w:rsidR="00C15D2A" w:rsidRPr="00AF55D5" w:rsidRDefault="00C15D2A" w:rsidP="00C15D2A">
                            <w:pPr>
                              <w:rPr>
                                <w:vanish/>
                                <w:color w:val="A6A6A6" w:themeColor="background1" w:themeShade="A6"/>
                                <w:sz w:val="16"/>
                                <w:szCs w:val="16"/>
                                <w:lang w:val="en-US"/>
                              </w:rPr>
                            </w:pPr>
                            <w:r w:rsidRPr="00AF55D5">
                              <w:rPr>
                                <w:vanish/>
                                <w:color w:val="A6A6A6" w:themeColor="background1" w:themeShade="A6"/>
                                <w:sz w:val="16"/>
                                <w:szCs w:val="16"/>
                                <w:lang w:val="en-US"/>
                              </w:rPr>
                              <w:t>k1w</w:t>
                            </w:r>
                            <w:r>
                              <w:rPr>
                                <w:vanish/>
                                <w:color w:val="A6A6A6" w:themeColor="background1" w:themeShade="A6"/>
                                <w:sz w:val="16"/>
                                <w:szCs w:val="16"/>
                                <w:lang w:val="en-US"/>
                              </w:rPr>
                              <w:t>1 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1BADA" id="Text Box 8" o:spid="_x0000_s1030" type="#_x0000_t202" style="position:absolute;margin-left:0;margin-top:13.4pt;width:71.4pt;height:19.2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" stroked="f">
                <v:textbox>
                  <w:txbxContent>
                    <w:p w14:paraId="63BA8679" w14:textId="77777777" w:rsidR="00C15D2A" w:rsidRPr="00AF55D5" w:rsidRDefault="00C15D2A" w:rsidP="00C15D2A">
                      <w:pPr>
                        <w:rPr>
                          <w:vanish/>
                          <w:color w:val="A6A6A6" w:themeColor="background1" w:themeShade="A6"/>
                          <w:sz w:val="16"/>
                          <w:szCs w:val="16"/>
                          <w:lang w:val="en-US"/>
                        </w:rPr>
                      </w:pPr>
                      <w:r w:rsidRPr="00AF55D5">
                        <w:rPr>
                          <w:vanish/>
                          <w:color w:val="A6A6A6" w:themeColor="background1" w:themeShade="A6"/>
                          <w:sz w:val="16"/>
                          <w:szCs w:val="16"/>
                          <w:lang w:val="en-US"/>
                        </w:rPr>
                        <w:t>k1w</w:t>
                      </w:r>
                      <w:r>
                        <w:rPr>
                          <w:vanish/>
                          <w:color w:val="A6A6A6" w:themeColor="background1" w:themeShade="A6"/>
                          <w:sz w:val="16"/>
                          <w:szCs w:val="16"/>
                          <w:lang w:val="en-US"/>
                        </w:rPr>
                        <w:t>1 t7</w:t>
                      </w:r>
                    </w:p>
                  </w:txbxContent>
                </v:textbox>
                <w10:wrap anchorx="margin"/>
              </v:shape>
            </w:pict>
          </mc:Fallback>
        </mc:AlternateContent>
      </w:r>
      <w:hyperlink r:id="rId17" w:anchor="h.p_-9Rme4qetyiJ" w:history="1">
        <w:r w:rsidR="00B83D12" w:rsidRPr="008F011F">
          <w:rPr>
            <w:rStyle w:val="Hyperlink"/>
          </w:rPr>
          <w:t>Advies over te realiseren oplossing</w:t>
        </w:r>
        <w:bookmarkEnd w:id="12"/>
      </w:hyperlink>
    </w:p>
    <w:p w14:paraId="78C1D3CD" w14:textId="27183DA4" w:rsidR="00173219" w:rsidRDefault="00173219" w:rsidP="00173219">
      <w:pPr>
        <w:pStyle w:val="NoSpacing"/>
      </w:pPr>
      <w:r w:rsidRPr="618A46D1">
        <w:t xml:space="preserve">Mijn advies is om de host </w:t>
      </w:r>
      <w:r w:rsidR="00CA1F5E">
        <w:t>C</w:t>
      </w:r>
      <w:r w:rsidRPr="618A46D1">
        <w:t xml:space="preserve">loud86 te gebruiken. Mijn ervaring is namelijk dat dit een betrouwbaar en veilig bedrijf is voor het hosten van alle gegevens. Hierbij is mijn advies om het pakket Webhosting unlimited te gebruiken voor deze website, zodat u zeker weet dat u geen problemen gaat ervaren in de toekomst. Alle informatie over deze host kunt u hier vinden: </w:t>
      </w:r>
      <w:r>
        <w:t xml:space="preserve"> </w:t>
      </w:r>
      <w:hyperlink r:id="rId18">
        <w:r w:rsidRPr="618A46D1">
          <w:rPr>
            <w:rStyle w:val="Hyperlink"/>
          </w:rPr>
          <w:t>https://cloud86.nl/webhosting/</w:t>
        </w:r>
      </w:hyperlink>
      <w:r>
        <w:t>.</w:t>
      </w:r>
    </w:p>
    <w:p w14:paraId="0C3A8754" w14:textId="0FEB1DFB" w:rsidR="0015692D" w:rsidRPr="00145DB2" w:rsidRDefault="0015692D" w:rsidP="0015692D">
      <w:pPr>
        <w:pStyle w:val="NoSpacing"/>
      </w:pPr>
    </w:p>
    <w:p w14:paraId="3C665990" w14:textId="77777777" w:rsidR="00DC10FC" w:rsidRPr="00145DB2" w:rsidRDefault="00DC10FC">
      <w:r w:rsidRPr="00145DB2">
        <w:br w:type="page"/>
      </w:r>
    </w:p>
    <w:p w14:paraId="3D86BE0F" w14:textId="77777777" w:rsidR="0015692D" w:rsidRPr="00145DB2" w:rsidRDefault="00ED0DF4" w:rsidP="00DC10FC">
      <w:pPr>
        <w:pStyle w:val="Heading1"/>
      </w:pPr>
      <w:hyperlink r:id="rId19" w:anchor="h.p_B7VnvpcuT4K2" w:history="1">
        <w:bookmarkStart w:id="13" w:name="_Toc94682743"/>
        <w:r w:rsidR="00DC10FC" w:rsidRPr="00CF6CBE">
          <w:rPr>
            <w:rStyle w:val="Hyperlink"/>
          </w:rPr>
          <w:t>Akkoord opdrachtgever</w:t>
        </w:r>
        <w:bookmarkEnd w:id="13"/>
      </w:hyperlink>
    </w:p>
    <w:p w14:paraId="753609A2" w14:textId="77777777" w:rsidR="00DC10FC" w:rsidRPr="00145DB2"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145DB2" w14:paraId="7187FD50" w14:textId="77777777" w:rsidTr="00B11207">
        <w:trPr>
          <w:trHeight w:val="567"/>
        </w:trPr>
        <w:tc>
          <w:tcPr>
            <w:tcW w:w="988" w:type="dxa"/>
          </w:tcPr>
          <w:p w14:paraId="351C70EE" w14:textId="77777777" w:rsidR="00DC10FC" w:rsidRPr="00145DB2" w:rsidRDefault="00DC10FC" w:rsidP="00B11207">
            <w:pPr>
              <w:pStyle w:val="NoSpacing"/>
            </w:pPr>
            <w:r w:rsidRPr="00145DB2">
              <w:t>Naam</w:t>
            </w:r>
          </w:p>
        </w:tc>
        <w:tc>
          <w:tcPr>
            <w:tcW w:w="8074" w:type="dxa"/>
          </w:tcPr>
          <w:p w14:paraId="1F2535A7" w14:textId="77777777" w:rsidR="00DC10FC" w:rsidRPr="00145DB2" w:rsidRDefault="00DC10FC" w:rsidP="00DC10FC">
            <w:pPr>
              <w:pStyle w:val="NoSpacing"/>
            </w:pPr>
          </w:p>
        </w:tc>
      </w:tr>
      <w:tr w:rsidR="00DC10FC" w:rsidRPr="00145DB2" w14:paraId="65310112" w14:textId="77777777" w:rsidTr="00B11207">
        <w:trPr>
          <w:trHeight w:val="567"/>
        </w:trPr>
        <w:tc>
          <w:tcPr>
            <w:tcW w:w="988" w:type="dxa"/>
          </w:tcPr>
          <w:p w14:paraId="090DE85E" w14:textId="77777777" w:rsidR="00DC10FC" w:rsidRPr="00145DB2" w:rsidRDefault="00DC10FC" w:rsidP="00B11207">
            <w:pPr>
              <w:pStyle w:val="NoSpacing"/>
            </w:pPr>
            <w:r w:rsidRPr="00145DB2">
              <w:t>Datum</w:t>
            </w:r>
          </w:p>
        </w:tc>
        <w:tc>
          <w:tcPr>
            <w:tcW w:w="8074" w:type="dxa"/>
          </w:tcPr>
          <w:p w14:paraId="75980CD3" w14:textId="77777777" w:rsidR="00DC10FC" w:rsidRPr="00145DB2" w:rsidRDefault="00DC10FC" w:rsidP="00DC10FC">
            <w:pPr>
              <w:pStyle w:val="NoSpacing"/>
            </w:pPr>
          </w:p>
        </w:tc>
      </w:tr>
      <w:tr w:rsidR="00DC10FC" w:rsidRPr="00145DB2" w14:paraId="08E90E7E" w14:textId="77777777" w:rsidTr="00B11207">
        <w:trPr>
          <w:trHeight w:val="1701"/>
        </w:trPr>
        <w:tc>
          <w:tcPr>
            <w:tcW w:w="988" w:type="dxa"/>
          </w:tcPr>
          <w:p w14:paraId="24030AA6" w14:textId="77777777" w:rsidR="00DC10FC" w:rsidRPr="00145DB2" w:rsidRDefault="00DC10FC" w:rsidP="00B11207">
            <w:pPr>
              <w:pStyle w:val="NoSpacing"/>
            </w:pPr>
            <w:r w:rsidRPr="00145DB2">
              <w:t>Handtekening</w:t>
            </w:r>
          </w:p>
        </w:tc>
        <w:tc>
          <w:tcPr>
            <w:tcW w:w="8074" w:type="dxa"/>
          </w:tcPr>
          <w:p w14:paraId="23BC467E" w14:textId="77777777" w:rsidR="00DC10FC" w:rsidRPr="00145DB2" w:rsidRDefault="00DC10FC" w:rsidP="00DC10FC">
            <w:pPr>
              <w:pStyle w:val="NoSpacing"/>
            </w:pPr>
          </w:p>
        </w:tc>
      </w:tr>
    </w:tbl>
    <w:p w14:paraId="6FDDAC85" w14:textId="77777777" w:rsidR="00DC10FC" w:rsidRPr="00145DB2" w:rsidRDefault="00DC10FC" w:rsidP="00DC10FC">
      <w:pPr>
        <w:pStyle w:val="NoSpacing"/>
      </w:pPr>
    </w:p>
    <w:p w14:paraId="263065BA" w14:textId="77777777" w:rsidR="00C93D3F" w:rsidRPr="00145DB2" w:rsidRDefault="00C93D3F" w:rsidP="00C93D3F">
      <w:pPr>
        <w:pStyle w:val="Heading1"/>
        <w:rPr>
          <w:vanish/>
        </w:rPr>
      </w:pPr>
      <w:bookmarkStart w:id="14" w:name="_Hlk525640462"/>
      <w:r w:rsidRPr="00145DB2">
        <w:rPr>
          <w:vanish/>
          <w:color w:val="000000" w:themeColor="text1"/>
        </w:rPr>
        <w:t>Versiebeheer sjabloon</w:t>
      </w:r>
    </w:p>
    <w:p w14:paraId="29BB4A57" w14:textId="77777777" w:rsidR="00C93D3F" w:rsidRPr="00145DB2" w:rsidRDefault="00C93D3F" w:rsidP="00C93D3F">
      <w:pPr>
        <w:pStyle w:val="NoSpacing"/>
        <w:rPr>
          <w:vanish/>
        </w:rPr>
      </w:pPr>
    </w:p>
    <w:p w14:paraId="111FC72C" w14:textId="77777777" w:rsidR="00440A7C" w:rsidRPr="00B90D6F" w:rsidRDefault="00440A7C" w:rsidP="00C93D3F">
      <w:pPr>
        <w:pStyle w:val="NoSpacing"/>
        <w:rPr>
          <w:rFonts w:ascii="Arial" w:hAnsi="Arial" w:cs="Arial"/>
          <w:vanish/>
        </w:rPr>
      </w:pPr>
      <w:r w:rsidRPr="00B90D6F">
        <w:rPr>
          <w:vanish/>
        </w:rPr>
        <w:t xml:space="preserve">Actuele sjabloon versie datum: </w:t>
      </w:r>
      <w:bookmarkStart w:id="15" w:name="SjabloonVersie"/>
      <w:sdt>
        <w:sdtPr>
          <w:rPr>
            <w:vanish/>
          </w:rPr>
          <w:alias w:val="SjabloonVersie"/>
          <w:tag w:val="SjabloonVersie"/>
          <w:id w:val="1294486274"/>
          <w:placeholder>
            <w:docPart w:val="B1735F700EF84336AB083F189A380098"/>
          </w:placeholder>
        </w:sdtPr>
        <w:sdtEndPr/>
        <w:sdtContent>
          <w:r w:rsidR="00214BFD">
            <w:rPr>
              <w:vanish/>
            </w:rPr>
            <w:t>2020-06-17</w:t>
          </w:r>
        </w:sdtContent>
      </w:sdt>
      <w:bookmarkEnd w:id="15"/>
      <w:r w:rsidR="00A84255" w:rsidRPr="00B90D6F">
        <w:rPr>
          <w:vanish/>
        </w:rPr>
        <w:t xml:space="preserve"> (</w:t>
      </w:r>
      <w:r w:rsidR="00A84255" w:rsidRPr="00B90D6F">
        <w:rPr>
          <w:rFonts w:ascii="Arial" w:hAnsi="Arial" w:cs="Arial"/>
          <w:vanish/>
        </w:rPr>
        <w:t>◄ laatste wijzigingsdatum invullen)</w:t>
      </w:r>
    </w:p>
    <w:p w14:paraId="0B28951D" w14:textId="77777777" w:rsidR="00440A7C" w:rsidRPr="00B90D6F" w:rsidRDefault="00440A7C" w:rsidP="00C93D3F">
      <w:pPr>
        <w:pStyle w:val="NoSpacing"/>
        <w:rPr>
          <w:vanish/>
        </w:rPr>
      </w:pPr>
    </w:p>
    <w:tbl>
      <w:tblPr>
        <w:tblStyle w:val="ListTable4"/>
        <w:tblW w:w="9080" w:type="dxa"/>
        <w:tblLayout w:type="fixed"/>
        <w:tblLook w:val="04A0" w:firstRow="1" w:lastRow="0" w:firstColumn="1" w:lastColumn="0" w:noHBand="0" w:noVBand="1"/>
      </w:tblPr>
      <w:tblGrid>
        <w:gridCol w:w="1356"/>
        <w:gridCol w:w="788"/>
        <w:gridCol w:w="922"/>
        <w:gridCol w:w="6014"/>
      </w:tblGrid>
      <w:tr w:rsidR="00C93D3F" w:rsidRPr="00B90D6F" w14:paraId="237133EF" w14:textId="77777777" w:rsidTr="00C40AAB">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EED40DE" w14:textId="77777777" w:rsidR="00C93D3F" w:rsidRPr="00B90D6F" w:rsidRDefault="00C93D3F" w:rsidP="00456F47">
            <w:pPr>
              <w:pStyle w:val="NoSpacing"/>
              <w:rPr>
                <w:vanish/>
              </w:rPr>
            </w:pPr>
            <w:r w:rsidRPr="00B90D6F">
              <w:rPr>
                <w:vanish/>
              </w:rPr>
              <w:t>Datum</w:t>
            </w:r>
          </w:p>
        </w:tc>
        <w:tc>
          <w:tcPr>
            <w:tcW w:w="788" w:type="dxa"/>
            <w:tcBorders>
              <w:left w:val="single" w:sz="4" w:space="0" w:color="auto"/>
              <w:right w:val="single" w:sz="4" w:space="0" w:color="auto"/>
            </w:tcBorders>
          </w:tcPr>
          <w:p w14:paraId="5EDE5B7D" w14:textId="77777777" w:rsidR="00C93D3F" w:rsidRPr="00B90D6F" w:rsidRDefault="00C93D3F" w:rsidP="00456F47">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B90D6F">
              <w:rPr>
                <w:vanish/>
              </w:rPr>
              <w:t>Versie</w:t>
            </w:r>
          </w:p>
        </w:tc>
        <w:tc>
          <w:tcPr>
            <w:tcW w:w="922" w:type="dxa"/>
            <w:tcBorders>
              <w:left w:val="single" w:sz="4" w:space="0" w:color="auto"/>
              <w:right w:val="single" w:sz="4" w:space="0" w:color="auto"/>
            </w:tcBorders>
          </w:tcPr>
          <w:p w14:paraId="1368B842" w14:textId="77777777" w:rsidR="00C93D3F" w:rsidRPr="00B90D6F" w:rsidRDefault="00C93D3F" w:rsidP="00456F47">
            <w:pPr>
              <w:pStyle w:val="NoSpacing"/>
              <w:cnfStyle w:val="100000000000" w:firstRow="1" w:lastRow="0" w:firstColumn="0" w:lastColumn="0" w:oddVBand="0" w:evenVBand="0" w:oddHBand="0" w:evenHBand="0" w:firstRowFirstColumn="0" w:firstRowLastColumn="0" w:lastRowFirstColumn="0" w:lastRowLastColumn="0"/>
              <w:rPr>
                <w:vanish/>
              </w:rPr>
            </w:pPr>
            <w:r w:rsidRPr="00B90D6F">
              <w:rPr>
                <w:vanish/>
              </w:rPr>
              <w:t>Wie</w:t>
            </w:r>
          </w:p>
        </w:tc>
        <w:tc>
          <w:tcPr>
            <w:tcW w:w="6014" w:type="dxa"/>
            <w:tcBorders>
              <w:left w:val="single" w:sz="4" w:space="0" w:color="auto"/>
            </w:tcBorders>
          </w:tcPr>
          <w:p w14:paraId="33717A65" w14:textId="77777777" w:rsidR="00C93D3F" w:rsidRPr="00B90D6F" w:rsidRDefault="00C93D3F" w:rsidP="00456F47">
            <w:pPr>
              <w:pStyle w:val="NoSpacing"/>
              <w:cnfStyle w:val="100000000000" w:firstRow="1" w:lastRow="0" w:firstColumn="0" w:lastColumn="0" w:oddVBand="0" w:evenVBand="0" w:oddHBand="0" w:evenHBand="0" w:firstRowFirstColumn="0" w:firstRowLastColumn="0" w:lastRowFirstColumn="0" w:lastRowLastColumn="0"/>
              <w:rPr>
                <w:vanish/>
              </w:rPr>
            </w:pPr>
            <w:r w:rsidRPr="00B90D6F">
              <w:rPr>
                <w:vanish/>
              </w:rPr>
              <w:t>Wijzigingen</w:t>
            </w:r>
          </w:p>
        </w:tc>
      </w:tr>
      <w:tr w:rsidR="00C93D3F" w:rsidRPr="00B90D6F" w14:paraId="658EC11F" w14:textId="77777777" w:rsidTr="00C40AAB">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8E216FD" w14:textId="77777777" w:rsidR="00C93D3F" w:rsidRPr="00B90D6F" w:rsidRDefault="00C93D3F" w:rsidP="00456F47">
            <w:pPr>
              <w:pStyle w:val="NoSpacing"/>
              <w:jc w:val="center"/>
              <w:rPr>
                <w:b w:val="0"/>
                <w:vanish/>
              </w:rPr>
            </w:pPr>
            <w:r w:rsidRPr="00B90D6F">
              <w:rPr>
                <w:b w:val="0"/>
                <w:vanish/>
              </w:rPr>
              <w:t>2018-09-01</w:t>
            </w:r>
          </w:p>
        </w:tc>
        <w:tc>
          <w:tcPr>
            <w:tcW w:w="788" w:type="dxa"/>
            <w:tcBorders>
              <w:left w:val="single" w:sz="4" w:space="0" w:color="auto"/>
              <w:right w:val="single" w:sz="4" w:space="0" w:color="auto"/>
            </w:tcBorders>
          </w:tcPr>
          <w:p w14:paraId="2498C679" w14:textId="77777777" w:rsidR="00C93D3F" w:rsidRPr="00B90D6F" w:rsidRDefault="00C93D3F" w:rsidP="00456F47">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B90D6F">
              <w:rPr>
                <w:vanish/>
              </w:rPr>
              <w:t>0.1</w:t>
            </w:r>
          </w:p>
        </w:tc>
        <w:tc>
          <w:tcPr>
            <w:tcW w:w="922" w:type="dxa"/>
            <w:tcBorders>
              <w:left w:val="single" w:sz="4" w:space="0" w:color="auto"/>
              <w:right w:val="single" w:sz="4" w:space="0" w:color="auto"/>
            </w:tcBorders>
          </w:tcPr>
          <w:p w14:paraId="1402CC47" w14:textId="77777777" w:rsidR="00C93D3F" w:rsidRPr="00B90D6F" w:rsidRDefault="00C93D3F" w:rsidP="00456F47">
            <w:pPr>
              <w:pStyle w:val="NoSpacing"/>
              <w:cnfStyle w:val="000000100000" w:firstRow="0" w:lastRow="0" w:firstColumn="0" w:lastColumn="0" w:oddVBand="0" w:evenVBand="0" w:oddHBand="1" w:evenHBand="0" w:firstRowFirstColumn="0" w:firstRowLastColumn="0" w:lastRowFirstColumn="0" w:lastRowLastColumn="0"/>
              <w:rPr>
                <w:vanish/>
              </w:rPr>
            </w:pPr>
            <w:r w:rsidRPr="00B90D6F">
              <w:rPr>
                <w:vanish/>
              </w:rPr>
              <w:t>Lorenz</w:t>
            </w:r>
          </w:p>
        </w:tc>
        <w:tc>
          <w:tcPr>
            <w:tcW w:w="6014" w:type="dxa"/>
            <w:tcBorders>
              <w:left w:val="single" w:sz="4" w:space="0" w:color="auto"/>
            </w:tcBorders>
          </w:tcPr>
          <w:p w14:paraId="4A637BBC" w14:textId="77777777" w:rsidR="00C93D3F" w:rsidRPr="00B90D6F" w:rsidRDefault="00C93D3F" w:rsidP="00456F47">
            <w:pPr>
              <w:pStyle w:val="NoSpacing"/>
              <w:cnfStyle w:val="000000100000" w:firstRow="0" w:lastRow="0" w:firstColumn="0" w:lastColumn="0" w:oddVBand="0" w:evenVBand="0" w:oddHBand="1" w:evenHBand="0" w:firstRowFirstColumn="0" w:firstRowLastColumn="0" w:lastRowFirstColumn="0" w:lastRowLastColumn="0"/>
              <w:rPr>
                <w:vanish/>
              </w:rPr>
            </w:pPr>
            <w:r w:rsidRPr="00B90D6F">
              <w:rPr>
                <w:vanish/>
              </w:rPr>
              <w:t>Initiële versie</w:t>
            </w:r>
          </w:p>
        </w:tc>
      </w:tr>
      <w:tr w:rsidR="00C93D3F" w:rsidRPr="00B90D6F" w14:paraId="4ED6EA0C" w14:textId="77777777" w:rsidTr="00C40AAB">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093BCB2" w14:textId="77777777" w:rsidR="00C93D3F" w:rsidRPr="00B90D6F" w:rsidRDefault="00C93D3F" w:rsidP="00456F47">
            <w:pPr>
              <w:pStyle w:val="NoSpacing"/>
              <w:jc w:val="center"/>
              <w:rPr>
                <w:b w:val="0"/>
                <w:vanish/>
              </w:rPr>
            </w:pPr>
            <w:r w:rsidRPr="00B90D6F">
              <w:rPr>
                <w:b w:val="0"/>
                <w:vanish/>
              </w:rPr>
              <w:t>2018-09-25</w:t>
            </w:r>
          </w:p>
        </w:tc>
        <w:tc>
          <w:tcPr>
            <w:tcW w:w="788" w:type="dxa"/>
            <w:tcBorders>
              <w:left w:val="single" w:sz="4" w:space="0" w:color="auto"/>
              <w:right w:val="single" w:sz="4" w:space="0" w:color="auto"/>
            </w:tcBorders>
          </w:tcPr>
          <w:p w14:paraId="2EBACADD" w14:textId="77777777" w:rsidR="00C93D3F" w:rsidRPr="00B90D6F" w:rsidRDefault="00C93D3F" w:rsidP="00456F47">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B90D6F">
              <w:rPr>
                <w:vanish/>
              </w:rPr>
              <w:t>0.2</w:t>
            </w:r>
          </w:p>
        </w:tc>
        <w:tc>
          <w:tcPr>
            <w:tcW w:w="922" w:type="dxa"/>
            <w:tcBorders>
              <w:left w:val="single" w:sz="4" w:space="0" w:color="auto"/>
              <w:right w:val="single" w:sz="4" w:space="0" w:color="auto"/>
            </w:tcBorders>
          </w:tcPr>
          <w:p w14:paraId="4F053DBA" w14:textId="77777777" w:rsidR="00C93D3F" w:rsidRPr="00B90D6F" w:rsidRDefault="00C93D3F" w:rsidP="00456F47">
            <w:pPr>
              <w:pStyle w:val="NoSpacing"/>
              <w:cnfStyle w:val="000000000000" w:firstRow="0" w:lastRow="0" w:firstColumn="0" w:lastColumn="0" w:oddVBand="0" w:evenVBand="0" w:oddHBand="0" w:evenHBand="0" w:firstRowFirstColumn="0" w:firstRowLastColumn="0" w:lastRowFirstColumn="0" w:lastRowLastColumn="0"/>
              <w:rPr>
                <w:vanish/>
              </w:rPr>
            </w:pPr>
            <w:r w:rsidRPr="00B90D6F">
              <w:rPr>
                <w:vanish/>
              </w:rPr>
              <w:t>Lorenz</w:t>
            </w:r>
          </w:p>
        </w:tc>
        <w:tc>
          <w:tcPr>
            <w:tcW w:w="6014" w:type="dxa"/>
            <w:tcBorders>
              <w:left w:val="single" w:sz="4" w:space="0" w:color="auto"/>
            </w:tcBorders>
          </w:tcPr>
          <w:p w14:paraId="171DE050" w14:textId="77777777" w:rsidR="00D95726" w:rsidRPr="00B90D6F" w:rsidRDefault="00C93D3F" w:rsidP="007A41F4">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rPr>
            </w:pPr>
            <w:r w:rsidRPr="00B90D6F">
              <w:rPr>
                <w:vanish/>
              </w:rPr>
              <w:t xml:space="preserve">Bold -&gt; regular in moscow </w:t>
            </w:r>
            <w:r w:rsidR="00B44610" w:rsidRPr="00B90D6F">
              <w:rPr>
                <w:vanish/>
              </w:rPr>
              <w:t>table (table style Moscow)</w:t>
            </w:r>
          </w:p>
          <w:p w14:paraId="70332B6F" w14:textId="77777777" w:rsidR="00D95726" w:rsidRPr="00B90D6F" w:rsidRDefault="00D95726" w:rsidP="007A41F4">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rPr>
            </w:pPr>
            <w:r w:rsidRPr="00B90D6F">
              <w:rPr>
                <w:vanish/>
              </w:rPr>
              <w:t>Doc props -&gt; table -&gt; bottom margin</w:t>
            </w:r>
          </w:p>
          <w:p w14:paraId="76164160" w14:textId="77777777" w:rsidR="00D95726" w:rsidRPr="00B90D6F" w:rsidRDefault="00D95726" w:rsidP="007A41F4">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rPr>
            </w:pPr>
            <w:r w:rsidRPr="00B90D6F">
              <w:rPr>
                <w:vanish/>
              </w:rPr>
              <w:t>Versiebeheer sjabloon</w:t>
            </w:r>
          </w:p>
        </w:tc>
      </w:tr>
      <w:tr w:rsidR="00C93D3F" w:rsidRPr="00B90D6F" w14:paraId="413DB88C" w14:textId="77777777" w:rsidTr="00C40AAB">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5DDB709" w14:textId="77777777" w:rsidR="00C93D3F" w:rsidRPr="00B90D6F" w:rsidRDefault="001A407D" w:rsidP="00456F47">
            <w:pPr>
              <w:pStyle w:val="NoSpacing"/>
              <w:jc w:val="center"/>
              <w:rPr>
                <w:b w:val="0"/>
                <w:vanish/>
              </w:rPr>
            </w:pPr>
            <w:r w:rsidRPr="00B90D6F">
              <w:rPr>
                <w:b w:val="0"/>
                <w:vanish/>
              </w:rPr>
              <w:t>2019-02-01</w:t>
            </w:r>
          </w:p>
        </w:tc>
        <w:tc>
          <w:tcPr>
            <w:tcW w:w="788" w:type="dxa"/>
            <w:tcBorders>
              <w:left w:val="single" w:sz="4" w:space="0" w:color="auto"/>
              <w:right w:val="single" w:sz="4" w:space="0" w:color="auto"/>
            </w:tcBorders>
          </w:tcPr>
          <w:p w14:paraId="45C3A498" w14:textId="77777777" w:rsidR="00C93D3F" w:rsidRPr="00B90D6F" w:rsidRDefault="001A407D" w:rsidP="00456F47">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B90D6F">
              <w:rPr>
                <w:vanish/>
              </w:rPr>
              <w:t>0.3</w:t>
            </w:r>
          </w:p>
        </w:tc>
        <w:tc>
          <w:tcPr>
            <w:tcW w:w="922" w:type="dxa"/>
            <w:tcBorders>
              <w:left w:val="single" w:sz="4" w:space="0" w:color="auto"/>
              <w:right w:val="single" w:sz="4" w:space="0" w:color="auto"/>
            </w:tcBorders>
          </w:tcPr>
          <w:p w14:paraId="7D8E2A44" w14:textId="77777777" w:rsidR="00C93D3F" w:rsidRPr="00B90D6F" w:rsidRDefault="001A407D" w:rsidP="00456F47">
            <w:pPr>
              <w:pStyle w:val="NoSpacing"/>
              <w:cnfStyle w:val="000000100000" w:firstRow="0" w:lastRow="0" w:firstColumn="0" w:lastColumn="0" w:oddVBand="0" w:evenVBand="0" w:oddHBand="1" w:evenHBand="0" w:firstRowFirstColumn="0" w:firstRowLastColumn="0" w:lastRowFirstColumn="0" w:lastRowLastColumn="0"/>
              <w:rPr>
                <w:vanish/>
              </w:rPr>
            </w:pPr>
            <w:r w:rsidRPr="00B90D6F">
              <w:rPr>
                <w:vanish/>
              </w:rPr>
              <w:t>Luuk</w:t>
            </w:r>
          </w:p>
        </w:tc>
        <w:tc>
          <w:tcPr>
            <w:tcW w:w="6014" w:type="dxa"/>
            <w:tcBorders>
              <w:left w:val="single" w:sz="4" w:space="0" w:color="auto"/>
            </w:tcBorders>
          </w:tcPr>
          <w:p w14:paraId="51F864BE" w14:textId="77777777" w:rsidR="00C93D3F" w:rsidRPr="00B90D6F" w:rsidRDefault="001A407D" w:rsidP="00456F47">
            <w:pPr>
              <w:pStyle w:val="NoSpacing"/>
              <w:cnfStyle w:val="000000100000" w:firstRow="0" w:lastRow="0" w:firstColumn="0" w:lastColumn="0" w:oddVBand="0" w:evenVBand="0" w:oddHBand="1" w:evenHBand="0" w:firstRowFirstColumn="0" w:firstRowLastColumn="0" w:lastRowFirstColumn="0" w:lastRowLastColumn="0"/>
              <w:rPr>
                <w:vanish/>
              </w:rPr>
            </w:pPr>
            <w:r w:rsidRPr="00B90D6F">
              <w:rPr>
                <w:vanish/>
              </w:rPr>
              <w:t>Paragraaf “Advies…” toegevoegd</w:t>
            </w:r>
          </w:p>
        </w:tc>
      </w:tr>
      <w:tr w:rsidR="00C93D3F" w:rsidRPr="00B90D6F" w14:paraId="3DBBD36A" w14:textId="77777777" w:rsidTr="00C40AAB">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7DD9F6F" w14:textId="77777777" w:rsidR="00C93D3F" w:rsidRPr="00B90D6F" w:rsidRDefault="007A41F4" w:rsidP="00456F47">
            <w:pPr>
              <w:pStyle w:val="NoSpacing"/>
              <w:jc w:val="center"/>
              <w:rPr>
                <w:b w:val="0"/>
                <w:vanish/>
              </w:rPr>
            </w:pPr>
            <w:r w:rsidRPr="00B90D6F">
              <w:rPr>
                <w:b w:val="0"/>
                <w:vanish/>
              </w:rPr>
              <w:t>2019-04-07</w:t>
            </w:r>
          </w:p>
        </w:tc>
        <w:tc>
          <w:tcPr>
            <w:tcW w:w="788" w:type="dxa"/>
            <w:tcBorders>
              <w:left w:val="single" w:sz="4" w:space="0" w:color="auto"/>
              <w:right w:val="single" w:sz="4" w:space="0" w:color="auto"/>
            </w:tcBorders>
          </w:tcPr>
          <w:p w14:paraId="0C3A5798" w14:textId="77777777" w:rsidR="00C93D3F" w:rsidRPr="00B90D6F" w:rsidRDefault="007A41F4" w:rsidP="00456F47">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B90D6F">
              <w:rPr>
                <w:vanish/>
              </w:rPr>
              <w:t>0.4</w:t>
            </w:r>
          </w:p>
        </w:tc>
        <w:tc>
          <w:tcPr>
            <w:tcW w:w="922" w:type="dxa"/>
            <w:tcBorders>
              <w:left w:val="single" w:sz="4" w:space="0" w:color="auto"/>
              <w:right w:val="single" w:sz="4" w:space="0" w:color="auto"/>
            </w:tcBorders>
          </w:tcPr>
          <w:p w14:paraId="353F15D8" w14:textId="77777777" w:rsidR="00C93D3F" w:rsidRPr="00B90D6F" w:rsidRDefault="007A41F4" w:rsidP="00456F47">
            <w:pPr>
              <w:pStyle w:val="NoSpacing"/>
              <w:cnfStyle w:val="000000000000" w:firstRow="0" w:lastRow="0" w:firstColumn="0" w:lastColumn="0" w:oddVBand="0" w:evenVBand="0" w:oddHBand="0" w:evenHBand="0" w:firstRowFirstColumn="0" w:firstRowLastColumn="0" w:lastRowFirstColumn="0" w:lastRowLastColumn="0"/>
              <w:rPr>
                <w:vanish/>
              </w:rPr>
            </w:pPr>
            <w:r w:rsidRPr="00B90D6F">
              <w:rPr>
                <w:vanish/>
              </w:rPr>
              <w:t>Lorenz</w:t>
            </w:r>
          </w:p>
        </w:tc>
        <w:tc>
          <w:tcPr>
            <w:tcW w:w="6014" w:type="dxa"/>
            <w:tcBorders>
              <w:left w:val="single" w:sz="4" w:space="0" w:color="auto"/>
            </w:tcBorders>
          </w:tcPr>
          <w:p w14:paraId="5035DF14" w14:textId="77777777" w:rsidR="00C93D3F" w:rsidRPr="00B90D6F" w:rsidRDefault="007A41F4" w:rsidP="00456F47">
            <w:pPr>
              <w:pStyle w:val="NoSpacing"/>
              <w:cnfStyle w:val="000000000000" w:firstRow="0" w:lastRow="0" w:firstColumn="0" w:lastColumn="0" w:oddVBand="0" w:evenVBand="0" w:oddHBand="0" w:evenHBand="0" w:firstRowFirstColumn="0" w:firstRowLastColumn="0" w:lastRowFirstColumn="0" w:lastRowLastColumn="0"/>
              <w:rPr>
                <w:vanish/>
              </w:rPr>
            </w:pPr>
            <w:r w:rsidRPr="00B90D6F">
              <w:rPr>
                <w:vanish/>
              </w:rPr>
              <w:t>Actuele sjabloon versie datum</w:t>
            </w:r>
          </w:p>
        </w:tc>
      </w:tr>
      <w:tr w:rsidR="00C15D2A" w:rsidRPr="00B90D6F" w14:paraId="20EE3CEE" w14:textId="77777777" w:rsidTr="00C40AAB">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9AA587B" w14:textId="77777777" w:rsidR="00C15D2A" w:rsidRPr="00B90D6F" w:rsidRDefault="00C15D2A" w:rsidP="00456F47">
            <w:pPr>
              <w:pStyle w:val="NoSpacing"/>
              <w:jc w:val="center"/>
              <w:rPr>
                <w:b w:val="0"/>
                <w:bCs w:val="0"/>
                <w:vanish/>
              </w:rPr>
            </w:pPr>
            <w:r w:rsidRPr="00B90D6F">
              <w:rPr>
                <w:b w:val="0"/>
                <w:bCs w:val="0"/>
                <w:vanish/>
              </w:rPr>
              <w:t>2019-10-21</w:t>
            </w:r>
          </w:p>
        </w:tc>
        <w:tc>
          <w:tcPr>
            <w:tcW w:w="788" w:type="dxa"/>
            <w:tcBorders>
              <w:left w:val="single" w:sz="4" w:space="0" w:color="auto"/>
              <w:right w:val="single" w:sz="4" w:space="0" w:color="auto"/>
            </w:tcBorders>
          </w:tcPr>
          <w:p w14:paraId="471151C2" w14:textId="77777777" w:rsidR="00C15D2A" w:rsidRPr="00B90D6F" w:rsidRDefault="00C15D2A" w:rsidP="00456F47">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B90D6F">
              <w:rPr>
                <w:vanish/>
              </w:rPr>
              <w:t>0.5</w:t>
            </w:r>
          </w:p>
        </w:tc>
        <w:tc>
          <w:tcPr>
            <w:tcW w:w="922" w:type="dxa"/>
            <w:tcBorders>
              <w:left w:val="single" w:sz="4" w:space="0" w:color="auto"/>
              <w:right w:val="single" w:sz="4" w:space="0" w:color="auto"/>
            </w:tcBorders>
          </w:tcPr>
          <w:p w14:paraId="7E7A489A" w14:textId="77777777" w:rsidR="00C15D2A" w:rsidRPr="00B90D6F" w:rsidRDefault="00C15D2A" w:rsidP="00456F47">
            <w:pPr>
              <w:pStyle w:val="NoSpacing"/>
              <w:cnfStyle w:val="000000100000" w:firstRow="0" w:lastRow="0" w:firstColumn="0" w:lastColumn="0" w:oddVBand="0" w:evenVBand="0" w:oddHBand="1" w:evenHBand="0" w:firstRowFirstColumn="0" w:firstRowLastColumn="0" w:lastRowFirstColumn="0" w:lastRowLastColumn="0"/>
              <w:rPr>
                <w:vanish/>
              </w:rPr>
            </w:pPr>
            <w:r w:rsidRPr="00B90D6F">
              <w:rPr>
                <w:vanish/>
              </w:rPr>
              <w:t>Lorenz</w:t>
            </w:r>
          </w:p>
        </w:tc>
        <w:tc>
          <w:tcPr>
            <w:tcW w:w="6014" w:type="dxa"/>
            <w:tcBorders>
              <w:left w:val="single" w:sz="4" w:space="0" w:color="auto"/>
            </w:tcBorders>
          </w:tcPr>
          <w:p w14:paraId="344046F0" w14:textId="77777777" w:rsidR="00C15D2A" w:rsidRPr="00B90D6F" w:rsidRDefault="00C15D2A" w:rsidP="00456F47">
            <w:pPr>
              <w:pStyle w:val="NoSpacing"/>
              <w:cnfStyle w:val="000000100000" w:firstRow="0" w:lastRow="0" w:firstColumn="0" w:lastColumn="0" w:oddVBand="0" w:evenVBand="0" w:oddHBand="1" w:evenHBand="0" w:firstRowFirstColumn="0" w:firstRowLastColumn="0" w:lastRowFirstColumn="0" w:lastRowLastColumn="0"/>
              <w:rPr>
                <w:vanish/>
              </w:rPr>
            </w:pPr>
            <w:r w:rsidRPr="00B90D6F">
              <w:rPr>
                <w:vanish/>
              </w:rPr>
              <w:t>Links naar helpteksten toegevoegd</w:t>
            </w:r>
          </w:p>
        </w:tc>
      </w:tr>
      <w:tr w:rsidR="00D9429E" w:rsidRPr="00B90D6F" w14:paraId="710E8AFE" w14:textId="77777777" w:rsidTr="00C40AAB">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EA444D5" w14:textId="77777777" w:rsidR="00D9429E" w:rsidRPr="00B90D6F" w:rsidRDefault="00D9429E" w:rsidP="00456F47">
            <w:pPr>
              <w:pStyle w:val="NoSpacing"/>
              <w:jc w:val="center"/>
              <w:rPr>
                <w:b w:val="0"/>
                <w:bCs w:val="0"/>
                <w:vanish/>
              </w:rPr>
            </w:pPr>
            <w:r w:rsidRPr="00B90D6F">
              <w:rPr>
                <w:b w:val="0"/>
                <w:bCs w:val="0"/>
                <w:vanish/>
              </w:rPr>
              <w:t>2019-10-25</w:t>
            </w:r>
          </w:p>
        </w:tc>
        <w:tc>
          <w:tcPr>
            <w:tcW w:w="788" w:type="dxa"/>
            <w:tcBorders>
              <w:left w:val="single" w:sz="4" w:space="0" w:color="auto"/>
              <w:right w:val="single" w:sz="4" w:space="0" w:color="auto"/>
            </w:tcBorders>
          </w:tcPr>
          <w:p w14:paraId="2EF19F6F" w14:textId="77777777" w:rsidR="00D9429E" w:rsidRPr="00B90D6F" w:rsidRDefault="00D9429E" w:rsidP="00456F47">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B90D6F">
              <w:rPr>
                <w:vanish/>
              </w:rPr>
              <w:t>0.6</w:t>
            </w:r>
          </w:p>
        </w:tc>
        <w:tc>
          <w:tcPr>
            <w:tcW w:w="922" w:type="dxa"/>
            <w:tcBorders>
              <w:left w:val="single" w:sz="4" w:space="0" w:color="auto"/>
              <w:right w:val="single" w:sz="4" w:space="0" w:color="auto"/>
            </w:tcBorders>
          </w:tcPr>
          <w:p w14:paraId="067E2923" w14:textId="77777777" w:rsidR="00D9429E" w:rsidRPr="00B90D6F" w:rsidRDefault="00D9429E" w:rsidP="00456F47">
            <w:pPr>
              <w:pStyle w:val="NoSpacing"/>
              <w:cnfStyle w:val="000000000000" w:firstRow="0" w:lastRow="0" w:firstColumn="0" w:lastColumn="0" w:oddVBand="0" w:evenVBand="0" w:oddHBand="0" w:evenHBand="0" w:firstRowFirstColumn="0" w:firstRowLastColumn="0" w:lastRowFirstColumn="0" w:lastRowLastColumn="0"/>
              <w:rPr>
                <w:vanish/>
              </w:rPr>
            </w:pPr>
            <w:r w:rsidRPr="00B90D6F">
              <w:rPr>
                <w:vanish/>
              </w:rPr>
              <w:t>Lorenz</w:t>
            </w:r>
          </w:p>
        </w:tc>
        <w:tc>
          <w:tcPr>
            <w:tcW w:w="6014" w:type="dxa"/>
            <w:tcBorders>
              <w:left w:val="single" w:sz="4" w:space="0" w:color="auto"/>
            </w:tcBorders>
          </w:tcPr>
          <w:p w14:paraId="30FCE5F4" w14:textId="77777777" w:rsidR="00D9429E" w:rsidRPr="00B90D6F" w:rsidRDefault="00D9429E" w:rsidP="00456F47">
            <w:pPr>
              <w:pStyle w:val="NoSpacing"/>
              <w:cnfStyle w:val="000000000000" w:firstRow="0" w:lastRow="0" w:firstColumn="0" w:lastColumn="0" w:oddVBand="0" w:evenVBand="0" w:oddHBand="0" w:evenHBand="0" w:firstRowFirstColumn="0" w:firstRowLastColumn="0" w:lastRowFirstColumn="0" w:lastRowLastColumn="0"/>
              <w:rPr>
                <w:vanish/>
              </w:rPr>
            </w:pPr>
            <w:r w:rsidRPr="00B90D6F">
              <w:rPr>
                <w:vanish/>
              </w:rPr>
              <w:t>Ook links naar algemene sjabloon onderdelen toegevoegd</w:t>
            </w:r>
          </w:p>
        </w:tc>
      </w:tr>
      <w:tr w:rsidR="00214BFD" w:rsidRPr="00B90D6F" w14:paraId="79615ADC" w14:textId="77777777" w:rsidTr="00C40AAB">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5F72BCE" w14:textId="77777777" w:rsidR="00214BFD" w:rsidRPr="00214BFD" w:rsidRDefault="00214BFD" w:rsidP="00456F47">
            <w:pPr>
              <w:pStyle w:val="NoSpacing"/>
              <w:jc w:val="center"/>
              <w:rPr>
                <w:b w:val="0"/>
                <w:bCs w:val="0"/>
                <w:vanish/>
              </w:rPr>
            </w:pPr>
            <w:r w:rsidRPr="00214BFD">
              <w:rPr>
                <w:b w:val="0"/>
                <w:bCs w:val="0"/>
                <w:vanish/>
              </w:rPr>
              <w:t>2020-06-17</w:t>
            </w:r>
          </w:p>
        </w:tc>
        <w:tc>
          <w:tcPr>
            <w:tcW w:w="788" w:type="dxa"/>
            <w:tcBorders>
              <w:left w:val="single" w:sz="4" w:space="0" w:color="auto"/>
              <w:right w:val="single" w:sz="4" w:space="0" w:color="auto"/>
            </w:tcBorders>
          </w:tcPr>
          <w:p w14:paraId="06586FA8" w14:textId="77777777" w:rsidR="00214BFD" w:rsidRPr="00B90D6F" w:rsidRDefault="00214BFD" w:rsidP="00456F47">
            <w:pPr>
              <w:pStyle w:val="NoSpacing"/>
              <w:jc w:val="center"/>
              <w:cnfStyle w:val="000000100000" w:firstRow="0" w:lastRow="0" w:firstColumn="0" w:lastColumn="0" w:oddVBand="0" w:evenVBand="0" w:oddHBand="1" w:evenHBand="0" w:firstRowFirstColumn="0" w:firstRowLastColumn="0" w:lastRowFirstColumn="0" w:lastRowLastColumn="0"/>
              <w:rPr>
                <w:vanish/>
              </w:rPr>
            </w:pPr>
            <w:r>
              <w:rPr>
                <w:vanish/>
              </w:rPr>
              <w:t>0.7</w:t>
            </w:r>
          </w:p>
        </w:tc>
        <w:tc>
          <w:tcPr>
            <w:tcW w:w="922" w:type="dxa"/>
            <w:tcBorders>
              <w:left w:val="single" w:sz="4" w:space="0" w:color="auto"/>
              <w:right w:val="single" w:sz="4" w:space="0" w:color="auto"/>
            </w:tcBorders>
          </w:tcPr>
          <w:p w14:paraId="09C03024" w14:textId="77777777" w:rsidR="00214BFD" w:rsidRPr="00B90D6F" w:rsidRDefault="00214BFD" w:rsidP="00456F47">
            <w:pPr>
              <w:pStyle w:val="NoSpacing"/>
              <w:cnfStyle w:val="000000100000" w:firstRow="0" w:lastRow="0" w:firstColumn="0" w:lastColumn="0" w:oddVBand="0" w:evenVBand="0" w:oddHBand="1" w:evenHBand="0" w:firstRowFirstColumn="0" w:firstRowLastColumn="0" w:lastRowFirstColumn="0" w:lastRowLastColumn="0"/>
              <w:rPr>
                <w:vanish/>
              </w:rPr>
            </w:pPr>
            <w:r>
              <w:rPr>
                <w:vanish/>
              </w:rPr>
              <w:t>Lorenz</w:t>
            </w:r>
          </w:p>
        </w:tc>
        <w:tc>
          <w:tcPr>
            <w:tcW w:w="6014" w:type="dxa"/>
            <w:tcBorders>
              <w:left w:val="single" w:sz="4" w:space="0" w:color="auto"/>
            </w:tcBorders>
          </w:tcPr>
          <w:p w14:paraId="2D0379B8" w14:textId="77777777" w:rsidR="00214BFD" w:rsidRPr="00B90D6F" w:rsidRDefault="00214BFD" w:rsidP="00456F47">
            <w:pPr>
              <w:pStyle w:val="NoSpacing"/>
              <w:cnfStyle w:val="000000100000" w:firstRow="0" w:lastRow="0" w:firstColumn="0" w:lastColumn="0" w:oddVBand="0" w:evenVBand="0" w:oddHBand="1" w:evenHBand="0" w:firstRowFirstColumn="0" w:firstRowLastColumn="0" w:lastRowFirstColumn="0" w:lastRowLastColumn="0"/>
              <w:rPr>
                <w:vanish/>
              </w:rPr>
            </w:pPr>
            <w:r>
              <w:rPr>
                <w:vanish/>
              </w:rPr>
              <w:t>Alle editor correcties doorgevoerd, spatie in aan het begin van een hoofdstukheader verwijderd en inhoudsopgave updatet.</w:t>
            </w:r>
          </w:p>
        </w:tc>
      </w:tr>
      <w:bookmarkEnd w:id="14"/>
    </w:tbl>
    <w:p w14:paraId="26E7B404" w14:textId="77777777" w:rsidR="00DC10FC" w:rsidRPr="00145DB2" w:rsidRDefault="00DC10FC" w:rsidP="0015692D">
      <w:pPr>
        <w:pStyle w:val="NoSpacing"/>
      </w:pPr>
    </w:p>
    <w:sectPr w:rsidR="00DC10FC" w:rsidRPr="00145DB2" w:rsidSect="007F162D">
      <w:headerReference w:type="default" r:id="rId20"/>
      <w:footerReference w:type="even" r:id="rId21"/>
      <w:footerReference w:type="default" r:id="rId22"/>
      <w:foot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8376F" w14:textId="77777777" w:rsidR="00ED0DF4" w:rsidRDefault="00ED0DF4" w:rsidP="008A2B7E">
      <w:pPr>
        <w:spacing w:after="0" w:line="240" w:lineRule="auto"/>
      </w:pPr>
      <w:r>
        <w:separator/>
      </w:r>
    </w:p>
  </w:endnote>
  <w:endnote w:type="continuationSeparator" w:id="0">
    <w:p w14:paraId="57DA6FEA" w14:textId="77777777" w:rsidR="00ED0DF4" w:rsidRDefault="00ED0DF4"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695EB" w14:textId="1963E0CB" w:rsidR="007F162D" w:rsidRPr="00AD48DA" w:rsidRDefault="007A41F4" w:rsidP="007F162D">
    <w:pPr>
      <w:pStyle w:val="Footer"/>
      <w:tabs>
        <w:tab w:val="clear" w:pos="4536"/>
      </w:tabs>
      <w:rPr>
        <w:lang w:val="en-GB"/>
      </w:rPr>
    </w:pPr>
    <w:r w:rsidRPr="0093389B">
      <w:rPr>
        <w:noProof/>
      </w:rPr>
      <mc:AlternateContent>
        <mc:Choice Requires="wps">
          <w:drawing>
            <wp:anchor distT="45720" distB="45720" distL="114300" distR="114300" simplePos="0" relativeHeight="251663360" behindDoc="0" locked="0" layoutInCell="1" allowOverlap="1" wp14:anchorId="505C4A01" wp14:editId="7F8FE81E">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9C9C92B" w14:textId="77777777" w:rsidR="007A41F4" w:rsidRPr="00B90D6F" w:rsidRDefault="007A41F4" w:rsidP="007A41F4">
                          <w:pPr>
                            <w:rPr>
                              <w:vanish/>
                              <w:sz w:val="16"/>
                              <w:szCs w:val="16"/>
                            </w:rPr>
                          </w:pPr>
                          <w:r w:rsidRPr="00B90D6F">
                            <w:rPr>
                              <w:vanish/>
                              <w:sz w:val="16"/>
                              <w:szCs w:val="16"/>
                            </w:rPr>
                            <w:t xml:space="preserve">Sjabloon versie:  </w:t>
                          </w:r>
                          <w:r w:rsidRPr="00B90D6F">
                            <w:rPr>
                              <w:vanish/>
                              <w:sz w:val="16"/>
                              <w:szCs w:val="16"/>
                            </w:rPr>
                            <w:fldChar w:fldCharType="begin"/>
                          </w:r>
                          <w:r w:rsidRPr="00B90D6F">
                            <w:rPr>
                              <w:vanish/>
                              <w:sz w:val="16"/>
                              <w:szCs w:val="16"/>
                            </w:rPr>
                            <w:instrText xml:space="preserve"> REF SjabloonVersie \h  \* MERGEFORMAT </w:instrText>
                          </w:r>
                          <w:r w:rsidRPr="00B90D6F">
                            <w:rPr>
                              <w:vanish/>
                              <w:sz w:val="16"/>
                              <w:szCs w:val="16"/>
                            </w:rPr>
                          </w:r>
                          <w:r w:rsidRPr="00B90D6F">
                            <w:rPr>
                              <w:vanish/>
                              <w:sz w:val="16"/>
                              <w:szCs w:val="16"/>
                            </w:rPr>
                            <w:fldChar w:fldCharType="separate"/>
                          </w:r>
                          <w:sdt>
                            <w:sdtPr>
                              <w:rPr>
                                <w:vanish/>
                                <w:sz w:val="16"/>
                                <w:szCs w:val="16"/>
                              </w:rPr>
                              <w:alias w:val="SjabloonVersie"/>
                              <w:tag w:val="SjabloonVersie"/>
                              <w:id w:val="2066680647"/>
                              <w:placeholder>
                                <w:docPart w:val="61F1BF07DD3241CFACA5D35B8616B472"/>
                              </w:placeholder>
                            </w:sdtPr>
                            <w:sdtEndPr/>
                            <w:sdtContent>
                              <w:r w:rsidR="004C31BE" w:rsidRPr="004C31BE">
                                <w:rPr>
                                  <w:vanish/>
                                  <w:sz w:val="16"/>
                                  <w:szCs w:val="16"/>
                                </w:rPr>
                                <w:t>2020-06-17</w:t>
                              </w:r>
                            </w:sdtContent>
                          </w:sdt>
                          <w:r w:rsidRPr="00B90D6F">
                            <w:rPr>
                              <w:vanish/>
                              <w:sz w:val="16"/>
                              <w:szCs w:val="16"/>
                            </w:rPr>
                            <w:fldChar w:fldCharType="end"/>
                          </w:r>
                        </w:p>
                        <w:p w14:paraId="7D376E34" w14:textId="77777777" w:rsidR="007A41F4" w:rsidRPr="00B90D6F" w:rsidRDefault="007A41F4" w:rsidP="007A41F4">
                          <w:pPr>
                            <w:rPr>
                              <w:vanish/>
                              <w:sz w:val="16"/>
                              <w:szCs w:val="16"/>
                            </w:rPr>
                          </w:pPr>
                        </w:p>
                        <w:p w14:paraId="528BBD32" w14:textId="77777777" w:rsidR="007A41F4" w:rsidRPr="00B90D6F" w:rsidRDefault="007A41F4" w:rsidP="007A41F4">
                          <w:pPr>
                            <w:rPr>
                              <w:vanish/>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5C4A01" id="_x0000_t202" coordsize="21600,21600" o:spt="202" path="m,l,21600r21600,l21600,xe">
              <v:stroke joinstyle="miter"/>
              <v:path gradientshapeok="t" o:connecttype="rect"/>
            </v:shapetype>
            <v:shape id="Text Box 6" o:spid="_x0000_s1031" type="#_x0000_t202" style="position:absolute;margin-left:78.6pt;margin-top:-28.35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" stroked="f">
              <v:textbox>
                <w:txbxContent>
                  <w:p w14:paraId="69C9C92B" w14:textId="77777777" w:rsidR="007A41F4" w:rsidRPr="00B90D6F" w:rsidRDefault="007A41F4" w:rsidP="007A41F4">
                    <w:pPr>
                      <w:rPr>
                        <w:vanish/>
                        <w:sz w:val="16"/>
                        <w:szCs w:val="16"/>
                      </w:rPr>
                    </w:pPr>
                    <w:r w:rsidRPr="00B90D6F">
                      <w:rPr>
                        <w:vanish/>
                        <w:sz w:val="16"/>
                        <w:szCs w:val="16"/>
                      </w:rPr>
                      <w:t xml:space="preserve">Sjabloon versie:  </w:t>
                    </w:r>
                    <w:r w:rsidRPr="00B90D6F">
                      <w:rPr>
                        <w:vanish/>
                        <w:sz w:val="16"/>
                        <w:szCs w:val="16"/>
                      </w:rPr>
                      <w:fldChar w:fldCharType="begin"/>
                    </w:r>
                    <w:r w:rsidRPr="00B90D6F">
                      <w:rPr>
                        <w:vanish/>
                        <w:sz w:val="16"/>
                        <w:szCs w:val="16"/>
                      </w:rPr>
                      <w:instrText xml:space="preserve"> REF SjabloonVersie \h  \* MERGEFORMAT </w:instrText>
                    </w:r>
                    <w:r w:rsidRPr="00B90D6F">
                      <w:rPr>
                        <w:vanish/>
                        <w:sz w:val="16"/>
                        <w:szCs w:val="16"/>
                      </w:rPr>
                    </w:r>
                    <w:r w:rsidRPr="00B90D6F">
                      <w:rPr>
                        <w:vanish/>
                        <w:sz w:val="16"/>
                        <w:szCs w:val="16"/>
                      </w:rPr>
                      <w:fldChar w:fldCharType="separate"/>
                    </w:r>
                    <w:sdt>
                      <w:sdtPr>
                        <w:rPr>
                          <w:vanish/>
                          <w:sz w:val="16"/>
                          <w:szCs w:val="16"/>
                        </w:rPr>
                        <w:alias w:val="SjabloonVersie"/>
                        <w:tag w:val="SjabloonVersie"/>
                        <w:id w:val="2066680647"/>
                        <w:placeholder>
                          <w:docPart w:val="61F1BF07DD3241CFACA5D35B8616B472"/>
                        </w:placeholder>
                      </w:sdtPr>
                      <w:sdtEndPr/>
                      <w:sdtContent>
                        <w:r w:rsidR="004C31BE" w:rsidRPr="004C31BE">
                          <w:rPr>
                            <w:vanish/>
                            <w:sz w:val="16"/>
                            <w:szCs w:val="16"/>
                          </w:rPr>
                          <w:t>2020-06-17</w:t>
                        </w:r>
                      </w:sdtContent>
                    </w:sdt>
                    <w:r w:rsidRPr="00B90D6F">
                      <w:rPr>
                        <w:vanish/>
                        <w:sz w:val="16"/>
                        <w:szCs w:val="16"/>
                      </w:rPr>
                      <w:fldChar w:fldCharType="end"/>
                    </w:r>
                  </w:p>
                  <w:p w14:paraId="7D376E34" w14:textId="77777777" w:rsidR="007A41F4" w:rsidRPr="00B90D6F" w:rsidRDefault="007A41F4" w:rsidP="007A41F4">
                    <w:pPr>
                      <w:rPr>
                        <w:vanish/>
                        <w:sz w:val="16"/>
                        <w:szCs w:val="16"/>
                      </w:rPr>
                    </w:pPr>
                  </w:p>
                  <w:p w14:paraId="528BBD32" w14:textId="77777777" w:rsidR="007A41F4" w:rsidRPr="00B90D6F" w:rsidRDefault="007A41F4" w:rsidP="007A41F4">
                    <w:pPr>
                      <w:rPr>
                        <w:vanish/>
                        <w:sz w:val="16"/>
                        <w:szCs w:val="16"/>
                      </w:rPr>
                    </w:pP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7F162D">
          <w:fldChar w:fldCharType="begin"/>
        </w:r>
        <w:r w:rsidR="007F162D" w:rsidRPr="0093389B">
          <w:rPr>
            <w:lang w:val="en-US"/>
          </w:rPr>
          <w:instrText xml:space="preserve"> PAGE   \* MERGEFORMAT </w:instrText>
        </w:r>
        <w:r w:rsidR="007F162D">
          <w:fldChar w:fldCharType="separate"/>
        </w:r>
        <w:r w:rsidR="007F162D" w:rsidRPr="00AD48DA">
          <w:rPr>
            <w:lang w:val="en-GB"/>
          </w:rPr>
          <w:t>2</w:t>
        </w:r>
        <w:r w:rsidR="007F162D">
          <w:rPr>
            <w:noProof/>
          </w:rPr>
          <w:fldChar w:fldCharType="end"/>
        </w:r>
      </w:sdtContent>
    </w:sdt>
    <w:r w:rsidR="007F162D" w:rsidRPr="00AD48DA">
      <w:rPr>
        <w:noProof/>
        <w:lang w:val="en-GB"/>
      </w:rPr>
      <w:tab/>
    </w:r>
    <w:r w:rsidR="004F0416" w:rsidRPr="00AD48DA">
      <w:rPr>
        <w:noProof/>
        <w:lang w:val="en-GB"/>
      </w:rPr>
      <w:t>Programma van eisen</w:t>
    </w:r>
    <w:r w:rsidR="007F162D" w:rsidRPr="0093389B">
      <w:rPr>
        <w:lang w:val="en-US"/>
      </w:rPr>
      <w:t xml:space="preserve"> (</w:t>
    </w:r>
    <w:r w:rsidR="007F162D">
      <w:fldChar w:fldCharType="begin"/>
    </w:r>
    <w:r w:rsidR="007F162D" w:rsidRPr="0093389B">
      <w:rPr>
        <w:lang w:val="en-US"/>
      </w:rPr>
      <w:instrText xml:space="preserve"> REF Versienummer \h </w:instrText>
    </w:r>
    <w:r w:rsidR="007F162D">
      <w:fldChar w:fldCharType="separate"/>
    </w:r>
    <w:sdt>
      <w:sdtPr>
        <w:alias w:val="Versienummer"/>
        <w:tag w:val="Version"/>
        <w:id w:val="-113213455"/>
        <w:placeholder>
          <w:docPart w:val="8CEDF4E7A2194B61B8A2BAF970E5F666"/>
        </w:placeholder>
        <w:text/>
      </w:sdtPr>
      <w:sdtEndPr/>
      <w:sdtContent>
        <w:r w:rsidR="00B64C1A">
          <w:t>0.1</w:t>
        </w:r>
      </w:sdtContent>
    </w:sdt>
    <w:r w:rsidR="007F162D">
      <w:fldChar w:fldCharType="end"/>
    </w:r>
    <w:r w:rsidR="007F162D"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38B7A" w14:textId="60266035" w:rsidR="008A2B7E" w:rsidRPr="00B90D6F" w:rsidRDefault="00B13A7A" w:rsidP="0093389B">
    <w:pPr>
      <w:pStyle w:val="Footer"/>
      <w:tabs>
        <w:tab w:val="clear" w:pos="4536"/>
      </w:tabs>
    </w:pPr>
    <w:r w:rsidRPr="00B90D6F">
      <w:rPr>
        <w:noProof/>
      </w:rPr>
      <mc:AlternateContent>
        <mc:Choice Requires="wps">
          <w:drawing>
            <wp:anchor distT="45720" distB="45720" distL="114300" distR="114300" simplePos="0" relativeHeight="251661312" behindDoc="0" locked="0" layoutInCell="1" allowOverlap="1" wp14:anchorId="4EC8CC58" wp14:editId="08543925">
              <wp:simplePos x="0" y="0"/>
              <wp:positionH relativeFrom="page">
                <wp:posOffset>6607074</wp:posOffset>
              </wp:positionH>
              <wp:positionV relativeFrom="paragraph">
                <wp:posOffset>-338844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5BB3E45" w14:textId="77777777" w:rsidR="00B13A7A" w:rsidRPr="00B90D6F" w:rsidRDefault="00B13A7A" w:rsidP="00B13A7A">
                          <w:pPr>
                            <w:rPr>
                              <w:vanish/>
                              <w:sz w:val="16"/>
                              <w:szCs w:val="16"/>
                            </w:rPr>
                          </w:pPr>
                          <w:r w:rsidRPr="00B90D6F">
                            <w:rPr>
                              <w:vanish/>
                              <w:sz w:val="16"/>
                              <w:szCs w:val="16"/>
                            </w:rPr>
                            <w:t xml:space="preserve">Sjabloon versie: </w:t>
                          </w:r>
                          <w:r w:rsidR="00440A7C" w:rsidRPr="00B90D6F">
                            <w:rPr>
                              <w:vanish/>
                              <w:sz w:val="16"/>
                              <w:szCs w:val="16"/>
                            </w:rPr>
                            <w:t xml:space="preserve"> </w:t>
                          </w:r>
                          <w:r w:rsidR="00440A7C" w:rsidRPr="00B90D6F">
                            <w:rPr>
                              <w:vanish/>
                              <w:sz w:val="16"/>
                              <w:szCs w:val="16"/>
                            </w:rPr>
                            <w:fldChar w:fldCharType="begin"/>
                          </w:r>
                          <w:r w:rsidR="00440A7C" w:rsidRPr="00B90D6F">
                            <w:rPr>
                              <w:vanish/>
                              <w:sz w:val="16"/>
                              <w:szCs w:val="16"/>
                            </w:rPr>
                            <w:instrText xml:space="preserve"> REF SjabloonVersie \h </w:instrText>
                          </w:r>
                          <w:r w:rsidR="007A41F4" w:rsidRPr="00B90D6F">
                            <w:rPr>
                              <w:vanish/>
                              <w:sz w:val="16"/>
                              <w:szCs w:val="16"/>
                            </w:rPr>
                            <w:instrText xml:space="preserve"> \* MERGEFORMAT </w:instrText>
                          </w:r>
                          <w:r w:rsidR="00440A7C" w:rsidRPr="00B90D6F">
                            <w:rPr>
                              <w:vanish/>
                              <w:sz w:val="16"/>
                              <w:szCs w:val="16"/>
                            </w:rPr>
                          </w:r>
                          <w:r w:rsidR="00440A7C" w:rsidRPr="00B90D6F">
                            <w:rPr>
                              <w:vanish/>
                              <w:sz w:val="16"/>
                              <w:szCs w:val="16"/>
                            </w:rPr>
                            <w:fldChar w:fldCharType="separate"/>
                          </w:r>
                          <w:sdt>
                            <w:sdtPr>
                              <w:rPr>
                                <w:vanish/>
                                <w:sz w:val="16"/>
                                <w:szCs w:val="16"/>
                              </w:rPr>
                              <w:alias w:val="SjabloonVersie"/>
                              <w:tag w:val="SjabloonVersie"/>
                              <w:id w:val="-634259352"/>
                            </w:sdtPr>
                            <w:sdtEndPr/>
                            <w:sdtContent>
                              <w:r w:rsidR="004C31BE" w:rsidRPr="004C31BE">
                                <w:rPr>
                                  <w:vanish/>
                                  <w:sz w:val="16"/>
                                  <w:szCs w:val="16"/>
                                </w:rPr>
                                <w:t>2020-06-17</w:t>
                              </w:r>
                            </w:sdtContent>
                          </w:sdt>
                          <w:r w:rsidR="00440A7C" w:rsidRPr="00B90D6F">
                            <w:rPr>
                              <w:vanish/>
                              <w:sz w:val="16"/>
                              <w:szCs w:val="16"/>
                            </w:rPr>
                            <w:fldChar w:fldCharType="end"/>
                          </w:r>
                        </w:p>
                        <w:p w14:paraId="2B50E06B" w14:textId="77777777" w:rsidR="00350A26" w:rsidRPr="00B90D6F" w:rsidRDefault="00350A26" w:rsidP="00B13A7A">
                          <w:pPr>
                            <w:rPr>
                              <w:vanish/>
                              <w:sz w:val="16"/>
                              <w:szCs w:val="16"/>
                            </w:rPr>
                          </w:pPr>
                        </w:p>
                        <w:p w14:paraId="58BE2C61" w14:textId="77777777" w:rsidR="001D1211" w:rsidRPr="00B90D6F" w:rsidRDefault="001D1211" w:rsidP="00B13A7A">
                          <w:pPr>
                            <w:rPr>
                              <w:vanish/>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C8CC58" id="_x0000_t202" coordsize="21600,21600" o:spt="202" path="m,l,21600r21600,l21600,xe">
              <v:stroke joinstyle="miter"/>
              <v:path gradientshapeok="t" o:connecttype="rect"/>
            </v:shapetype>
            <v:shape id="Text Box 5" o:spid="_x0000_s1032" type="#_x0000_t202" style="position:absolute;margin-left:520.25pt;margin-top:-26.7pt;width:129.8pt;height:19.2pt;rotation:-90;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" stroked="f">
              <v:textbox>
                <w:txbxContent>
                  <w:p w14:paraId="75BB3E45" w14:textId="77777777" w:rsidR="00B13A7A" w:rsidRPr="00B90D6F" w:rsidRDefault="00B13A7A" w:rsidP="00B13A7A">
                    <w:pPr>
                      <w:rPr>
                        <w:vanish/>
                        <w:sz w:val="16"/>
                        <w:szCs w:val="16"/>
                      </w:rPr>
                    </w:pPr>
                    <w:r w:rsidRPr="00B90D6F">
                      <w:rPr>
                        <w:vanish/>
                        <w:sz w:val="16"/>
                        <w:szCs w:val="16"/>
                      </w:rPr>
                      <w:t xml:space="preserve">Sjabloon versie: </w:t>
                    </w:r>
                    <w:r w:rsidR="00440A7C" w:rsidRPr="00B90D6F">
                      <w:rPr>
                        <w:vanish/>
                        <w:sz w:val="16"/>
                        <w:szCs w:val="16"/>
                      </w:rPr>
                      <w:t xml:space="preserve"> </w:t>
                    </w:r>
                    <w:r w:rsidR="00440A7C" w:rsidRPr="00B90D6F">
                      <w:rPr>
                        <w:vanish/>
                        <w:sz w:val="16"/>
                        <w:szCs w:val="16"/>
                      </w:rPr>
                      <w:fldChar w:fldCharType="begin"/>
                    </w:r>
                    <w:r w:rsidR="00440A7C" w:rsidRPr="00B90D6F">
                      <w:rPr>
                        <w:vanish/>
                        <w:sz w:val="16"/>
                        <w:szCs w:val="16"/>
                      </w:rPr>
                      <w:instrText xml:space="preserve"> REF SjabloonVersie \h </w:instrText>
                    </w:r>
                    <w:r w:rsidR="007A41F4" w:rsidRPr="00B90D6F">
                      <w:rPr>
                        <w:vanish/>
                        <w:sz w:val="16"/>
                        <w:szCs w:val="16"/>
                      </w:rPr>
                      <w:instrText xml:space="preserve"> \* MERGEFORMAT </w:instrText>
                    </w:r>
                    <w:r w:rsidR="00440A7C" w:rsidRPr="00B90D6F">
                      <w:rPr>
                        <w:vanish/>
                        <w:sz w:val="16"/>
                        <w:szCs w:val="16"/>
                      </w:rPr>
                    </w:r>
                    <w:r w:rsidR="00440A7C" w:rsidRPr="00B90D6F">
                      <w:rPr>
                        <w:vanish/>
                        <w:sz w:val="16"/>
                        <w:szCs w:val="16"/>
                      </w:rPr>
                      <w:fldChar w:fldCharType="separate"/>
                    </w:r>
                    <w:sdt>
                      <w:sdtPr>
                        <w:rPr>
                          <w:vanish/>
                          <w:sz w:val="16"/>
                          <w:szCs w:val="16"/>
                        </w:rPr>
                        <w:alias w:val="SjabloonVersie"/>
                        <w:tag w:val="SjabloonVersie"/>
                        <w:id w:val="-634259352"/>
                      </w:sdtPr>
                      <w:sdtEndPr/>
                      <w:sdtContent>
                        <w:r w:rsidR="004C31BE" w:rsidRPr="004C31BE">
                          <w:rPr>
                            <w:vanish/>
                            <w:sz w:val="16"/>
                            <w:szCs w:val="16"/>
                          </w:rPr>
                          <w:t>2020-06-17</w:t>
                        </w:r>
                      </w:sdtContent>
                    </w:sdt>
                    <w:r w:rsidR="00440A7C" w:rsidRPr="00B90D6F">
                      <w:rPr>
                        <w:vanish/>
                        <w:sz w:val="16"/>
                        <w:szCs w:val="16"/>
                      </w:rPr>
                      <w:fldChar w:fldCharType="end"/>
                    </w:r>
                  </w:p>
                  <w:p w14:paraId="2B50E06B" w14:textId="77777777" w:rsidR="00350A26" w:rsidRPr="00B90D6F" w:rsidRDefault="00350A26" w:rsidP="00B13A7A">
                    <w:pPr>
                      <w:rPr>
                        <w:vanish/>
                        <w:sz w:val="16"/>
                        <w:szCs w:val="16"/>
                      </w:rPr>
                    </w:pPr>
                  </w:p>
                  <w:p w14:paraId="58BE2C61" w14:textId="77777777" w:rsidR="001D1211" w:rsidRPr="00B90D6F" w:rsidRDefault="001D1211" w:rsidP="00B13A7A">
                    <w:pPr>
                      <w:rPr>
                        <w:vanish/>
                        <w:sz w:val="16"/>
                        <w:szCs w:val="16"/>
                      </w:rPr>
                    </w:pPr>
                  </w:p>
                </w:txbxContent>
              </v:textbox>
              <w10:wrap anchorx="page"/>
            </v:shape>
          </w:pict>
        </mc:Fallback>
      </mc:AlternateContent>
    </w:r>
    <w:r w:rsidR="00577C71" w:rsidRPr="00B90D6F">
      <w:t xml:space="preserve">Programma </w:t>
    </w:r>
    <w:r w:rsidR="00577C71" w:rsidRPr="00B90D6F">
      <w:t>van eisen</w:t>
    </w:r>
    <w:r w:rsidR="0093389B" w:rsidRPr="00B90D6F">
      <w:t xml:space="preserve"> (</w:t>
    </w:r>
    <w:r w:rsidR="0093389B" w:rsidRPr="00B90D6F">
      <w:fldChar w:fldCharType="begin"/>
    </w:r>
    <w:r w:rsidR="0093389B" w:rsidRPr="00B90D6F">
      <w:instrText xml:space="preserve"> REF Versienummer \h </w:instrText>
    </w:r>
    <w:r w:rsidR="0093389B" w:rsidRPr="00B90D6F">
      <w:fldChar w:fldCharType="separate"/>
    </w:r>
    <w:sdt>
      <w:sdtPr>
        <w:alias w:val="Versienummer"/>
        <w:tag w:val="Version"/>
        <w:id w:val="-1773157808"/>
        <w:placeholder>
          <w:docPart w:val="B46FC0A5D3B64DBDB462AD34BAD92515"/>
        </w:placeholder>
        <w:text/>
      </w:sdtPr>
      <w:sdtEndPr/>
      <w:sdtContent>
        <w:r w:rsidR="00B64C1A">
          <w:t>0.1</w:t>
        </w:r>
      </w:sdtContent>
    </w:sdt>
    <w:r w:rsidR="0093389B" w:rsidRPr="00B90D6F">
      <w:fldChar w:fldCharType="end"/>
    </w:r>
    <w:r w:rsidR="00DC2182" w:rsidRPr="00B90D6F">
      <w:t>)</w:t>
    </w:r>
    <w:r w:rsidR="008A2B7E" w:rsidRPr="00B90D6F">
      <w:tab/>
    </w:r>
    <w:sdt>
      <w:sdtPr>
        <w:id w:val="-1170325178"/>
        <w:docPartObj>
          <w:docPartGallery w:val="Page Numbers (Bottom of Page)"/>
          <w:docPartUnique/>
        </w:docPartObj>
      </w:sdtPr>
      <w:sdtEndPr/>
      <w:sdtContent>
        <w:r w:rsidR="008A2B7E" w:rsidRPr="00B90D6F">
          <w:fldChar w:fldCharType="begin"/>
        </w:r>
        <w:r w:rsidR="008A2B7E" w:rsidRPr="00B90D6F">
          <w:instrText xml:space="preserve"> PAGE   \* MERGEFORMAT </w:instrText>
        </w:r>
        <w:r w:rsidR="008A2B7E" w:rsidRPr="00B90D6F">
          <w:fldChar w:fldCharType="separate"/>
        </w:r>
        <w:r w:rsidR="003A2EE7" w:rsidRPr="00B90D6F">
          <w:t>6</w:t>
        </w:r>
        <w:r w:rsidR="008A2B7E" w:rsidRPr="00B90D6F">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B09B" w14:textId="77777777" w:rsidR="00B13A7A" w:rsidRDefault="00B064AF">
    <w:pPr>
      <w:pStyle w:val="Footer"/>
    </w:pPr>
    <w:r w:rsidRPr="0093389B">
      <w:rPr>
        <w:noProof/>
      </w:rPr>
      <mc:AlternateContent>
        <mc:Choice Requires="wps">
          <w:drawing>
            <wp:anchor distT="45720" distB="45720" distL="114300" distR="114300" simplePos="0" relativeHeight="251665408" behindDoc="0" locked="0" layoutInCell="1" allowOverlap="1" wp14:anchorId="2220E682" wp14:editId="6337C731">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04A085A" w14:textId="77777777" w:rsidR="00B064AF" w:rsidRPr="00B90D6F" w:rsidRDefault="00B064AF" w:rsidP="00B064AF">
                          <w:pPr>
                            <w:rPr>
                              <w:vanish/>
                              <w:sz w:val="16"/>
                              <w:szCs w:val="16"/>
                            </w:rPr>
                          </w:pPr>
                          <w:r w:rsidRPr="00B90D6F">
                            <w:rPr>
                              <w:vanish/>
                              <w:sz w:val="16"/>
                              <w:szCs w:val="16"/>
                            </w:rPr>
                            <w:t xml:space="preserve">Sjabloon versie:  </w:t>
                          </w:r>
                          <w:r w:rsidRPr="00B90D6F">
                            <w:rPr>
                              <w:vanish/>
                              <w:sz w:val="16"/>
                              <w:szCs w:val="16"/>
                            </w:rPr>
                            <w:fldChar w:fldCharType="begin"/>
                          </w:r>
                          <w:r w:rsidRPr="00B90D6F">
                            <w:rPr>
                              <w:vanish/>
                              <w:sz w:val="16"/>
                              <w:szCs w:val="16"/>
                            </w:rPr>
                            <w:instrText xml:space="preserve"> REF SjabloonVersie \h  \* MERGEFORMAT </w:instrText>
                          </w:r>
                          <w:r w:rsidRPr="00B90D6F">
                            <w:rPr>
                              <w:vanish/>
                              <w:sz w:val="16"/>
                              <w:szCs w:val="16"/>
                            </w:rPr>
                          </w:r>
                          <w:r w:rsidRPr="00B90D6F">
                            <w:rPr>
                              <w:vanish/>
                              <w:sz w:val="16"/>
                              <w:szCs w:val="16"/>
                            </w:rPr>
                            <w:fldChar w:fldCharType="separate"/>
                          </w:r>
                          <w:sdt>
                            <w:sdtPr>
                              <w:rPr>
                                <w:vanish/>
                                <w:sz w:val="16"/>
                                <w:szCs w:val="16"/>
                              </w:rPr>
                              <w:alias w:val="SjabloonVersie"/>
                              <w:tag w:val="SjabloonVersie"/>
                              <w:id w:val="-316107819"/>
                            </w:sdtPr>
                            <w:sdtEndPr/>
                            <w:sdtContent>
                              <w:r w:rsidR="004C31BE" w:rsidRPr="004C31BE">
                                <w:rPr>
                                  <w:vanish/>
                                  <w:sz w:val="16"/>
                                  <w:szCs w:val="16"/>
                                </w:rPr>
                                <w:t>2020-06-17</w:t>
                              </w:r>
                            </w:sdtContent>
                          </w:sdt>
                          <w:r w:rsidRPr="00B90D6F">
                            <w:rPr>
                              <w:vanish/>
                              <w:sz w:val="16"/>
                              <w:szCs w:val="16"/>
                            </w:rPr>
                            <w:fldChar w:fldCharType="end"/>
                          </w:r>
                        </w:p>
                        <w:p w14:paraId="632F5CBB" w14:textId="77777777" w:rsidR="00B064AF" w:rsidRPr="00B90D6F" w:rsidRDefault="00B064AF" w:rsidP="00B064AF">
                          <w:pPr>
                            <w:rPr>
                              <w:vanish/>
                              <w:sz w:val="16"/>
                              <w:szCs w:val="16"/>
                            </w:rPr>
                          </w:pPr>
                        </w:p>
                        <w:p w14:paraId="2B054B79" w14:textId="77777777" w:rsidR="00B064AF" w:rsidRPr="00B90D6F" w:rsidRDefault="00B064AF" w:rsidP="00B064AF">
                          <w:pPr>
                            <w:rPr>
                              <w:vanish/>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20E682" id="_x0000_t202" coordsize="21600,21600" o:spt="202" path="m,l,21600r21600,l21600,xe">
              <v:stroke joinstyle="miter"/>
              <v:path gradientshapeok="t" o:connecttype="rect"/>
            </v:shapetype>
            <v:shape id="Text Box 7" o:spid="_x0000_s1033"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" stroked="f">
              <v:textbox>
                <w:txbxContent>
                  <w:p w14:paraId="704A085A" w14:textId="77777777" w:rsidR="00B064AF" w:rsidRPr="00B90D6F" w:rsidRDefault="00B064AF" w:rsidP="00B064AF">
                    <w:pPr>
                      <w:rPr>
                        <w:vanish/>
                        <w:sz w:val="16"/>
                        <w:szCs w:val="16"/>
                      </w:rPr>
                    </w:pPr>
                    <w:r w:rsidRPr="00B90D6F">
                      <w:rPr>
                        <w:vanish/>
                        <w:sz w:val="16"/>
                        <w:szCs w:val="16"/>
                      </w:rPr>
                      <w:t xml:space="preserve">Sjabloon versie:  </w:t>
                    </w:r>
                    <w:r w:rsidRPr="00B90D6F">
                      <w:rPr>
                        <w:vanish/>
                        <w:sz w:val="16"/>
                        <w:szCs w:val="16"/>
                      </w:rPr>
                      <w:fldChar w:fldCharType="begin"/>
                    </w:r>
                    <w:r w:rsidRPr="00B90D6F">
                      <w:rPr>
                        <w:vanish/>
                        <w:sz w:val="16"/>
                        <w:szCs w:val="16"/>
                      </w:rPr>
                      <w:instrText xml:space="preserve"> REF SjabloonVersie \h  \* MERGEFORMAT </w:instrText>
                    </w:r>
                    <w:r w:rsidRPr="00B90D6F">
                      <w:rPr>
                        <w:vanish/>
                        <w:sz w:val="16"/>
                        <w:szCs w:val="16"/>
                      </w:rPr>
                    </w:r>
                    <w:r w:rsidRPr="00B90D6F">
                      <w:rPr>
                        <w:vanish/>
                        <w:sz w:val="16"/>
                        <w:szCs w:val="16"/>
                      </w:rPr>
                      <w:fldChar w:fldCharType="separate"/>
                    </w:r>
                    <w:sdt>
                      <w:sdtPr>
                        <w:rPr>
                          <w:vanish/>
                          <w:sz w:val="16"/>
                          <w:szCs w:val="16"/>
                        </w:rPr>
                        <w:alias w:val="SjabloonVersie"/>
                        <w:tag w:val="SjabloonVersie"/>
                        <w:id w:val="-316107819"/>
                      </w:sdtPr>
                      <w:sdtEndPr/>
                      <w:sdtContent>
                        <w:r w:rsidR="004C31BE" w:rsidRPr="004C31BE">
                          <w:rPr>
                            <w:vanish/>
                            <w:sz w:val="16"/>
                            <w:szCs w:val="16"/>
                          </w:rPr>
                          <w:t>2020-06-17</w:t>
                        </w:r>
                      </w:sdtContent>
                    </w:sdt>
                    <w:r w:rsidRPr="00B90D6F">
                      <w:rPr>
                        <w:vanish/>
                        <w:sz w:val="16"/>
                        <w:szCs w:val="16"/>
                      </w:rPr>
                      <w:fldChar w:fldCharType="end"/>
                    </w:r>
                  </w:p>
                  <w:p w14:paraId="632F5CBB" w14:textId="77777777" w:rsidR="00B064AF" w:rsidRPr="00B90D6F" w:rsidRDefault="00B064AF" w:rsidP="00B064AF">
                    <w:pPr>
                      <w:rPr>
                        <w:vanish/>
                        <w:sz w:val="16"/>
                        <w:szCs w:val="16"/>
                      </w:rPr>
                    </w:pPr>
                  </w:p>
                  <w:p w14:paraId="2B054B79" w14:textId="77777777" w:rsidR="00B064AF" w:rsidRPr="00B90D6F" w:rsidRDefault="00B064AF" w:rsidP="00B064AF">
                    <w:pPr>
                      <w:rPr>
                        <w:vanish/>
                        <w:sz w:val="16"/>
                        <w:szCs w:val="16"/>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AA20F" w14:textId="77777777" w:rsidR="00ED0DF4" w:rsidRDefault="00ED0DF4" w:rsidP="008A2B7E">
      <w:pPr>
        <w:spacing w:after="0" w:line="240" w:lineRule="auto"/>
      </w:pPr>
      <w:r>
        <w:separator/>
      </w:r>
    </w:p>
  </w:footnote>
  <w:footnote w:type="continuationSeparator" w:id="0">
    <w:p w14:paraId="3121655B" w14:textId="77777777" w:rsidR="00ED0DF4" w:rsidRDefault="00ED0DF4"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ECA7C" w14:textId="4F735ABB"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622424420"/>
        <w:placeholder>
          <w:docPart w:val="F9D49DE43894410594BBC0829A758E5E"/>
        </w:placeholder>
        <w:showingPlcHdr/>
        <w:text/>
      </w:sdtPr>
      <w:sdtEndPr/>
      <w:sdtContent>
        <w:r w:rsidR="004C31BE" w:rsidRPr="006A0DB6">
          <w:rPr>
            <w:rStyle w:val="PlaceholderText"/>
            <w:lang w:val="en-GB"/>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83907302"/>
        <w:placeholder>
          <w:docPart w:val="3B7B13F471C348A8A2848CC4CE3DE4FC"/>
        </w:placeholder>
        <w:text/>
      </w:sdtPr>
      <w:sdtEndPr/>
      <w:sdtContent>
        <w:r w:rsidR="00B64C1A">
          <w:t>Bram Timmerman</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964A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3E6F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10C0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F23D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ECC8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90FC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F76AD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0461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D6A1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6A18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BE"/>
    <w:rsid w:val="000039B6"/>
    <w:rsid w:val="000103DC"/>
    <w:rsid w:val="000170CE"/>
    <w:rsid w:val="0004112B"/>
    <w:rsid w:val="0004495B"/>
    <w:rsid w:val="000534B2"/>
    <w:rsid w:val="00054F7C"/>
    <w:rsid w:val="000574C7"/>
    <w:rsid w:val="000D19AF"/>
    <w:rsid w:val="000E5F37"/>
    <w:rsid w:val="0010454A"/>
    <w:rsid w:val="0012351B"/>
    <w:rsid w:val="001279AB"/>
    <w:rsid w:val="00145DB2"/>
    <w:rsid w:val="001502A4"/>
    <w:rsid w:val="0015692D"/>
    <w:rsid w:val="00173219"/>
    <w:rsid w:val="001A3F11"/>
    <w:rsid w:val="001A407D"/>
    <w:rsid w:val="001A79BC"/>
    <w:rsid w:val="001B61F8"/>
    <w:rsid w:val="001D1211"/>
    <w:rsid w:val="001D26E8"/>
    <w:rsid w:val="001E45D8"/>
    <w:rsid w:val="00206D35"/>
    <w:rsid w:val="00214BFD"/>
    <w:rsid w:val="002173F9"/>
    <w:rsid w:val="00235DF0"/>
    <w:rsid w:val="00287F7B"/>
    <w:rsid w:val="00291E31"/>
    <w:rsid w:val="002C6CA9"/>
    <w:rsid w:val="002D5372"/>
    <w:rsid w:val="00315E3A"/>
    <w:rsid w:val="00323068"/>
    <w:rsid w:val="00350A26"/>
    <w:rsid w:val="00382452"/>
    <w:rsid w:val="00384DB2"/>
    <w:rsid w:val="003A24CA"/>
    <w:rsid w:val="003A2EE7"/>
    <w:rsid w:val="003D0335"/>
    <w:rsid w:val="003D74EA"/>
    <w:rsid w:val="003E1D29"/>
    <w:rsid w:val="003E76FE"/>
    <w:rsid w:val="00436361"/>
    <w:rsid w:val="00440A7C"/>
    <w:rsid w:val="00464DA2"/>
    <w:rsid w:val="0046597C"/>
    <w:rsid w:val="004669F7"/>
    <w:rsid w:val="00491D11"/>
    <w:rsid w:val="004A171D"/>
    <w:rsid w:val="004B21FF"/>
    <w:rsid w:val="004C31BE"/>
    <w:rsid w:val="004F0416"/>
    <w:rsid w:val="00557FF7"/>
    <w:rsid w:val="00577C71"/>
    <w:rsid w:val="0058383B"/>
    <w:rsid w:val="005A66D9"/>
    <w:rsid w:val="005D0910"/>
    <w:rsid w:val="00630171"/>
    <w:rsid w:val="006351D7"/>
    <w:rsid w:val="006642D3"/>
    <w:rsid w:val="00664B01"/>
    <w:rsid w:val="006924DE"/>
    <w:rsid w:val="0069447D"/>
    <w:rsid w:val="006A0DB6"/>
    <w:rsid w:val="006B55E8"/>
    <w:rsid w:val="006C3E68"/>
    <w:rsid w:val="006F365B"/>
    <w:rsid w:val="00704456"/>
    <w:rsid w:val="0071476C"/>
    <w:rsid w:val="00727788"/>
    <w:rsid w:val="007408C1"/>
    <w:rsid w:val="00741E0E"/>
    <w:rsid w:val="00761992"/>
    <w:rsid w:val="0076561E"/>
    <w:rsid w:val="007657B8"/>
    <w:rsid w:val="007739E7"/>
    <w:rsid w:val="007A41F4"/>
    <w:rsid w:val="007C1CE4"/>
    <w:rsid w:val="007C3BB5"/>
    <w:rsid w:val="007E3D3E"/>
    <w:rsid w:val="007F162D"/>
    <w:rsid w:val="007F4FA8"/>
    <w:rsid w:val="00800E27"/>
    <w:rsid w:val="008145CF"/>
    <w:rsid w:val="0085287A"/>
    <w:rsid w:val="00887BB0"/>
    <w:rsid w:val="00896809"/>
    <w:rsid w:val="008A2B7E"/>
    <w:rsid w:val="008A796A"/>
    <w:rsid w:val="008D71BC"/>
    <w:rsid w:val="008F011F"/>
    <w:rsid w:val="009059A5"/>
    <w:rsid w:val="00906C51"/>
    <w:rsid w:val="00907F82"/>
    <w:rsid w:val="00920E32"/>
    <w:rsid w:val="00925984"/>
    <w:rsid w:val="00931345"/>
    <w:rsid w:val="0093389B"/>
    <w:rsid w:val="009500EE"/>
    <w:rsid w:val="009737B0"/>
    <w:rsid w:val="00975127"/>
    <w:rsid w:val="00996DDF"/>
    <w:rsid w:val="009B011E"/>
    <w:rsid w:val="009C1165"/>
    <w:rsid w:val="009E553C"/>
    <w:rsid w:val="009F41A2"/>
    <w:rsid w:val="00A12187"/>
    <w:rsid w:val="00A31C4A"/>
    <w:rsid w:val="00A342D6"/>
    <w:rsid w:val="00A50A4E"/>
    <w:rsid w:val="00A52C7E"/>
    <w:rsid w:val="00A84255"/>
    <w:rsid w:val="00A92203"/>
    <w:rsid w:val="00A96680"/>
    <w:rsid w:val="00AA1481"/>
    <w:rsid w:val="00AA7D76"/>
    <w:rsid w:val="00AC0040"/>
    <w:rsid w:val="00AC2091"/>
    <w:rsid w:val="00AD48DA"/>
    <w:rsid w:val="00AE23A0"/>
    <w:rsid w:val="00AF55D5"/>
    <w:rsid w:val="00B064AF"/>
    <w:rsid w:val="00B11207"/>
    <w:rsid w:val="00B13A7A"/>
    <w:rsid w:val="00B202A4"/>
    <w:rsid w:val="00B44610"/>
    <w:rsid w:val="00B44FCD"/>
    <w:rsid w:val="00B604C0"/>
    <w:rsid w:val="00B64C1A"/>
    <w:rsid w:val="00B7300F"/>
    <w:rsid w:val="00B83D12"/>
    <w:rsid w:val="00B843E3"/>
    <w:rsid w:val="00B90D6F"/>
    <w:rsid w:val="00BA3CC7"/>
    <w:rsid w:val="00C02426"/>
    <w:rsid w:val="00C11737"/>
    <w:rsid w:val="00C15D2A"/>
    <w:rsid w:val="00C27281"/>
    <w:rsid w:val="00C40AAB"/>
    <w:rsid w:val="00C54405"/>
    <w:rsid w:val="00C6710D"/>
    <w:rsid w:val="00C73B29"/>
    <w:rsid w:val="00C852B8"/>
    <w:rsid w:val="00C93D3F"/>
    <w:rsid w:val="00CA1F5E"/>
    <w:rsid w:val="00CD31D4"/>
    <w:rsid w:val="00CF6CBE"/>
    <w:rsid w:val="00D12105"/>
    <w:rsid w:val="00D16A85"/>
    <w:rsid w:val="00D73541"/>
    <w:rsid w:val="00D803D7"/>
    <w:rsid w:val="00D84A64"/>
    <w:rsid w:val="00D919B6"/>
    <w:rsid w:val="00D9429E"/>
    <w:rsid w:val="00D95726"/>
    <w:rsid w:val="00DA4A86"/>
    <w:rsid w:val="00DB2E3B"/>
    <w:rsid w:val="00DB3978"/>
    <w:rsid w:val="00DC10FC"/>
    <w:rsid w:val="00DC2182"/>
    <w:rsid w:val="00DC6B3B"/>
    <w:rsid w:val="00DF4D03"/>
    <w:rsid w:val="00E0464C"/>
    <w:rsid w:val="00E13067"/>
    <w:rsid w:val="00E310C8"/>
    <w:rsid w:val="00E60B5D"/>
    <w:rsid w:val="00E72841"/>
    <w:rsid w:val="00E7326A"/>
    <w:rsid w:val="00E84A1F"/>
    <w:rsid w:val="00EA0647"/>
    <w:rsid w:val="00EC0C48"/>
    <w:rsid w:val="00EC7DE3"/>
    <w:rsid w:val="00ED0DF4"/>
    <w:rsid w:val="00ED3604"/>
    <w:rsid w:val="00EF5A4C"/>
    <w:rsid w:val="00F9359B"/>
    <w:rsid w:val="00F95B80"/>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077DF"/>
  <w15:chartTrackingRefBased/>
  <w15:docId w15:val="{31B23DAF-0223-49E4-8E55-B6650A9E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DB6"/>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6A0DB6"/>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
    <w:name w:val="List Table 4"/>
    <w:basedOn w:val="TableNorma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TableNorma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6A0DB6"/>
    <w:rPr>
      <w:color w:val="605E5C"/>
      <w:shd w:val="clear" w:color="auto" w:fill="E1DFDD"/>
    </w:rPr>
  </w:style>
  <w:style w:type="character" w:styleId="FollowedHyperlink">
    <w:name w:val="FollowedHyperlink"/>
    <w:basedOn w:val="DefaultParagraphFont"/>
    <w:uiPriority w:val="99"/>
    <w:semiHidden/>
    <w:unhideWhenUsed/>
    <w:rsid w:val="006A0DB6"/>
    <w:rPr>
      <w:color w:val="2F5496" w:themeColor="accent1" w:themeShade="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algemeen" TargetMode="External"/><Relationship Id="rId18" Type="http://schemas.openxmlformats.org/officeDocument/2006/relationships/hyperlink" Target="https://cloud86.nl/webhostin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sites.google.com/view/rijnijssel-ao/sjablonen/25187/algemeen" TargetMode="External"/><Relationship Id="rId17" Type="http://schemas.openxmlformats.org/officeDocument/2006/relationships/hyperlink" Target="https://sites.google.com/view/rijnijssel-ao/sjablonen/25187/kerntaak-1-k1/werkproces-1-1?authuser=0"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sites.google.com/view/rijnijssel-ao/sjablonen/25187/kerntaak-1-k1/werkproces-1-1?authuser=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ites.google.com/view/rijnijssel-ao/sjablonen/25187/kerntaak-1-k1/werkproces-1-1?authuser=0"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sites.google.com/view/rijnijssel-ao/sjablonen/25187/algeme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kerntaak-1-k1/werkproces-1-1?authuser=0"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mt\OneDrive\Desktop\examenusb%20bram\Sjablonen%20(School)\Kerntaak%201%20-%20Levert%20een%20bijdrage%20aan%20het%20ontwikkeltraject\Werkproces%201%20-%20Stelt%20de%20opdracht%20vast\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E7144E832E44DC8A7B5C85EF81DA3C"/>
        <w:category>
          <w:name w:val="General"/>
          <w:gallery w:val="placeholder"/>
        </w:category>
        <w:types>
          <w:type w:val="bbPlcHdr"/>
        </w:types>
        <w:behaviors>
          <w:behavior w:val="content"/>
        </w:behaviors>
        <w:guid w:val="{518F59F4-8C57-4E9F-A296-06092154DBDA}"/>
      </w:docPartPr>
      <w:docPartBody>
        <w:p w:rsidR="001267F2" w:rsidRDefault="006859FD">
          <w:pPr>
            <w:pStyle w:val="0EE7144E832E44DC8A7B5C85EF81DA3C"/>
          </w:pPr>
          <w:r w:rsidRPr="00F16661">
            <w:rPr>
              <w:rStyle w:val="PlaceholderText"/>
            </w:rPr>
            <w:t>Click or tap here to enter text.</w:t>
          </w:r>
        </w:p>
      </w:docPartBody>
    </w:docPart>
    <w:docPart>
      <w:docPartPr>
        <w:name w:val="B3BBE1C22B014DB58068C716508F2D6B"/>
        <w:category>
          <w:name w:val="General"/>
          <w:gallery w:val="placeholder"/>
        </w:category>
        <w:types>
          <w:type w:val="bbPlcHdr"/>
        </w:types>
        <w:behaviors>
          <w:behavior w:val="content"/>
        </w:behaviors>
        <w:guid w:val="{7CB2AEB5-799E-4B3B-B541-C709C24D9FC9}"/>
      </w:docPartPr>
      <w:docPartBody>
        <w:p w:rsidR="001267F2" w:rsidRDefault="006859FD">
          <w:pPr>
            <w:pStyle w:val="B3BBE1C22B014DB58068C716508F2D6B"/>
          </w:pPr>
          <w:r w:rsidRPr="00221143">
            <w:rPr>
              <w:rStyle w:val="PlaceholderText"/>
            </w:rPr>
            <w:t>Click or tap here to enter text.</w:t>
          </w:r>
        </w:p>
      </w:docPartBody>
    </w:docPart>
    <w:docPart>
      <w:docPartPr>
        <w:name w:val="2A8F6025EC324A89A208D09478245A5F"/>
        <w:category>
          <w:name w:val="General"/>
          <w:gallery w:val="placeholder"/>
        </w:category>
        <w:types>
          <w:type w:val="bbPlcHdr"/>
        </w:types>
        <w:behaviors>
          <w:behavior w:val="content"/>
        </w:behaviors>
        <w:guid w:val="{6D720D5B-B0A6-4E57-9233-29F0909B6B60}"/>
      </w:docPartPr>
      <w:docPartBody>
        <w:p w:rsidR="001267F2" w:rsidRDefault="006859FD">
          <w:pPr>
            <w:pStyle w:val="2A8F6025EC324A89A208D09478245A5F"/>
          </w:pPr>
          <w:r w:rsidRPr="00221143">
            <w:rPr>
              <w:rStyle w:val="PlaceholderText"/>
            </w:rPr>
            <w:t>Click or tap here to enter text.</w:t>
          </w:r>
        </w:p>
      </w:docPartBody>
    </w:docPart>
    <w:docPart>
      <w:docPartPr>
        <w:name w:val="79AAABE7000D4821AEBD71C1E1F05306"/>
        <w:category>
          <w:name w:val="General"/>
          <w:gallery w:val="placeholder"/>
        </w:category>
        <w:types>
          <w:type w:val="bbPlcHdr"/>
        </w:types>
        <w:behaviors>
          <w:behavior w:val="content"/>
        </w:behaviors>
        <w:guid w:val="{159B22A6-1327-4207-9299-C4DF6153BB32}"/>
      </w:docPartPr>
      <w:docPartBody>
        <w:p w:rsidR="001267F2" w:rsidRDefault="006859FD">
          <w:pPr>
            <w:pStyle w:val="79AAABE7000D4821AEBD71C1E1F05306"/>
          </w:pPr>
          <w:r w:rsidRPr="00221143">
            <w:rPr>
              <w:rStyle w:val="PlaceholderText"/>
            </w:rPr>
            <w:t>Click or tap here to enter text.</w:t>
          </w:r>
        </w:p>
      </w:docPartBody>
    </w:docPart>
    <w:docPart>
      <w:docPartPr>
        <w:name w:val="9AEC1D04517A486CAF4E032FBB9DD548"/>
        <w:category>
          <w:name w:val="General"/>
          <w:gallery w:val="placeholder"/>
        </w:category>
        <w:types>
          <w:type w:val="bbPlcHdr"/>
        </w:types>
        <w:behaviors>
          <w:behavior w:val="content"/>
        </w:behaviors>
        <w:guid w:val="{E13B0AC5-7216-444D-AED9-2EE2DEBEF7DE}"/>
      </w:docPartPr>
      <w:docPartBody>
        <w:p w:rsidR="001267F2" w:rsidRDefault="006859FD">
          <w:pPr>
            <w:pStyle w:val="9AEC1D04517A486CAF4E032FBB9DD548"/>
          </w:pPr>
          <w:r w:rsidRPr="00221143">
            <w:rPr>
              <w:rStyle w:val="PlaceholderText"/>
            </w:rPr>
            <w:t>Click or tap here to enter text.</w:t>
          </w:r>
        </w:p>
      </w:docPartBody>
    </w:docPart>
    <w:docPart>
      <w:docPartPr>
        <w:name w:val="B1735F700EF84336AB083F189A380098"/>
        <w:category>
          <w:name w:val="General"/>
          <w:gallery w:val="placeholder"/>
        </w:category>
        <w:types>
          <w:type w:val="bbPlcHdr"/>
        </w:types>
        <w:behaviors>
          <w:behavior w:val="content"/>
        </w:behaviors>
        <w:guid w:val="{4BC5451E-0DCF-4232-B726-8BAC2400988D}"/>
      </w:docPartPr>
      <w:docPartBody>
        <w:p w:rsidR="001267F2" w:rsidRDefault="006859FD">
          <w:pPr>
            <w:pStyle w:val="B1735F700EF84336AB083F189A380098"/>
          </w:pPr>
          <w:r w:rsidRPr="00570CA5">
            <w:rPr>
              <w:rStyle w:val="PlaceholderText"/>
            </w:rPr>
            <w:t>Click or tap here to enter text.</w:t>
          </w:r>
        </w:p>
      </w:docPartBody>
    </w:docPart>
    <w:docPart>
      <w:docPartPr>
        <w:name w:val="F9D49DE43894410594BBC0829A758E5E"/>
        <w:category>
          <w:name w:val="General"/>
          <w:gallery w:val="placeholder"/>
        </w:category>
        <w:types>
          <w:type w:val="bbPlcHdr"/>
        </w:types>
        <w:behaviors>
          <w:behavior w:val="content"/>
        </w:behaviors>
        <w:guid w:val="{6BBE63D5-2E4E-4500-846F-68202678B8EF}"/>
      </w:docPartPr>
      <w:docPartBody>
        <w:p w:rsidR="001267F2" w:rsidRDefault="00587CAB" w:rsidP="00587CAB">
          <w:pPr>
            <w:pStyle w:val="F9D49DE43894410594BBC0829A758E5E"/>
          </w:pPr>
          <w:r w:rsidRPr="00221143">
            <w:rPr>
              <w:rStyle w:val="PlaceholderText"/>
            </w:rPr>
            <w:t>Click or tap here to enter text.</w:t>
          </w:r>
        </w:p>
      </w:docPartBody>
    </w:docPart>
    <w:docPart>
      <w:docPartPr>
        <w:name w:val="3B7B13F471C348A8A2848CC4CE3DE4FC"/>
        <w:category>
          <w:name w:val="General"/>
          <w:gallery w:val="placeholder"/>
        </w:category>
        <w:types>
          <w:type w:val="bbPlcHdr"/>
        </w:types>
        <w:behaviors>
          <w:behavior w:val="content"/>
        </w:behaviors>
        <w:guid w:val="{FB4A8998-2D87-42B5-8D70-7D2B400E0B69}"/>
      </w:docPartPr>
      <w:docPartBody>
        <w:p w:rsidR="001267F2" w:rsidRDefault="00587CAB" w:rsidP="00587CAB">
          <w:pPr>
            <w:pStyle w:val="3B7B13F471C348A8A2848CC4CE3DE4FC"/>
          </w:pPr>
          <w:r w:rsidRPr="00221143">
            <w:rPr>
              <w:rStyle w:val="PlaceholderText"/>
            </w:rPr>
            <w:t>Click or tap here to enter text.</w:t>
          </w:r>
        </w:p>
      </w:docPartBody>
    </w:docPart>
    <w:docPart>
      <w:docPartPr>
        <w:name w:val="8CEDF4E7A2194B61B8A2BAF970E5F666"/>
        <w:category>
          <w:name w:val="General"/>
          <w:gallery w:val="placeholder"/>
        </w:category>
        <w:types>
          <w:type w:val="bbPlcHdr"/>
        </w:types>
        <w:behaviors>
          <w:behavior w:val="content"/>
        </w:behaviors>
        <w:guid w:val="{B547607A-B2F4-47E9-892B-1B16C0C316CD}"/>
      </w:docPartPr>
      <w:docPartBody>
        <w:p w:rsidR="001267F2" w:rsidRDefault="00587CAB" w:rsidP="00587CAB">
          <w:pPr>
            <w:pStyle w:val="8CEDF4E7A2194B61B8A2BAF970E5F666"/>
          </w:pPr>
          <w:r w:rsidRPr="00221143">
            <w:rPr>
              <w:rStyle w:val="PlaceholderText"/>
            </w:rPr>
            <w:t>Click or tap here to enter text.</w:t>
          </w:r>
        </w:p>
      </w:docPartBody>
    </w:docPart>
    <w:docPart>
      <w:docPartPr>
        <w:name w:val="B46FC0A5D3B64DBDB462AD34BAD92515"/>
        <w:category>
          <w:name w:val="General"/>
          <w:gallery w:val="placeholder"/>
        </w:category>
        <w:types>
          <w:type w:val="bbPlcHdr"/>
        </w:types>
        <w:behaviors>
          <w:behavior w:val="content"/>
        </w:behaviors>
        <w:guid w:val="{31A4AD2C-8954-4BCE-B9AF-E35B816DB15F}"/>
      </w:docPartPr>
      <w:docPartBody>
        <w:p w:rsidR="001267F2" w:rsidRDefault="00587CAB" w:rsidP="00587CAB">
          <w:pPr>
            <w:pStyle w:val="B46FC0A5D3B64DBDB462AD34BAD92515"/>
          </w:pPr>
          <w:r w:rsidRPr="00221143">
            <w:rPr>
              <w:rStyle w:val="PlaceholderText"/>
            </w:rPr>
            <w:t>Click or tap here to enter text.</w:t>
          </w:r>
        </w:p>
      </w:docPartBody>
    </w:docPart>
    <w:docPart>
      <w:docPartPr>
        <w:name w:val="61F1BF07DD3241CFACA5D35B8616B472"/>
        <w:category>
          <w:name w:val="General"/>
          <w:gallery w:val="placeholder"/>
        </w:category>
        <w:types>
          <w:type w:val="bbPlcHdr"/>
        </w:types>
        <w:behaviors>
          <w:behavior w:val="content"/>
        </w:behaviors>
        <w:guid w:val="{25DF74B0-691A-485E-9B25-918646565567}"/>
      </w:docPartPr>
      <w:docPartBody>
        <w:p w:rsidR="001267F2" w:rsidRDefault="00587CAB" w:rsidP="00587CAB">
          <w:pPr>
            <w:pStyle w:val="61F1BF07DD3241CFACA5D35B8616B472"/>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CAB"/>
    <w:rsid w:val="001267F2"/>
    <w:rsid w:val="001F3C97"/>
    <w:rsid w:val="00587CAB"/>
    <w:rsid w:val="006859FD"/>
    <w:rsid w:val="00912CC1"/>
    <w:rsid w:val="00EB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7CAB"/>
    <w:rPr>
      <w:color w:val="808080"/>
    </w:rPr>
  </w:style>
  <w:style w:type="paragraph" w:customStyle="1" w:styleId="0EE7144E832E44DC8A7B5C85EF81DA3C">
    <w:name w:val="0EE7144E832E44DC8A7B5C85EF81DA3C"/>
  </w:style>
  <w:style w:type="paragraph" w:customStyle="1" w:styleId="B3BBE1C22B014DB58068C716508F2D6B">
    <w:name w:val="B3BBE1C22B014DB58068C716508F2D6B"/>
  </w:style>
  <w:style w:type="paragraph" w:customStyle="1" w:styleId="2A8F6025EC324A89A208D09478245A5F">
    <w:name w:val="2A8F6025EC324A89A208D09478245A5F"/>
  </w:style>
  <w:style w:type="paragraph" w:customStyle="1" w:styleId="79AAABE7000D4821AEBD71C1E1F05306">
    <w:name w:val="79AAABE7000D4821AEBD71C1E1F05306"/>
  </w:style>
  <w:style w:type="paragraph" w:customStyle="1" w:styleId="9AEC1D04517A486CAF4E032FBB9DD548">
    <w:name w:val="9AEC1D04517A486CAF4E032FBB9DD548"/>
  </w:style>
  <w:style w:type="paragraph" w:customStyle="1" w:styleId="B1735F700EF84336AB083F189A380098">
    <w:name w:val="B1735F700EF84336AB083F189A380098"/>
  </w:style>
  <w:style w:type="paragraph" w:customStyle="1" w:styleId="F9D49DE43894410594BBC0829A758E5E">
    <w:name w:val="F9D49DE43894410594BBC0829A758E5E"/>
    <w:rsid w:val="00587CAB"/>
  </w:style>
  <w:style w:type="paragraph" w:customStyle="1" w:styleId="3B7B13F471C348A8A2848CC4CE3DE4FC">
    <w:name w:val="3B7B13F471C348A8A2848CC4CE3DE4FC"/>
    <w:rsid w:val="00587CAB"/>
  </w:style>
  <w:style w:type="paragraph" w:customStyle="1" w:styleId="8CEDF4E7A2194B61B8A2BAF970E5F666">
    <w:name w:val="8CEDF4E7A2194B61B8A2BAF970E5F666"/>
    <w:rsid w:val="00587CAB"/>
  </w:style>
  <w:style w:type="paragraph" w:customStyle="1" w:styleId="B46FC0A5D3B64DBDB462AD34BAD92515">
    <w:name w:val="B46FC0A5D3B64DBDB462AD34BAD92515"/>
    <w:rsid w:val="00587CAB"/>
  </w:style>
  <w:style w:type="paragraph" w:customStyle="1" w:styleId="61F1BF07DD3241CFACA5D35B8616B472">
    <w:name w:val="61F1BF07DD3241CFACA5D35B8616B472"/>
    <w:rsid w:val="00587C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A202B1-E289-4D1D-96F1-713188931543}">
  <ds:schemaRefs>
    <ds:schemaRef ds:uri="http://schemas.openxmlformats.org/officeDocument/2006/bibliography"/>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9219D09D-ABA9-4CD3-800F-AC43306B1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27</TotalTime>
  <Pages>7</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bramt</dc:creator>
  <cp:keywords/>
  <dc:description/>
  <cp:lastModifiedBy>.</cp:lastModifiedBy>
  <cp:revision>6</cp:revision>
  <cp:lastPrinted>2018-09-01T10:46:00Z</cp:lastPrinted>
  <dcterms:created xsi:type="dcterms:W3CDTF">2022-01-31T12:45:00Z</dcterms:created>
  <dcterms:modified xsi:type="dcterms:W3CDTF">2022-02-02T16:31:00Z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y fmtid="{D5CDD505-2E9C-101B-9397-08002B2CF9AE}" pid="3" name="AuthorIds_UIVersion_4096">
    <vt:lpwstr>13</vt:lpwstr>
  </property>
  <property fmtid="{D5CDD505-2E9C-101B-9397-08002B2CF9AE}" pid="4" name="AuthorIds_UIVersion_1024">
    <vt:lpwstr>13</vt:lpwstr>
  </property>
</Properties>
</file>