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05CF8" w14:textId="77777777" w:rsidR="00453A11" w:rsidRPr="00907CF8" w:rsidRDefault="00796626" w:rsidP="00EE40B7">
      <w:pPr>
        <w:pStyle w:val="Title"/>
        <w:tabs>
          <w:tab w:val="left" w:pos="7228"/>
        </w:tabs>
      </w:pPr>
      <w:r w:rsidRPr="00907CF8">
        <w:t>Gebruik sjablonen</w:t>
      </w:r>
      <w:r w:rsidR="00EE40B7" w:rsidRPr="00907CF8">
        <w:rPr>
          <w:vanish/>
          <w:sz w:val="16"/>
          <w:szCs w:val="16"/>
        </w:rPr>
        <w:t xml:space="preserve">sjabloonontwikkelaar zet zelfde naam in </w:t>
      </w:r>
      <w:proofErr w:type="spellStart"/>
      <w:r w:rsidR="00EE40B7" w:rsidRPr="00907CF8">
        <w:rPr>
          <w:vanish/>
          <w:sz w:val="16"/>
          <w:szCs w:val="16"/>
        </w:rPr>
        <w:t>footers</w:t>
      </w:r>
      <w:proofErr w:type="spellEnd"/>
      <w:r w:rsidR="00EE40B7" w:rsidRPr="00907CF8">
        <w:rPr>
          <w:vanish/>
          <w:sz w:val="16"/>
          <w:szCs w:val="16"/>
        </w:rPr>
        <w:t>!</w:t>
      </w:r>
    </w:p>
    <w:sdt>
      <w:sdtPr>
        <w:alias w:val="Projectnaam"/>
        <w:tag w:val="Projectnaam"/>
        <w:id w:val="-914392091"/>
        <w:placeholder>
          <w:docPart w:val="BC02B5E23B01450AB349ECFAE670E15A"/>
        </w:placeholder>
        <w:text/>
      </w:sdtPr>
      <w:sdtEndPr/>
      <w:sdtContent>
        <w:p w14:paraId="658B5D20" w14:textId="466274A4" w:rsidR="008A2B7E" w:rsidRPr="00907CF8" w:rsidRDefault="00796626" w:rsidP="008A2B7E">
          <w:r w:rsidRPr="00907CF8">
            <w:t>Hoe kun je optim</w:t>
          </w:r>
          <w:r w:rsidR="006C43F0" w:rsidRPr="00907CF8">
            <w:t>a</w:t>
          </w:r>
          <w:r w:rsidRPr="00907CF8">
            <w:t>al gebruik maken van de beschikbaar gestelde sjablonen</w:t>
          </w:r>
        </w:p>
      </w:sdtContent>
    </w:sdt>
    <w:p w14:paraId="2E8075F5" w14:textId="77777777" w:rsidR="008A2B7E" w:rsidRPr="00907CF8" w:rsidRDefault="008A2B7E" w:rsidP="008A2B7E"/>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907CF8" w14:paraId="7EE0B033" w14:textId="77777777" w:rsidTr="000719E6">
        <w:tc>
          <w:tcPr>
            <w:tcW w:w="1485" w:type="dxa"/>
          </w:tcPr>
          <w:p w14:paraId="113A0FF9" w14:textId="77777777" w:rsidR="00221143" w:rsidRPr="00907CF8" w:rsidRDefault="00221143" w:rsidP="00336A7E">
            <w:pPr>
              <w:pStyle w:val="NoSpacing"/>
            </w:pPr>
            <w:r w:rsidRPr="00907CF8">
              <w:t>Leereenheid:</w:t>
            </w:r>
          </w:p>
        </w:tc>
        <w:bookmarkStart w:id="0" w:name="Leereenheid"/>
        <w:tc>
          <w:tcPr>
            <w:tcW w:w="4536" w:type="dxa"/>
          </w:tcPr>
          <w:p w14:paraId="7B83805F" w14:textId="77777777" w:rsidR="00221143" w:rsidRPr="00907CF8" w:rsidRDefault="00313B85" w:rsidP="00336A7E">
            <w:pPr>
              <w:pStyle w:val="NoSpacing"/>
            </w:pPr>
            <w:sdt>
              <w:sdtPr>
                <w:alias w:val="Naam van leereenheid"/>
                <w:tag w:val="LEname"/>
                <w:id w:val="44343546"/>
                <w:placeholder>
                  <w:docPart w:val="0946EFEED4FF4464B198295961286F1B"/>
                </w:placeholder>
                <w:text/>
              </w:sdtPr>
              <w:sdtEndPr/>
              <w:sdtContent>
                <w:r w:rsidR="00796626" w:rsidRPr="00907CF8">
                  <w:t>Gebruik sjablonen</w:t>
                </w:r>
              </w:sdtContent>
            </w:sdt>
            <w:bookmarkEnd w:id="0"/>
          </w:p>
        </w:tc>
      </w:tr>
      <w:tr w:rsidR="00221143" w:rsidRPr="00907CF8" w14:paraId="5C0F712F" w14:textId="77777777" w:rsidTr="000719E6">
        <w:tc>
          <w:tcPr>
            <w:tcW w:w="1485" w:type="dxa"/>
          </w:tcPr>
          <w:p w14:paraId="0CD47FC1" w14:textId="77777777" w:rsidR="00221143" w:rsidRPr="00907CF8" w:rsidRDefault="00221143" w:rsidP="00336A7E">
            <w:pPr>
              <w:pStyle w:val="NoSpacing"/>
            </w:pPr>
            <w:r w:rsidRPr="00907CF8">
              <w:t>Versienummer:</w:t>
            </w:r>
          </w:p>
        </w:tc>
        <w:bookmarkStart w:id="1" w:name="Versienummer"/>
        <w:tc>
          <w:tcPr>
            <w:tcW w:w="4536" w:type="dxa"/>
          </w:tcPr>
          <w:p w14:paraId="4F35BFE4" w14:textId="77777777" w:rsidR="00221143" w:rsidRPr="00907CF8" w:rsidRDefault="00313B85" w:rsidP="00336A7E">
            <w:pPr>
              <w:pStyle w:val="NoSpacing"/>
            </w:pPr>
            <w:sdt>
              <w:sdtPr>
                <w:alias w:val="Versienummer"/>
                <w:tag w:val="Version"/>
                <w:id w:val="-193926220"/>
                <w:placeholder>
                  <w:docPart w:val="CD37B03D941347D3B068C1F8F5C11072"/>
                </w:placeholder>
                <w:text/>
              </w:sdtPr>
              <w:sdtEndPr/>
              <w:sdtContent>
                <w:r w:rsidR="00796626" w:rsidRPr="00907CF8">
                  <w:t>0.1</w:t>
                </w:r>
              </w:sdtContent>
            </w:sdt>
            <w:bookmarkEnd w:id="1"/>
          </w:p>
        </w:tc>
      </w:tr>
      <w:tr w:rsidR="00221143" w:rsidRPr="00907CF8" w14:paraId="4444A3B1" w14:textId="77777777" w:rsidTr="000719E6">
        <w:tc>
          <w:tcPr>
            <w:tcW w:w="1485" w:type="dxa"/>
          </w:tcPr>
          <w:p w14:paraId="5775EC5E" w14:textId="77777777" w:rsidR="00221143" w:rsidRPr="00907CF8" w:rsidRDefault="00221143" w:rsidP="00336A7E">
            <w:pPr>
              <w:pStyle w:val="NoSpacing"/>
            </w:pPr>
            <w:r w:rsidRPr="00907CF8">
              <w:t>Auteur(s):</w:t>
            </w:r>
          </w:p>
        </w:tc>
        <w:bookmarkStart w:id="2" w:name="Auteurs"/>
        <w:tc>
          <w:tcPr>
            <w:tcW w:w="4536" w:type="dxa"/>
          </w:tcPr>
          <w:p w14:paraId="61F9B93F" w14:textId="77777777" w:rsidR="00221143" w:rsidRPr="00907CF8" w:rsidRDefault="00313B85" w:rsidP="00336A7E">
            <w:pPr>
              <w:pStyle w:val="NoSpacing"/>
            </w:pPr>
            <w:sdt>
              <w:sdtPr>
                <w:alias w:val="Naam van de auteur"/>
                <w:tag w:val="Authors"/>
                <w:id w:val="1931920483"/>
                <w:placeholder>
                  <w:docPart w:val="0A1A66D50A7D4FFBB64F57CF9FF86DD6"/>
                </w:placeholder>
                <w:text/>
              </w:sdtPr>
              <w:sdtEndPr/>
              <w:sdtContent>
                <w:r w:rsidR="00796626" w:rsidRPr="00907CF8">
                  <w:t>Lorenz</w:t>
                </w:r>
              </w:sdtContent>
            </w:sdt>
            <w:bookmarkEnd w:id="2"/>
          </w:p>
        </w:tc>
      </w:tr>
      <w:tr w:rsidR="00221143" w:rsidRPr="00907CF8" w14:paraId="5CB16B8F" w14:textId="77777777" w:rsidTr="000719E6">
        <w:tc>
          <w:tcPr>
            <w:tcW w:w="1485" w:type="dxa"/>
          </w:tcPr>
          <w:p w14:paraId="1848962B" w14:textId="77777777" w:rsidR="00221143" w:rsidRPr="00907CF8" w:rsidRDefault="00221143" w:rsidP="00336A7E">
            <w:pPr>
              <w:pStyle w:val="NoSpacing"/>
            </w:pPr>
            <w:r w:rsidRPr="00907CF8">
              <w:t>Datum:</w:t>
            </w:r>
          </w:p>
        </w:tc>
        <w:tc>
          <w:tcPr>
            <w:tcW w:w="4536" w:type="dxa"/>
          </w:tcPr>
          <w:p w14:paraId="33B5B36F" w14:textId="77777777" w:rsidR="00221143" w:rsidRPr="00907CF8" w:rsidRDefault="00313B85" w:rsidP="00336A7E">
            <w:pPr>
              <w:pStyle w:val="NoSpacing"/>
            </w:pPr>
            <w:sdt>
              <w:sdtPr>
                <w:alias w:val="Datum"/>
                <w:tag w:val="Date"/>
                <w:id w:val="-1127611690"/>
                <w:placeholder>
                  <w:docPart w:val="054C7F13A85645C6B3D0F70B9C8D5FFB"/>
                </w:placeholder>
                <w:text/>
              </w:sdtPr>
              <w:sdtEndPr/>
              <w:sdtContent>
                <w:r w:rsidR="00796626" w:rsidRPr="00907CF8">
                  <w:t>2019-04-08</w:t>
                </w:r>
              </w:sdtContent>
            </w:sdt>
          </w:p>
        </w:tc>
      </w:tr>
    </w:tbl>
    <w:p w14:paraId="1D783CAB" w14:textId="77777777" w:rsidR="00A963BC" w:rsidRPr="00907CF8" w:rsidRDefault="000C1E55">
      <w:pPr>
        <w:rPr>
          <w:rFonts w:asciiTheme="majorHAnsi" w:eastAsiaTheme="majorEastAsia" w:hAnsiTheme="majorHAnsi" w:cstheme="majorBidi"/>
          <w:color w:val="2F5496" w:themeColor="accent1" w:themeShade="BF"/>
          <w:sz w:val="32"/>
          <w:szCs w:val="32"/>
        </w:rPr>
      </w:pPr>
      <w:r w:rsidRPr="00907CF8">
        <w:rPr>
          <w:noProof/>
        </w:rPr>
        <mc:AlternateContent>
          <mc:Choice Requires="wps">
            <w:drawing>
              <wp:anchor distT="45720" distB="45720" distL="114300" distR="114300" simplePos="0" relativeHeight="251669504" behindDoc="1" locked="0" layoutInCell="1" allowOverlap="1" wp14:anchorId="50212A7D" wp14:editId="2367E809">
                <wp:simplePos x="0" y="0"/>
                <wp:positionH relativeFrom="page">
                  <wp:posOffset>4751514</wp:posOffset>
                </wp:positionH>
                <wp:positionV relativeFrom="paragraph">
                  <wp:posOffset>7104364</wp:posOffset>
                </wp:positionV>
                <wp:extent cx="2619784" cy="992938"/>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784" cy="992938"/>
                        </a:xfrm>
                        <a:prstGeom prst="rect">
                          <a:avLst/>
                        </a:prstGeom>
                        <a:solidFill>
                          <a:srgbClr val="FFFFFF"/>
                        </a:solidFill>
                        <a:ln w="9525">
                          <a:noFill/>
                          <a:miter lim="800000"/>
                          <a:headEnd/>
                          <a:tailEnd/>
                        </a:ln>
                      </wps:spPr>
                      <wps:txbx>
                        <w:txbxContent>
                          <w:p w14:paraId="65ABC1D5" w14:textId="77777777" w:rsidR="00221143" w:rsidRDefault="00221143"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 xml:space="preserve">hergebruikt’ in de header en de </w:t>
                            </w:r>
                            <w:proofErr w:type="spellStart"/>
                            <w:r>
                              <w:rPr>
                                <w:vanish/>
                                <w:color w:val="A6A6A6" w:themeColor="background1" w:themeShade="A6"/>
                                <w:sz w:val="16"/>
                                <w:szCs w:val="16"/>
                              </w:rPr>
                              <w:t>footer</w:t>
                            </w:r>
                            <w:proofErr w:type="spellEnd"/>
                            <w:r>
                              <w:rPr>
                                <w:vanish/>
                                <w:color w:val="A6A6A6" w:themeColor="background1" w:themeShade="A6"/>
                                <w:sz w:val="16"/>
                                <w:szCs w:val="16"/>
                              </w:rPr>
                              <w:t xml:space="preserve"> van het document. Om de inhoud van de invulvelden naar de header en </w:t>
                            </w:r>
                            <w:proofErr w:type="spellStart"/>
                            <w:r>
                              <w:rPr>
                                <w:vanish/>
                                <w:color w:val="A6A6A6" w:themeColor="background1" w:themeShade="A6"/>
                                <w:sz w:val="16"/>
                                <w:szCs w:val="16"/>
                              </w:rPr>
                              <w:t>footer</w:t>
                            </w:r>
                            <w:proofErr w:type="spellEnd"/>
                            <w:r>
                              <w:rPr>
                                <w:vanish/>
                                <w:color w:val="A6A6A6" w:themeColor="background1" w:themeShade="A6"/>
                                <w:sz w:val="16"/>
                                <w:szCs w:val="16"/>
                              </w:rPr>
                              <w:t xml:space="preserve"> door te voeren, moet je een print preview genereren.</w:t>
                            </w:r>
                          </w:p>
                          <w:p w14:paraId="0937F960" w14:textId="77777777" w:rsidR="00221143" w:rsidRPr="00EC0DC3" w:rsidRDefault="00221143"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212A7D" id="_x0000_t202" coordsize="21600,21600" o:spt="202" path="m,l,21600r21600,l21600,xe">
                <v:stroke joinstyle="miter"/>
                <v:path gradientshapeok="t" o:connecttype="rect"/>
              </v:shapetype>
              <v:shape id="Text Box 2" o:spid="_x0000_s1026" type="#_x0000_t202" style="position:absolute;margin-left:374.15pt;margin-top:559.4pt;width:206.3pt;height:78.2pt;z-index:-251646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" stroked="f">
                <v:textbox>
                  <w:txbxContent>
                    <w:p w14:paraId="65ABC1D5" w14:textId="77777777" w:rsidR="00221143" w:rsidRDefault="00221143"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 xml:space="preserve">hergebruikt’ in de header en de </w:t>
                      </w:r>
                      <w:proofErr w:type="spellStart"/>
                      <w:r>
                        <w:rPr>
                          <w:vanish/>
                          <w:color w:val="A6A6A6" w:themeColor="background1" w:themeShade="A6"/>
                          <w:sz w:val="16"/>
                          <w:szCs w:val="16"/>
                        </w:rPr>
                        <w:t>footer</w:t>
                      </w:r>
                      <w:proofErr w:type="spellEnd"/>
                      <w:r>
                        <w:rPr>
                          <w:vanish/>
                          <w:color w:val="A6A6A6" w:themeColor="background1" w:themeShade="A6"/>
                          <w:sz w:val="16"/>
                          <w:szCs w:val="16"/>
                        </w:rPr>
                        <w:t xml:space="preserve"> van het document. Om de inhoud van de invulvelden naar de header en </w:t>
                      </w:r>
                      <w:proofErr w:type="spellStart"/>
                      <w:r>
                        <w:rPr>
                          <w:vanish/>
                          <w:color w:val="A6A6A6" w:themeColor="background1" w:themeShade="A6"/>
                          <w:sz w:val="16"/>
                          <w:szCs w:val="16"/>
                        </w:rPr>
                        <w:t>footer</w:t>
                      </w:r>
                      <w:proofErr w:type="spellEnd"/>
                      <w:r>
                        <w:rPr>
                          <w:vanish/>
                          <w:color w:val="A6A6A6" w:themeColor="background1" w:themeShade="A6"/>
                          <w:sz w:val="16"/>
                          <w:szCs w:val="16"/>
                        </w:rPr>
                        <w:t xml:space="preserve"> door te voeren, moet je een print preview genereren.</w:t>
                      </w:r>
                    </w:p>
                    <w:p w14:paraId="0937F960" w14:textId="77777777" w:rsidR="00221143" w:rsidRPr="00EC0DC3" w:rsidRDefault="00221143"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907CF8">
        <w:br w:type="page"/>
      </w:r>
    </w:p>
    <w:p w14:paraId="28BC3F4B" w14:textId="77777777" w:rsidR="008A2B7E" w:rsidRPr="00907CF8" w:rsidRDefault="008A2B7E" w:rsidP="008A2B7E">
      <w:pPr>
        <w:pStyle w:val="Heading1"/>
      </w:pPr>
      <w:bookmarkStart w:id="3" w:name="_Toc5618618"/>
      <w:r w:rsidRPr="00907CF8">
        <w:lastRenderedPageBreak/>
        <w:t>Versiebeheer</w:t>
      </w:r>
      <w:bookmarkEnd w:id="3"/>
    </w:p>
    <w:p w14:paraId="58D4EB8C" w14:textId="77777777" w:rsidR="008A2B7E" w:rsidRPr="00907CF8"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07CF8" w14:paraId="23EB596A" w14:textId="77777777" w:rsidTr="004F1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B5D48C0" w14:textId="77777777" w:rsidR="008A2B7E" w:rsidRPr="00907CF8" w:rsidRDefault="008A2B7E" w:rsidP="00AF55D5">
            <w:pPr>
              <w:pStyle w:val="NoSpacing"/>
            </w:pPr>
            <w:r w:rsidRPr="00907CF8">
              <w:t>Datum</w:t>
            </w:r>
          </w:p>
        </w:tc>
        <w:tc>
          <w:tcPr>
            <w:tcW w:w="788" w:type="dxa"/>
          </w:tcPr>
          <w:p w14:paraId="44BCE75C" w14:textId="77777777" w:rsidR="008A2B7E" w:rsidRPr="00907CF8"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07CF8">
              <w:t>Versie</w:t>
            </w:r>
          </w:p>
        </w:tc>
        <w:tc>
          <w:tcPr>
            <w:tcW w:w="1962" w:type="dxa"/>
          </w:tcPr>
          <w:p w14:paraId="1E0486C5" w14:textId="77777777" w:rsidR="008A2B7E" w:rsidRPr="00907CF8"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07CF8">
              <w:t>Wie</w:t>
            </w:r>
          </w:p>
        </w:tc>
        <w:tc>
          <w:tcPr>
            <w:tcW w:w="5339" w:type="dxa"/>
          </w:tcPr>
          <w:p w14:paraId="2EB2FEF2" w14:textId="77777777" w:rsidR="008A2B7E" w:rsidRPr="00907CF8"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07CF8">
              <w:t>Wijzigingen</w:t>
            </w:r>
          </w:p>
        </w:tc>
      </w:tr>
      <w:tr w:rsidR="008A2B7E" w:rsidRPr="00907CF8" w14:paraId="4296F9AB" w14:textId="77777777" w:rsidTr="004F1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6D206A3" w14:textId="77777777" w:rsidR="008A2B7E" w:rsidRPr="00907CF8" w:rsidRDefault="009654F8" w:rsidP="00AF55D5">
            <w:pPr>
              <w:pStyle w:val="NoSpacing"/>
              <w:jc w:val="center"/>
              <w:rPr>
                <w:b w:val="0"/>
              </w:rPr>
            </w:pPr>
            <w:r w:rsidRPr="00907CF8">
              <w:rPr>
                <w:b w:val="0"/>
              </w:rPr>
              <w:t>2019-04-08</w:t>
            </w:r>
          </w:p>
        </w:tc>
        <w:tc>
          <w:tcPr>
            <w:tcW w:w="788" w:type="dxa"/>
          </w:tcPr>
          <w:p w14:paraId="12554780" w14:textId="77777777" w:rsidR="008A2B7E" w:rsidRPr="00907CF8" w:rsidRDefault="009654F8" w:rsidP="00AF55D5">
            <w:pPr>
              <w:pStyle w:val="NoSpacing"/>
              <w:jc w:val="center"/>
              <w:cnfStyle w:val="000000100000" w:firstRow="0" w:lastRow="0" w:firstColumn="0" w:lastColumn="0" w:oddVBand="0" w:evenVBand="0" w:oddHBand="1" w:evenHBand="0" w:firstRowFirstColumn="0" w:firstRowLastColumn="0" w:lastRowFirstColumn="0" w:lastRowLastColumn="0"/>
            </w:pPr>
            <w:r w:rsidRPr="00907CF8">
              <w:t>0.1</w:t>
            </w:r>
          </w:p>
        </w:tc>
        <w:tc>
          <w:tcPr>
            <w:tcW w:w="1962" w:type="dxa"/>
          </w:tcPr>
          <w:p w14:paraId="6CA4BA63" w14:textId="77777777" w:rsidR="008A2B7E" w:rsidRPr="00907CF8" w:rsidRDefault="009654F8" w:rsidP="008A2B7E">
            <w:pPr>
              <w:pStyle w:val="NoSpacing"/>
              <w:cnfStyle w:val="000000100000" w:firstRow="0" w:lastRow="0" w:firstColumn="0" w:lastColumn="0" w:oddVBand="0" w:evenVBand="0" w:oddHBand="1" w:evenHBand="0" w:firstRowFirstColumn="0" w:firstRowLastColumn="0" w:lastRowFirstColumn="0" w:lastRowLastColumn="0"/>
            </w:pPr>
            <w:r w:rsidRPr="00907CF8">
              <w:t>Lorenz</w:t>
            </w:r>
          </w:p>
        </w:tc>
        <w:tc>
          <w:tcPr>
            <w:tcW w:w="5339" w:type="dxa"/>
          </w:tcPr>
          <w:p w14:paraId="068F4D59" w14:textId="77777777" w:rsidR="008A2B7E" w:rsidRPr="00907CF8" w:rsidRDefault="009654F8" w:rsidP="008A2B7E">
            <w:pPr>
              <w:pStyle w:val="NoSpacing"/>
              <w:cnfStyle w:val="000000100000" w:firstRow="0" w:lastRow="0" w:firstColumn="0" w:lastColumn="0" w:oddVBand="0" w:evenVBand="0" w:oddHBand="1" w:evenHBand="0" w:firstRowFirstColumn="0" w:firstRowLastColumn="0" w:lastRowFirstColumn="0" w:lastRowLastColumn="0"/>
            </w:pPr>
            <w:r w:rsidRPr="00907CF8">
              <w:t>Initiële versie</w:t>
            </w:r>
          </w:p>
        </w:tc>
      </w:tr>
      <w:tr w:rsidR="008A2B7E" w:rsidRPr="00907CF8" w14:paraId="602FB00E" w14:textId="77777777" w:rsidTr="004F198E">
        <w:tc>
          <w:tcPr>
            <w:cnfStyle w:val="001000000000" w:firstRow="0" w:lastRow="0" w:firstColumn="1" w:lastColumn="0" w:oddVBand="0" w:evenVBand="0" w:oddHBand="0" w:evenHBand="0" w:firstRowFirstColumn="0" w:firstRowLastColumn="0" w:lastRowFirstColumn="0" w:lastRowLastColumn="0"/>
            <w:tcW w:w="1356" w:type="dxa"/>
          </w:tcPr>
          <w:p w14:paraId="34F4E0A6" w14:textId="77777777" w:rsidR="008A2B7E" w:rsidRPr="00907CF8" w:rsidRDefault="008A2B7E" w:rsidP="00AF55D5">
            <w:pPr>
              <w:pStyle w:val="NoSpacing"/>
              <w:jc w:val="center"/>
              <w:rPr>
                <w:b w:val="0"/>
              </w:rPr>
            </w:pPr>
          </w:p>
        </w:tc>
        <w:tc>
          <w:tcPr>
            <w:tcW w:w="788" w:type="dxa"/>
          </w:tcPr>
          <w:p w14:paraId="315B1DBE" w14:textId="77777777" w:rsidR="008A2B7E" w:rsidRPr="00907CF8"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0F90C8E9" w14:textId="77777777" w:rsidR="008A2B7E" w:rsidRPr="00907CF8"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40783FAD" w14:textId="77777777" w:rsidR="008A2B7E" w:rsidRPr="00907CF8"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07CF8" w14:paraId="79AD83FD" w14:textId="77777777" w:rsidTr="004F1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081EB9E" w14:textId="77777777" w:rsidR="008A2B7E" w:rsidRPr="00907CF8" w:rsidRDefault="008A2B7E" w:rsidP="00AF55D5">
            <w:pPr>
              <w:pStyle w:val="NoSpacing"/>
              <w:jc w:val="center"/>
              <w:rPr>
                <w:b w:val="0"/>
              </w:rPr>
            </w:pPr>
          </w:p>
        </w:tc>
        <w:tc>
          <w:tcPr>
            <w:tcW w:w="788" w:type="dxa"/>
          </w:tcPr>
          <w:p w14:paraId="3338E0C5" w14:textId="77777777" w:rsidR="008A2B7E" w:rsidRPr="00907CF8"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2813AD46" w14:textId="77777777" w:rsidR="008A2B7E" w:rsidRPr="00907CF8"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15EB29C1" w14:textId="77777777" w:rsidR="008A2B7E" w:rsidRPr="00907CF8"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07CF8" w14:paraId="296721F4" w14:textId="77777777" w:rsidTr="004F198E">
        <w:tc>
          <w:tcPr>
            <w:cnfStyle w:val="001000000000" w:firstRow="0" w:lastRow="0" w:firstColumn="1" w:lastColumn="0" w:oddVBand="0" w:evenVBand="0" w:oddHBand="0" w:evenHBand="0" w:firstRowFirstColumn="0" w:firstRowLastColumn="0" w:lastRowFirstColumn="0" w:lastRowLastColumn="0"/>
            <w:tcW w:w="1356" w:type="dxa"/>
          </w:tcPr>
          <w:p w14:paraId="10AD6791" w14:textId="77777777" w:rsidR="008A2B7E" w:rsidRPr="00907CF8" w:rsidRDefault="008A2B7E" w:rsidP="00AF55D5">
            <w:pPr>
              <w:pStyle w:val="NoSpacing"/>
              <w:jc w:val="center"/>
              <w:rPr>
                <w:b w:val="0"/>
              </w:rPr>
            </w:pPr>
          </w:p>
        </w:tc>
        <w:tc>
          <w:tcPr>
            <w:tcW w:w="788" w:type="dxa"/>
          </w:tcPr>
          <w:p w14:paraId="676AD374" w14:textId="77777777" w:rsidR="008A2B7E" w:rsidRPr="00907CF8"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083F08AC" w14:textId="77777777" w:rsidR="008A2B7E" w:rsidRPr="00907CF8"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753C67CD" w14:textId="77777777" w:rsidR="008A2B7E" w:rsidRPr="00907CF8"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748E587E" w14:textId="77777777" w:rsidR="008A2B7E" w:rsidRPr="00907CF8" w:rsidRDefault="008A2B7E" w:rsidP="008A2B7E">
      <w:pPr>
        <w:pStyle w:val="NoSpacing"/>
      </w:pPr>
    </w:p>
    <w:p w14:paraId="13E5C539" w14:textId="77777777" w:rsidR="008A2B7E" w:rsidRPr="00907CF8" w:rsidRDefault="008A2B7E">
      <w:r w:rsidRPr="00907CF8">
        <w:br w:type="page"/>
      </w:r>
    </w:p>
    <w:p w14:paraId="70CBE176" w14:textId="77777777" w:rsidR="008A2B7E" w:rsidRPr="00907CF8" w:rsidRDefault="008A2B7E" w:rsidP="008A2B7E">
      <w:pPr>
        <w:pStyle w:val="Header1inhoudsopave"/>
      </w:pPr>
      <w:r w:rsidRPr="00907CF8">
        <w:lastRenderedPageBreak/>
        <w:t>Inhoudsopgave</w:t>
      </w:r>
    </w:p>
    <w:p w14:paraId="58957030" w14:textId="77777777" w:rsidR="008A2B7E" w:rsidRPr="00907CF8" w:rsidRDefault="008A2B7E" w:rsidP="008A2B7E">
      <w:pPr>
        <w:pStyle w:val="NoSpacing"/>
      </w:pPr>
    </w:p>
    <w:p w14:paraId="2417E8A7" w14:textId="6BAB7B06" w:rsidR="001C02C2" w:rsidRPr="00907CF8" w:rsidRDefault="008A2B7E">
      <w:pPr>
        <w:pStyle w:val="TOC1"/>
        <w:tabs>
          <w:tab w:val="right" w:leader="dot" w:pos="9062"/>
        </w:tabs>
        <w:rPr>
          <w:rFonts w:eastAsiaTheme="minorEastAsia"/>
          <w:lang w:eastAsia="nl-NL"/>
        </w:rPr>
      </w:pPr>
      <w:r w:rsidRPr="00907CF8">
        <w:fldChar w:fldCharType="begin"/>
      </w:r>
      <w:r w:rsidRPr="00907CF8">
        <w:instrText xml:space="preserve"> TOC \o "1-</w:instrText>
      </w:r>
      <w:r w:rsidR="004617F6" w:rsidRPr="00907CF8">
        <w:instrText>3</w:instrText>
      </w:r>
      <w:r w:rsidRPr="00907CF8">
        <w:instrText xml:space="preserve">" \h \z \u </w:instrText>
      </w:r>
      <w:r w:rsidRPr="00907CF8">
        <w:fldChar w:fldCharType="separate"/>
      </w:r>
      <w:hyperlink w:anchor="_Toc5618618" w:history="1">
        <w:r w:rsidR="001C02C2" w:rsidRPr="00907CF8">
          <w:rPr>
            <w:rStyle w:val="Hyperlink"/>
          </w:rPr>
          <w:t>Versiebeheer</w:t>
        </w:r>
        <w:r w:rsidR="001C02C2" w:rsidRPr="00907CF8">
          <w:rPr>
            <w:webHidden/>
          </w:rPr>
          <w:tab/>
        </w:r>
        <w:r w:rsidR="001C02C2" w:rsidRPr="00907CF8">
          <w:rPr>
            <w:webHidden/>
          </w:rPr>
          <w:fldChar w:fldCharType="begin"/>
        </w:r>
        <w:r w:rsidR="001C02C2" w:rsidRPr="00907CF8">
          <w:rPr>
            <w:webHidden/>
          </w:rPr>
          <w:instrText xml:space="preserve"> PAGEREF _Toc5618618 \h </w:instrText>
        </w:r>
        <w:r w:rsidR="001C02C2" w:rsidRPr="00907CF8">
          <w:rPr>
            <w:webHidden/>
          </w:rPr>
        </w:r>
        <w:r w:rsidR="001C02C2" w:rsidRPr="00907CF8">
          <w:rPr>
            <w:webHidden/>
          </w:rPr>
          <w:fldChar w:fldCharType="separate"/>
        </w:r>
        <w:r w:rsidR="001C02C2" w:rsidRPr="00907CF8">
          <w:rPr>
            <w:webHidden/>
          </w:rPr>
          <w:t>2</w:t>
        </w:r>
        <w:r w:rsidR="001C02C2" w:rsidRPr="00907CF8">
          <w:rPr>
            <w:webHidden/>
          </w:rPr>
          <w:fldChar w:fldCharType="end"/>
        </w:r>
      </w:hyperlink>
    </w:p>
    <w:p w14:paraId="44452237" w14:textId="46D28407" w:rsidR="001C02C2" w:rsidRPr="00907CF8" w:rsidRDefault="00313B85">
      <w:pPr>
        <w:pStyle w:val="TOC1"/>
        <w:tabs>
          <w:tab w:val="right" w:leader="dot" w:pos="9062"/>
        </w:tabs>
        <w:rPr>
          <w:rFonts w:eastAsiaTheme="minorEastAsia"/>
          <w:lang w:eastAsia="nl-NL"/>
        </w:rPr>
      </w:pPr>
      <w:hyperlink w:anchor="_Toc5618619" w:history="1">
        <w:r w:rsidR="001C02C2" w:rsidRPr="00907CF8">
          <w:rPr>
            <w:rStyle w:val="Hyperlink"/>
          </w:rPr>
          <w:t>Inleiding</w:t>
        </w:r>
        <w:r w:rsidR="001C02C2" w:rsidRPr="00907CF8">
          <w:rPr>
            <w:webHidden/>
          </w:rPr>
          <w:tab/>
        </w:r>
        <w:r w:rsidR="001C02C2" w:rsidRPr="00907CF8">
          <w:rPr>
            <w:webHidden/>
          </w:rPr>
          <w:fldChar w:fldCharType="begin"/>
        </w:r>
        <w:r w:rsidR="001C02C2" w:rsidRPr="00907CF8">
          <w:rPr>
            <w:webHidden/>
          </w:rPr>
          <w:instrText xml:space="preserve"> PAGEREF _Toc5618619 \h </w:instrText>
        </w:r>
        <w:r w:rsidR="001C02C2" w:rsidRPr="00907CF8">
          <w:rPr>
            <w:webHidden/>
          </w:rPr>
        </w:r>
        <w:r w:rsidR="001C02C2" w:rsidRPr="00907CF8">
          <w:rPr>
            <w:webHidden/>
          </w:rPr>
          <w:fldChar w:fldCharType="separate"/>
        </w:r>
        <w:r w:rsidR="001C02C2" w:rsidRPr="00907CF8">
          <w:rPr>
            <w:webHidden/>
          </w:rPr>
          <w:t>4</w:t>
        </w:r>
        <w:r w:rsidR="001C02C2" w:rsidRPr="00907CF8">
          <w:rPr>
            <w:webHidden/>
          </w:rPr>
          <w:fldChar w:fldCharType="end"/>
        </w:r>
      </w:hyperlink>
    </w:p>
    <w:p w14:paraId="2B3E5FC3" w14:textId="4ABEF93F" w:rsidR="001C02C2" w:rsidRPr="00907CF8" w:rsidRDefault="00313B85">
      <w:pPr>
        <w:pStyle w:val="TOC2"/>
        <w:tabs>
          <w:tab w:val="right" w:leader="dot" w:pos="9062"/>
        </w:tabs>
        <w:rPr>
          <w:rFonts w:eastAsiaTheme="minorEastAsia"/>
          <w:lang w:eastAsia="nl-NL"/>
        </w:rPr>
      </w:pPr>
      <w:hyperlink w:anchor="_Toc5618620" w:history="1">
        <w:r w:rsidR="001C02C2" w:rsidRPr="00907CF8">
          <w:rPr>
            <w:rStyle w:val="Hyperlink"/>
          </w:rPr>
          <w:t>Over dit document</w:t>
        </w:r>
        <w:r w:rsidR="001C02C2" w:rsidRPr="00907CF8">
          <w:rPr>
            <w:webHidden/>
          </w:rPr>
          <w:tab/>
        </w:r>
        <w:r w:rsidR="001C02C2" w:rsidRPr="00907CF8">
          <w:rPr>
            <w:webHidden/>
          </w:rPr>
          <w:fldChar w:fldCharType="begin"/>
        </w:r>
        <w:r w:rsidR="001C02C2" w:rsidRPr="00907CF8">
          <w:rPr>
            <w:webHidden/>
          </w:rPr>
          <w:instrText xml:space="preserve"> PAGEREF _Toc5618620 \h </w:instrText>
        </w:r>
        <w:r w:rsidR="001C02C2" w:rsidRPr="00907CF8">
          <w:rPr>
            <w:webHidden/>
          </w:rPr>
        </w:r>
        <w:r w:rsidR="001C02C2" w:rsidRPr="00907CF8">
          <w:rPr>
            <w:webHidden/>
          </w:rPr>
          <w:fldChar w:fldCharType="separate"/>
        </w:r>
        <w:r w:rsidR="001C02C2" w:rsidRPr="00907CF8">
          <w:rPr>
            <w:webHidden/>
          </w:rPr>
          <w:t>4</w:t>
        </w:r>
        <w:r w:rsidR="001C02C2" w:rsidRPr="00907CF8">
          <w:rPr>
            <w:webHidden/>
          </w:rPr>
          <w:fldChar w:fldCharType="end"/>
        </w:r>
      </w:hyperlink>
    </w:p>
    <w:p w14:paraId="12EC9622" w14:textId="63EF9858" w:rsidR="001C02C2" w:rsidRPr="00907CF8" w:rsidRDefault="00313B85">
      <w:pPr>
        <w:pStyle w:val="TOC2"/>
        <w:tabs>
          <w:tab w:val="right" w:leader="dot" w:pos="9062"/>
        </w:tabs>
        <w:rPr>
          <w:rFonts w:eastAsiaTheme="minorEastAsia"/>
          <w:lang w:eastAsia="nl-NL"/>
        </w:rPr>
      </w:pPr>
      <w:hyperlink w:anchor="_Toc5618621" w:history="1">
        <w:r w:rsidR="001C02C2" w:rsidRPr="00907CF8">
          <w:rPr>
            <w:rStyle w:val="Hyperlink"/>
          </w:rPr>
          <w:t>Over het project en de opdrachtgever</w:t>
        </w:r>
        <w:r w:rsidR="001C02C2" w:rsidRPr="00907CF8">
          <w:rPr>
            <w:webHidden/>
          </w:rPr>
          <w:tab/>
        </w:r>
        <w:r w:rsidR="001C02C2" w:rsidRPr="00907CF8">
          <w:rPr>
            <w:webHidden/>
          </w:rPr>
          <w:fldChar w:fldCharType="begin"/>
        </w:r>
        <w:r w:rsidR="001C02C2" w:rsidRPr="00907CF8">
          <w:rPr>
            <w:webHidden/>
          </w:rPr>
          <w:instrText xml:space="preserve"> PAGEREF _Toc5618621 \h </w:instrText>
        </w:r>
        <w:r w:rsidR="001C02C2" w:rsidRPr="00907CF8">
          <w:rPr>
            <w:webHidden/>
          </w:rPr>
        </w:r>
        <w:r w:rsidR="001C02C2" w:rsidRPr="00907CF8">
          <w:rPr>
            <w:webHidden/>
          </w:rPr>
          <w:fldChar w:fldCharType="separate"/>
        </w:r>
        <w:r w:rsidR="001C02C2" w:rsidRPr="00907CF8">
          <w:rPr>
            <w:webHidden/>
          </w:rPr>
          <w:t>4</w:t>
        </w:r>
        <w:r w:rsidR="001C02C2" w:rsidRPr="00907CF8">
          <w:rPr>
            <w:webHidden/>
          </w:rPr>
          <w:fldChar w:fldCharType="end"/>
        </w:r>
      </w:hyperlink>
    </w:p>
    <w:p w14:paraId="1948451C" w14:textId="4CA9A367" w:rsidR="001C02C2" w:rsidRPr="00907CF8" w:rsidRDefault="00313B85">
      <w:pPr>
        <w:pStyle w:val="TOC1"/>
        <w:tabs>
          <w:tab w:val="right" w:leader="dot" w:pos="9062"/>
        </w:tabs>
        <w:rPr>
          <w:rFonts w:eastAsiaTheme="minorEastAsia"/>
          <w:lang w:eastAsia="nl-NL"/>
        </w:rPr>
      </w:pPr>
      <w:hyperlink w:anchor="_Toc5618622" w:history="1">
        <w:r w:rsidR="001C02C2" w:rsidRPr="00907CF8">
          <w:rPr>
            <w:rStyle w:val="Hyperlink"/>
          </w:rPr>
          <w:t>Word-documenten versus Word-sjablonen</w:t>
        </w:r>
        <w:r w:rsidR="001C02C2" w:rsidRPr="00907CF8">
          <w:rPr>
            <w:webHidden/>
          </w:rPr>
          <w:tab/>
        </w:r>
        <w:r w:rsidR="001C02C2" w:rsidRPr="00907CF8">
          <w:rPr>
            <w:webHidden/>
          </w:rPr>
          <w:fldChar w:fldCharType="begin"/>
        </w:r>
        <w:r w:rsidR="001C02C2" w:rsidRPr="00907CF8">
          <w:rPr>
            <w:webHidden/>
          </w:rPr>
          <w:instrText xml:space="preserve"> PAGEREF _Toc5618622 \h </w:instrText>
        </w:r>
        <w:r w:rsidR="001C02C2" w:rsidRPr="00907CF8">
          <w:rPr>
            <w:webHidden/>
          </w:rPr>
        </w:r>
        <w:r w:rsidR="001C02C2" w:rsidRPr="00907CF8">
          <w:rPr>
            <w:webHidden/>
          </w:rPr>
          <w:fldChar w:fldCharType="separate"/>
        </w:r>
        <w:r w:rsidR="001C02C2" w:rsidRPr="00907CF8">
          <w:rPr>
            <w:webHidden/>
          </w:rPr>
          <w:t>5</w:t>
        </w:r>
        <w:r w:rsidR="001C02C2" w:rsidRPr="00907CF8">
          <w:rPr>
            <w:webHidden/>
          </w:rPr>
          <w:fldChar w:fldCharType="end"/>
        </w:r>
      </w:hyperlink>
    </w:p>
    <w:p w14:paraId="049003D7" w14:textId="5833C7EB" w:rsidR="001C02C2" w:rsidRPr="00907CF8" w:rsidRDefault="00313B85">
      <w:pPr>
        <w:pStyle w:val="TOC2"/>
        <w:tabs>
          <w:tab w:val="right" w:leader="dot" w:pos="9062"/>
        </w:tabs>
        <w:rPr>
          <w:rFonts w:eastAsiaTheme="minorEastAsia"/>
          <w:lang w:eastAsia="nl-NL"/>
        </w:rPr>
      </w:pPr>
      <w:hyperlink w:anchor="_Toc5618623" w:history="1">
        <w:r w:rsidR="001C02C2" w:rsidRPr="00907CF8">
          <w:rPr>
            <w:rStyle w:val="Hyperlink"/>
          </w:rPr>
          <w:t>Documenten</w:t>
        </w:r>
        <w:r w:rsidR="001C02C2" w:rsidRPr="00907CF8">
          <w:rPr>
            <w:webHidden/>
          </w:rPr>
          <w:tab/>
        </w:r>
        <w:r w:rsidR="001C02C2" w:rsidRPr="00907CF8">
          <w:rPr>
            <w:webHidden/>
          </w:rPr>
          <w:fldChar w:fldCharType="begin"/>
        </w:r>
        <w:r w:rsidR="001C02C2" w:rsidRPr="00907CF8">
          <w:rPr>
            <w:webHidden/>
          </w:rPr>
          <w:instrText xml:space="preserve"> PAGEREF _Toc5618623 \h </w:instrText>
        </w:r>
        <w:r w:rsidR="001C02C2" w:rsidRPr="00907CF8">
          <w:rPr>
            <w:webHidden/>
          </w:rPr>
        </w:r>
        <w:r w:rsidR="001C02C2" w:rsidRPr="00907CF8">
          <w:rPr>
            <w:webHidden/>
          </w:rPr>
          <w:fldChar w:fldCharType="separate"/>
        </w:r>
        <w:r w:rsidR="001C02C2" w:rsidRPr="00907CF8">
          <w:rPr>
            <w:webHidden/>
          </w:rPr>
          <w:t>5</w:t>
        </w:r>
        <w:r w:rsidR="001C02C2" w:rsidRPr="00907CF8">
          <w:rPr>
            <w:webHidden/>
          </w:rPr>
          <w:fldChar w:fldCharType="end"/>
        </w:r>
      </w:hyperlink>
    </w:p>
    <w:p w14:paraId="23EFF938" w14:textId="1889C755" w:rsidR="001C02C2" w:rsidRPr="00907CF8" w:rsidRDefault="00313B85">
      <w:pPr>
        <w:pStyle w:val="TOC2"/>
        <w:tabs>
          <w:tab w:val="right" w:leader="dot" w:pos="9062"/>
        </w:tabs>
        <w:rPr>
          <w:rFonts w:eastAsiaTheme="minorEastAsia"/>
          <w:lang w:eastAsia="nl-NL"/>
        </w:rPr>
      </w:pPr>
      <w:hyperlink w:anchor="_Toc5618624" w:history="1">
        <w:r w:rsidR="001C02C2" w:rsidRPr="00907CF8">
          <w:rPr>
            <w:rStyle w:val="Hyperlink"/>
          </w:rPr>
          <w:t>Sjablonen</w:t>
        </w:r>
        <w:r w:rsidR="001C02C2" w:rsidRPr="00907CF8">
          <w:rPr>
            <w:webHidden/>
          </w:rPr>
          <w:tab/>
        </w:r>
        <w:r w:rsidR="001C02C2" w:rsidRPr="00907CF8">
          <w:rPr>
            <w:webHidden/>
          </w:rPr>
          <w:fldChar w:fldCharType="begin"/>
        </w:r>
        <w:r w:rsidR="001C02C2" w:rsidRPr="00907CF8">
          <w:rPr>
            <w:webHidden/>
          </w:rPr>
          <w:instrText xml:space="preserve"> PAGEREF _Toc5618624 \h </w:instrText>
        </w:r>
        <w:r w:rsidR="001C02C2" w:rsidRPr="00907CF8">
          <w:rPr>
            <w:webHidden/>
          </w:rPr>
        </w:r>
        <w:r w:rsidR="001C02C2" w:rsidRPr="00907CF8">
          <w:rPr>
            <w:webHidden/>
          </w:rPr>
          <w:fldChar w:fldCharType="separate"/>
        </w:r>
        <w:r w:rsidR="001C02C2" w:rsidRPr="00907CF8">
          <w:rPr>
            <w:webHidden/>
          </w:rPr>
          <w:t>5</w:t>
        </w:r>
        <w:r w:rsidR="001C02C2" w:rsidRPr="00907CF8">
          <w:rPr>
            <w:webHidden/>
          </w:rPr>
          <w:fldChar w:fldCharType="end"/>
        </w:r>
      </w:hyperlink>
    </w:p>
    <w:p w14:paraId="48388FF7" w14:textId="08C0C642" w:rsidR="001C02C2" w:rsidRPr="00907CF8" w:rsidRDefault="00313B85">
      <w:pPr>
        <w:pStyle w:val="TOC2"/>
        <w:tabs>
          <w:tab w:val="right" w:leader="dot" w:pos="9062"/>
        </w:tabs>
        <w:rPr>
          <w:rFonts w:eastAsiaTheme="minorEastAsia"/>
          <w:lang w:eastAsia="nl-NL"/>
        </w:rPr>
      </w:pPr>
      <w:hyperlink w:anchor="_Toc5618625" w:history="1">
        <w:r w:rsidR="001C02C2" w:rsidRPr="00907CF8">
          <w:rPr>
            <w:rStyle w:val="Hyperlink"/>
          </w:rPr>
          <w:t>En hoe zit het met Excel?</w:t>
        </w:r>
        <w:r w:rsidR="001C02C2" w:rsidRPr="00907CF8">
          <w:rPr>
            <w:webHidden/>
          </w:rPr>
          <w:tab/>
        </w:r>
        <w:r w:rsidR="001C02C2" w:rsidRPr="00907CF8">
          <w:rPr>
            <w:webHidden/>
          </w:rPr>
          <w:fldChar w:fldCharType="begin"/>
        </w:r>
        <w:r w:rsidR="001C02C2" w:rsidRPr="00907CF8">
          <w:rPr>
            <w:webHidden/>
          </w:rPr>
          <w:instrText xml:space="preserve"> PAGEREF _Toc5618625 \h </w:instrText>
        </w:r>
        <w:r w:rsidR="001C02C2" w:rsidRPr="00907CF8">
          <w:rPr>
            <w:webHidden/>
          </w:rPr>
        </w:r>
        <w:r w:rsidR="001C02C2" w:rsidRPr="00907CF8">
          <w:rPr>
            <w:webHidden/>
          </w:rPr>
          <w:fldChar w:fldCharType="separate"/>
        </w:r>
        <w:r w:rsidR="001C02C2" w:rsidRPr="00907CF8">
          <w:rPr>
            <w:webHidden/>
          </w:rPr>
          <w:t>5</w:t>
        </w:r>
        <w:r w:rsidR="001C02C2" w:rsidRPr="00907CF8">
          <w:rPr>
            <w:webHidden/>
          </w:rPr>
          <w:fldChar w:fldCharType="end"/>
        </w:r>
      </w:hyperlink>
    </w:p>
    <w:p w14:paraId="3CF7E088" w14:textId="31D90B50" w:rsidR="001C02C2" w:rsidRPr="00907CF8" w:rsidRDefault="00313B85">
      <w:pPr>
        <w:pStyle w:val="TOC1"/>
        <w:tabs>
          <w:tab w:val="right" w:leader="dot" w:pos="9062"/>
        </w:tabs>
        <w:rPr>
          <w:rFonts w:eastAsiaTheme="minorEastAsia"/>
          <w:lang w:eastAsia="nl-NL"/>
        </w:rPr>
      </w:pPr>
      <w:hyperlink w:anchor="_Toc5618626" w:history="1">
        <w:r w:rsidR="001C02C2" w:rsidRPr="00907CF8">
          <w:rPr>
            <w:rStyle w:val="Hyperlink"/>
          </w:rPr>
          <w:t>Sjablonen ‘intern’ in Word en Excel</w:t>
        </w:r>
        <w:r w:rsidR="001C02C2" w:rsidRPr="00907CF8">
          <w:rPr>
            <w:webHidden/>
          </w:rPr>
          <w:tab/>
        </w:r>
        <w:r w:rsidR="001C02C2" w:rsidRPr="00907CF8">
          <w:rPr>
            <w:webHidden/>
          </w:rPr>
          <w:fldChar w:fldCharType="begin"/>
        </w:r>
        <w:r w:rsidR="001C02C2" w:rsidRPr="00907CF8">
          <w:rPr>
            <w:webHidden/>
          </w:rPr>
          <w:instrText xml:space="preserve"> PAGEREF _Toc5618626 \h </w:instrText>
        </w:r>
        <w:r w:rsidR="001C02C2" w:rsidRPr="00907CF8">
          <w:rPr>
            <w:webHidden/>
          </w:rPr>
        </w:r>
        <w:r w:rsidR="001C02C2" w:rsidRPr="00907CF8">
          <w:rPr>
            <w:webHidden/>
          </w:rPr>
          <w:fldChar w:fldCharType="separate"/>
        </w:r>
        <w:r w:rsidR="001C02C2" w:rsidRPr="00907CF8">
          <w:rPr>
            <w:webHidden/>
          </w:rPr>
          <w:t>5</w:t>
        </w:r>
        <w:r w:rsidR="001C02C2" w:rsidRPr="00907CF8">
          <w:rPr>
            <w:webHidden/>
          </w:rPr>
          <w:fldChar w:fldCharType="end"/>
        </w:r>
      </w:hyperlink>
    </w:p>
    <w:p w14:paraId="0C6D872B" w14:textId="0D3E6AE5" w:rsidR="001C02C2" w:rsidRPr="00907CF8" w:rsidRDefault="00313B85">
      <w:pPr>
        <w:pStyle w:val="TOC2"/>
        <w:tabs>
          <w:tab w:val="right" w:leader="dot" w:pos="9062"/>
        </w:tabs>
        <w:rPr>
          <w:rFonts w:eastAsiaTheme="minorEastAsia"/>
          <w:lang w:eastAsia="nl-NL"/>
        </w:rPr>
      </w:pPr>
      <w:hyperlink w:anchor="_Toc5618627" w:history="1">
        <w:r w:rsidR="001C02C2" w:rsidRPr="00907CF8">
          <w:rPr>
            <w:rStyle w:val="Hyperlink"/>
          </w:rPr>
          <w:t>Stap 1: Word sjabloon maken</w:t>
        </w:r>
        <w:r w:rsidR="001C02C2" w:rsidRPr="00907CF8">
          <w:rPr>
            <w:webHidden/>
          </w:rPr>
          <w:tab/>
        </w:r>
        <w:r w:rsidR="001C02C2" w:rsidRPr="00907CF8">
          <w:rPr>
            <w:webHidden/>
          </w:rPr>
          <w:fldChar w:fldCharType="begin"/>
        </w:r>
        <w:r w:rsidR="001C02C2" w:rsidRPr="00907CF8">
          <w:rPr>
            <w:webHidden/>
          </w:rPr>
          <w:instrText xml:space="preserve"> PAGEREF _Toc5618627 \h </w:instrText>
        </w:r>
        <w:r w:rsidR="001C02C2" w:rsidRPr="00907CF8">
          <w:rPr>
            <w:webHidden/>
          </w:rPr>
        </w:r>
        <w:r w:rsidR="001C02C2" w:rsidRPr="00907CF8">
          <w:rPr>
            <w:webHidden/>
          </w:rPr>
          <w:fldChar w:fldCharType="separate"/>
        </w:r>
        <w:r w:rsidR="001C02C2" w:rsidRPr="00907CF8">
          <w:rPr>
            <w:webHidden/>
          </w:rPr>
          <w:t>5</w:t>
        </w:r>
        <w:r w:rsidR="001C02C2" w:rsidRPr="00907CF8">
          <w:rPr>
            <w:webHidden/>
          </w:rPr>
          <w:fldChar w:fldCharType="end"/>
        </w:r>
      </w:hyperlink>
    </w:p>
    <w:p w14:paraId="60E73437" w14:textId="1C9082F7" w:rsidR="001C02C2" w:rsidRPr="00907CF8" w:rsidRDefault="00313B85">
      <w:pPr>
        <w:pStyle w:val="TOC2"/>
        <w:tabs>
          <w:tab w:val="right" w:leader="dot" w:pos="9062"/>
        </w:tabs>
        <w:rPr>
          <w:rFonts w:eastAsiaTheme="minorEastAsia"/>
          <w:lang w:eastAsia="nl-NL"/>
        </w:rPr>
      </w:pPr>
      <w:hyperlink w:anchor="_Toc5618628" w:history="1">
        <w:r w:rsidR="001C02C2" w:rsidRPr="00907CF8">
          <w:rPr>
            <w:rStyle w:val="Hyperlink"/>
          </w:rPr>
          <w:t>Stap 2: Excel sjabloon aanmaken</w:t>
        </w:r>
        <w:r w:rsidR="001C02C2" w:rsidRPr="00907CF8">
          <w:rPr>
            <w:webHidden/>
          </w:rPr>
          <w:tab/>
        </w:r>
        <w:r w:rsidR="001C02C2" w:rsidRPr="00907CF8">
          <w:rPr>
            <w:webHidden/>
          </w:rPr>
          <w:fldChar w:fldCharType="begin"/>
        </w:r>
        <w:r w:rsidR="001C02C2" w:rsidRPr="00907CF8">
          <w:rPr>
            <w:webHidden/>
          </w:rPr>
          <w:instrText xml:space="preserve"> PAGEREF _Toc5618628 \h </w:instrText>
        </w:r>
        <w:r w:rsidR="001C02C2" w:rsidRPr="00907CF8">
          <w:rPr>
            <w:webHidden/>
          </w:rPr>
        </w:r>
        <w:r w:rsidR="001C02C2" w:rsidRPr="00907CF8">
          <w:rPr>
            <w:webHidden/>
          </w:rPr>
          <w:fldChar w:fldCharType="separate"/>
        </w:r>
        <w:r w:rsidR="001C02C2" w:rsidRPr="00907CF8">
          <w:rPr>
            <w:webHidden/>
          </w:rPr>
          <w:t>6</w:t>
        </w:r>
        <w:r w:rsidR="001C02C2" w:rsidRPr="00907CF8">
          <w:rPr>
            <w:webHidden/>
          </w:rPr>
          <w:fldChar w:fldCharType="end"/>
        </w:r>
      </w:hyperlink>
    </w:p>
    <w:p w14:paraId="20CB19A5" w14:textId="09DEC77C" w:rsidR="001C02C2" w:rsidRPr="00907CF8" w:rsidRDefault="00313B85">
      <w:pPr>
        <w:pStyle w:val="TOC2"/>
        <w:tabs>
          <w:tab w:val="right" w:leader="dot" w:pos="9062"/>
        </w:tabs>
        <w:rPr>
          <w:rFonts w:eastAsiaTheme="minorEastAsia"/>
          <w:lang w:eastAsia="nl-NL"/>
        </w:rPr>
      </w:pPr>
      <w:hyperlink w:anchor="_Toc5618629" w:history="1">
        <w:r w:rsidR="001C02C2" w:rsidRPr="00907CF8">
          <w:rPr>
            <w:rStyle w:val="Hyperlink"/>
          </w:rPr>
          <w:t>Stap 3: Git clone</w:t>
        </w:r>
        <w:r w:rsidR="001C02C2" w:rsidRPr="00907CF8">
          <w:rPr>
            <w:webHidden/>
          </w:rPr>
          <w:tab/>
        </w:r>
        <w:r w:rsidR="001C02C2" w:rsidRPr="00907CF8">
          <w:rPr>
            <w:webHidden/>
          </w:rPr>
          <w:fldChar w:fldCharType="begin"/>
        </w:r>
        <w:r w:rsidR="001C02C2" w:rsidRPr="00907CF8">
          <w:rPr>
            <w:webHidden/>
          </w:rPr>
          <w:instrText xml:space="preserve"> PAGEREF _Toc5618629 \h </w:instrText>
        </w:r>
        <w:r w:rsidR="001C02C2" w:rsidRPr="00907CF8">
          <w:rPr>
            <w:webHidden/>
          </w:rPr>
        </w:r>
        <w:r w:rsidR="001C02C2" w:rsidRPr="00907CF8">
          <w:rPr>
            <w:webHidden/>
          </w:rPr>
          <w:fldChar w:fldCharType="separate"/>
        </w:r>
        <w:r w:rsidR="001C02C2" w:rsidRPr="00907CF8">
          <w:rPr>
            <w:webHidden/>
          </w:rPr>
          <w:t>6</w:t>
        </w:r>
        <w:r w:rsidR="001C02C2" w:rsidRPr="00907CF8">
          <w:rPr>
            <w:webHidden/>
          </w:rPr>
          <w:fldChar w:fldCharType="end"/>
        </w:r>
      </w:hyperlink>
    </w:p>
    <w:p w14:paraId="2AA3857E" w14:textId="4A8EC108" w:rsidR="001C02C2" w:rsidRPr="00907CF8" w:rsidRDefault="00313B85">
      <w:pPr>
        <w:pStyle w:val="TOC2"/>
        <w:tabs>
          <w:tab w:val="right" w:leader="dot" w:pos="9062"/>
        </w:tabs>
        <w:rPr>
          <w:rFonts w:eastAsiaTheme="minorEastAsia"/>
          <w:lang w:eastAsia="nl-NL"/>
        </w:rPr>
      </w:pPr>
      <w:hyperlink w:anchor="_Toc5618630" w:history="1">
        <w:r w:rsidR="001C02C2" w:rsidRPr="00907CF8">
          <w:rPr>
            <w:rStyle w:val="Hyperlink"/>
          </w:rPr>
          <w:t>Stap 4: Sjablonen gebruiken</w:t>
        </w:r>
        <w:r w:rsidR="001C02C2" w:rsidRPr="00907CF8">
          <w:rPr>
            <w:webHidden/>
          </w:rPr>
          <w:tab/>
        </w:r>
        <w:r w:rsidR="001C02C2" w:rsidRPr="00907CF8">
          <w:rPr>
            <w:webHidden/>
          </w:rPr>
          <w:fldChar w:fldCharType="begin"/>
        </w:r>
        <w:r w:rsidR="001C02C2" w:rsidRPr="00907CF8">
          <w:rPr>
            <w:webHidden/>
          </w:rPr>
          <w:instrText xml:space="preserve"> PAGEREF _Toc5618630 \h </w:instrText>
        </w:r>
        <w:r w:rsidR="001C02C2" w:rsidRPr="00907CF8">
          <w:rPr>
            <w:webHidden/>
          </w:rPr>
        </w:r>
        <w:r w:rsidR="001C02C2" w:rsidRPr="00907CF8">
          <w:rPr>
            <w:webHidden/>
          </w:rPr>
          <w:fldChar w:fldCharType="separate"/>
        </w:r>
        <w:r w:rsidR="001C02C2" w:rsidRPr="00907CF8">
          <w:rPr>
            <w:webHidden/>
          </w:rPr>
          <w:t>6</w:t>
        </w:r>
        <w:r w:rsidR="001C02C2" w:rsidRPr="00907CF8">
          <w:rPr>
            <w:webHidden/>
          </w:rPr>
          <w:fldChar w:fldCharType="end"/>
        </w:r>
      </w:hyperlink>
    </w:p>
    <w:p w14:paraId="5E44EF3D" w14:textId="11BD9627" w:rsidR="001C02C2" w:rsidRPr="00907CF8" w:rsidRDefault="00313B85">
      <w:pPr>
        <w:pStyle w:val="TOC2"/>
        <w:tabs>
          <w:tab w:val="right" w:leader="dot" w:pos="9062"/>
        </w:tabs>
        <w:rPr>
          <w:rFonts w:eastAsiaTheme="minorEastAsia"/>
          <w:lang w:eastAsia="nl-NL"/>
        </w:rPr>
      </w:pPr>
      <w:hyperlink w:anchor="_Toc5618631" w:history="1">
        <w:r w:rsidR="001C02C2" w:rsidRPr="00907CF8">
          <w:rPr>
            <w:rStyle w:val="Hyperlink"/>
          </w:rPr>
          <w:t>Alternatieve map</w:t>
        </w:r>
        <w:r w:rsidR="001C02C2" w:rsidRPr="00907CF8">
          <w:rPr>
            <w:webHidden/>
          </w:rPr>
          <w:tab/>
        </w:r>
        <w:r w:rsidR="001C02C2" w:rsidRPr="00907CF8">
          <w:rPr>
            <w:webHidden/>
          </w:rPr>
          <w:fldChar w:fldCharType="begin"/>
        </w:r>
        <w:r w:rsidR="001C02C2" w:rsidRPr="00907CF8">
          <w:rPr>
            <w:webHidden/>
          </w:rPr>
          <w:instrText xml:space="preserve"> PAGEREF _Toc5618631 \h </w:instrText>
        </w:r>
        <w:r w:rsidR="001C02C2" w:rsidRPr="00907CF8">
          <w:rPr>
            <w:webHidden/>
          </w:rPr>
        </w:r>
        <w:r w:rsidR="001C02C2" w:rsidRPr="00907CF8">
          <w:rPr>
            <w:webHidden/>
          </w:rPr>
          <w:fldChar w:fldCharType="separate"/>
        </w:r>
        <w:r w:rsidR="001C02C2" w:rsidRPr="00907CF8">
          <w:rPr>
            <w:webHidden/>
          </w:rPr>
          <w:t>6</w:t>
        </w:r>
        <w:r w:rsidR="001C02C2" w:rsidRPr="00907CF8">
          <w:rPr>
            <w:webHidden/>
          </w:rPr>
          <w:fldChar w:fldCharType="end"/>
        </w:r>
      </w:hyperlink>
    </w:p>
    <w:p w14:paraId="406DA4B8" w14:textId="17474467" w:rsidR="008A2B7E" w:rsidRPr="00907CF8" w:rsidRDefault="008A2B7E" w:rsidP="0015692D">
      <w:pPr>
        <w:pStyle w:val="NoSpacing"/>
      </w:pPr>
      <w:r w:rsidRPr="00907CF8">
        <w:fldChar w:fldCharType="end"/>
      </w:r>
    </w:p>
    <w:p w14:paraId="4954EEB3" w14:textId="77777777" w:rsidR="008A2B7E" w:rsidRPr="00907CF8" w:rsidRDefault="008A2B7E" w:rsidP="0015692D">
      <w:pPr>
        <w:pStyle w:val="NoSpacing"/>
      </w:pPr>
      <w:r w:rsidRPr="00907CF8">
        <w:br/>
      </w:r>
    </w:p>
    <w:p w14:paraId="5A562A48" w14:textId="77777777" w:rsidR="008A2B7E" w:rsidRPr="00907CF8" w:rsidRDefault="008A2B7E" w:rsidP="0015692D">
      <w:pPr>
        <w:pStyle w:val="NoSpacing"/>
      </w:pPr>
      <w:r w:rsidRPr="00907CF8">
        <w:br w:type="page"/>
      </w:r>
    </w:p>
    <w:p w14:paraId="36A10385" w14:textId="77777777" w:rsidR="0015692D" w:rsidRPr="00907CF8" w:rsidRDefault="0015692D" w:rsidP="003A2EE7">
      <w:pPr>
        <w:pStyle w:val="Heading1"/>
      </w:pPr>
      <w:bookmarkStart w:id="4" w:name="_Toc5618619"/>
      <w:r w:rsidRPr="00907CF8">
        <w:lastRenderedPageBreak/>
        <w:t>Inleiding</w:t>
      </w:r>
      <w:bookmarkEnd w:id="4"/>
    </w:p>
    <w:p w14:paraId="5A10C65A" w14:textId="77777777" w:rsidR="00A50A4E" w:rsidRPr="00907CF8" w:rsidRDefault="00C27281" w:rsidP="00C27281">
      <w:pPr>
        <w:pStyle w:val="Heading2"/>
      </w:pPr>
      <w:bookmarkStart w:id="5" w:name="_Toc5618620"/>
      <w:r w:rsidRPr="00907CF8">
        <w:t xml:space="preserve">Over </w:t>
      </w:r>
      <w:r w:rsidR="007739E7" w:rsidRPr="00907CF8">
        <w:t xml:space="preserve">dit </w:t>
      </w:r>
      <w:r w:rsidRPr="00907CF8">
        <w:t>document</w:t>
      </w:r>
      <w:bookmarkEnd w:id="5"/>
    </w:p>
    <w:p w14:paraId="50965E02" w14:textId="0C56E08E" w:rsidR="00C27281" w:rsidRPr="00907CF8" w:rsidRDefault="009654F8" w:rsidP="00382452">
      <w:r w:rsidRPr="00907CF8">
        <w:t xml:space="preserve">In dit document wordt uitgelegd hoe je het handigst met de beschikbaar gestelde sjablonen kunt werken. De sjablonen zijn namelijk ook echte Word-sjablonen (geen documenten) en veel mensen weten niet hoe ze daar goed mee om moeten gaan. </w:t>
      </w:r>
      <w:r w:rsidR="00CE25DF">
        <w:t>De uitleg in dit document is gebaseerd op Microsoft Office 2016 op Windows 10. Wellicht dat er in de toekomst ook een uitleg komt voor Linux gebruikers en Mac gebruikers.</w:t>
      </w:r>
    </w:p>
    <w:p w14:paraId="33A16179" w14:textId="77777777" w:rsidR="00741E0E" w:rsidRPr="00907CF8" w:rsidRDefault="00741E0E" w:rsidP="00AF55D5">
      <w:pPr>
        <w:pStyle w:val="Heading2"/>
      </w:pPr>
      <w:bookmarkStart w:id="6" w:name="_Toc5618621"/>
      <w:r w:rsidRPr="00907CF8">
        <w:t>Over het project en de opdrachtgever</w:t>
      </w:r>
      <w:bookmarkEnd w:id="6"/>
    </w:p>
    <w:p w14:paraId="51252444" w14:textId="77777777" w:rsidR="00C27281" w:rsidRPr="00907CF8" w:rsidRDefault="009654F8" w:rsidP="00AF55D5">
      <w:r w:rsidRPr="00907CF8">
        <w:t xml:space="preserve">Deze sjablonen zijn gemaakt in het kader van de opleiding Applicatie- en Mediaontwikkelaar van Rijn IJssel voor het </w:t>
      </w:r>
      <w:proofErr w:type="spellStart"/>
      <w:r w:rsidRPr="00907CF8">
        <w:t>crebo</w:t>
      </w:r>
      <w:proofErr w:type="spellEnd"/>
      <w:r w:rsidRPr="00907CF8">
        <w:t xml:space="preserve"> 25187.</w:t>
      </w:r>
    </w:p>
    <w:p w14:paraId="18ED1F38" w14:textId="04BDB551" w:rsidR="0015692D" w:rsidRPr="00907CF8" w:rsidRDefault="0015692D">
      <w:r w:rsidRPr="00907CF8">
        <w:br w:type="page"/>
      </w:r>
    </w:p>
    <w:p w14:paraId="5BD36B01" w14:textId="77777777" w:rsidR="0015692D" w:rsidRPr="00907CF8" w:rsidRDefault="00684CBB" w:rsidP="00684CBB">
      <w:pPr>
        <w:pStyle w:val="Heading1"/>
      </w:pPr>
      <w:bookmarkStart w:id="7" w:name="_Toc5618622"/>
      <w:r w:rsidRPr="00907CF8">
        <w:lastRenderedPageBreak/>
        <w:t>Word-</w:t>
      </w:r>
      <w:r w:rsidR="00D31E89" w:rsidRPr="00907CF8">
        <w:t>documenten</w:t>
      </w:r>
      <w:r w:rsidRPr="00907CF8">
        <w:t xml:space="preserve"> v</w:t>
      </w:r>
      <w:r w:rsidR="00D31E89" w:rsidRPr="00907CF8">
        <w:t>er</w:t>
      </w:r>
      <w:r w:rsidRPr="00907CF8">
        <w:t>s</w:t>
      </w:r>
      <w:r w:rsidR="00D31E89" w:rsidRPr="00907CF8">
        <w:t>us</w:t>
      </w:r>
      <w:r w:rsidRPr="00907CF8">
        <w:t xml:space="preserve"> Word-</w:t>
      </w:r>
      <w:r w:rsidR="00D31E89" w:rsidRPr="00907CF8">
        <w:t>sjablonen</w:t>
      </w:r>
      <w:bookmarkEnd w:id="7"/>
    </w:p>
    <w:p w14:paraId="58BCE006" w14:textId="77777777" w:rsidR="00D31E89" w:rsidRPr="00907CF8" w:rsidRDefault="00D31E89" w:rsidP="00D31E89">
      <w:pPr>
        <w:pStyle w:val="Heading2"/>
      </w:pPr>
      <w:bookmarkStart w:id="8" w:name="_Toc5618623"/>
      <w:r w:rsidRPr="00907CF8">
        <w:t>Documenten</w:t>
      </w:r>
      <w:bookmarkEnd w:id="8"/>
    </w:p>
    <w:p w14:paraId="60EB3E23" w14:textId="77777777" w:rsidR="00684CBB" w:rsidRPr="00907CF8" w:rsidRDefault="00684CBB" w:rsidP="00684CBB">
      <w:r w:rsidRPr="00907CF8">
        <w:t xml:space="preserve">De meeste studenten zijn enigszins bekend met Word-documenten. Deze kun je vanuit Word openen, wijzigen en opslaan. Ook weten de meesten wel dat als je in bijvoorbeeld </w:t>
      </w:r>
      <w:r w:rsidR="00D31E89" w:rsidRPr="00907CF8">
        <w:t>de Windows verkenner een dubbele klik op een Word-bestand geeft, dat dan Word wordt geopend met dat document</w:t>
      </w:r>
      <w:r w:rsidR="00EE2258" w:rsidRPr="00907CF8">
        <w:t xml:space="preserve"> en dat je dat document dan kunt wijzigen</w:t>
      </w:r>
      <w:r w:rsidR="00D31E89" w:rsidRPr="00907CF8">
        <w:t xml:space="preserve">. Documenten gemaakt met de recente versies van Word (bijvoorbeeld versie 2016) krijgen de bestandsextensie </w:t>
      </w:r>
      <w:proofErr w:type="spellStart"/>
      <w:r w:rsidR="00D31E89" w:rsidRPr="00907CF8">
        <w:rPr>
          <w:i/>
        </w:rPr>
        <w:t>docx</w:t>
      </w:r>
      <w:proofErr w:type="spellEnd"/>
      <w:r w:rsidR="00D31E89" w:rsidRPr="00907CF8">
        <w:t xml:space="preserve">. Dus een document heet bijvoorbeeld </w:t>
      </w:r>
      <w:r w:rsidR="00D31E89" w:rsidRPr="00907CF8">
        <w:rPr>
          <w:i/>
        </w:rPr>
        <w:t>Mijn document.docx</w:t>
      </w:r>
      <w:r w:rsidR="00D31E89" w:rsidRPr="00907CF8">
        <w:t>.</w:t>
      </w:r>
      <w:r w:rsidR="00AE4113" w:rsidRPr="00907CF8">
        <w:t xml:space="preserve"> Een nieuw document wordt aangemaakt door vanuit Word een nieuw aangemaakt document op te slaan.</w:t>
      </w:r>
    </w:p>
    <w:p w14:paraId="3BBBBD80" w14:textId="77777777" w:rsidR="00D31E89" w:rsidRPr="00907CF8" w:rsidRDefault="00D31E89" w:rsidP="00D31E89">
      <w:pPr>
        <w:pStyle w:val="Heading2"/>
      </w:pPr>
      <w:bookmarkStart w:id="9" w:name="_Toc5618624"/>
      <w:r w:rsidRPr="00907CF8">
        <w:t>Sjablonen</w:t>
      </w:r>
      <w:bookmarkEnd w:id="9"/>
    </w:p>
    <w:p w14:paraId="2C61A9D9" w14:textId="77777777" w:rsidR="00D31E89" w:rsidRPr="00907CF8" w:rsidRDefault="00D31E89" w:rsidP="00D31E89">
      <w:r w:rsidRPr="00907CF8">
        <w:t xml:space="preserve">Veel mensen weten niet wat nu eigenlijk Word-sjablonen zijn en hoe ze hier mee om moeten gaan. Vandaar deze uitleg. </w:t>
      </w:r>
      <w:r w:rsidR="00EE2258" w:rsidRPr="00907CF8">
        <w:t xml:space="preserve">Het eerste onderscheid tussen een Word-document en een Word-sjabloon is, dat ze een andere extensie hebben. Daar waar een Word-document de extensie </w:t>
      </w:r>
      <w:proofErr w:type="spellStart"/>
      <w:r w:rsidR="00EE2258" w:rsidRPr="00907CF8">
        <w:rPr>
          <w:i/>
        </w:rPr>
        <w:t>docx</w:t>
      </w:r>
      <w:proofErr w:type="spellEnd"/>
      <w:r w:rsidR="00EE2258" w:rsidRPr="00907CF8">
        <w:t xml:space="preserve"> krijgt, krijgt een Word-sjabloon de extensie </w:t>
      </w:r>
      <w:proofErr w:type="spellStart"/>
      <w:r w:rsidR="00EE2258" w:rsidRPr="00907CF8">
        <w:rPr>
          <w:i/>
        </w:rPr>
        <w:t>dotx</w:t>
      </w:r>
      <w:proofErr w:type="spellEnd"/>
      <w:r w:rsidR="00EE2258" w:rsidRPr="00907CF8">
        <w:t xml:space="preserve">. Een sjabloon zou dan kunnen heten </w:t>
      </w:r>
      <w:r w:rsidR="00EE2258" w:rsidRPr="00907CF8">
        <w:rPr>
          <w:i/>
        </w:rPr>
        <w:t>Mijn sjabloon.dotx</w:t>
      </w:r>
      <w:r w:rsidR="00EE2258" w:rsidRPr="00907CF8">
        <w:t>.</w:t>
      </w:r>
    </w:p>
    <w:p w14:paraId="39BDB536" w14:textId="77777777" w:rsidR="00AE4113" w:rsidRPr="00907CF8" w:rsidRDefault="00AE4113" w:rsidP="00D31E89">
      <w:r w:rsidRPr="00907CF8">
        <w:t xml:space="preserve">Als je vanuit de Windows verkenner een dubbele klik op een Word-sjabloon (dus een </w:t>
      </w:r>
      <w:proofErr w:type="spellStart"/>
      <w:r w:rsidRPr="00907CF8">
        <w:t>dotx</w:t>
      </w:r>
      <w:proofErr w:type="spellEnd"/>
      <w:r w:rsidRPr="00907CF8">
        <w:t>) geeft, dan wordt het sjabloon niet geopend, maar wordt er een nieuw document aangemaakt op basis van het sjabloon. Dus met andere woorden een nieuw document met precies dezelfde inhoud als er al in het sjabloon aanwezig was. Als je na bewerking het document voor het eerst op slaat, dan zal Word om een bestandsnaam vragen voor het nieuwe document. Het sjabloon dat als basis diende voor dit document blijft ongemoeid</w:t>
      </w:r>
      <w:r w:rsidR="00910C43" w:rsidRPr="00907CF8">
        <w:t xml:space="preserve"> en kan gebruikt worden voor het aanmaken van een ander nieuw document.</w:t>
      </w:r>
    </w:p>
    <w:p w14:paraId="3DDDA81E" w14:textId="77777777" w:rsidR="00910C43" w:rsidRPr="00907CF8" w:rsidRDefault="00910C43" w:rsidP="00D31E89">
      <w:r w:rsidRPr="00907CF8">
        <w:t>Om een sjabloon te wijzigen, moet je in de Windows verkenner niet dubbelklikken op het sjabloon (</w:t>
      </w:r>
      <w:proofErr w:type="spellStart"/>
      <w:r w:rsidRPr="00907CF8">
        <w:t>dotx</w:t>
      </w:r>
      <w:proofErr w:type="spellEnd"/>
      <w:r w:rsidRPr="00907CF8">
        <w:t xml:space="preserve">), maar een rechter muisklik geven en voor de optie </w:t>
      </w:r>
      <w:r w:rsidRPr="00907CF8">
        <w:rPr>
          <w:i/>
        </w:rPr>
        <w:t>Open</w:t>
      </w:r>
      <w:r w:rsidRPr="00907CF8">
        <w:t xml:space="preserve"> kiezen.</w:t>
      </w:r>
    </w:p>
    <w:p w14:paraId="11FBF6D4" w14:textId="77777777" w:rsidR="00084BFC" w:rsidRPr="00907CF8" w:rsidRDefault="00084BFC" w:rsidP="00084BFC">
      <w:pPr>
        <w:pStyle w:val="Heading2"/>
      </w:pPr>
      <w:bookmarkStart w:id="10" w:name="_Toc5618625"/>
      <w:r w:rsidRPr="00907CF8">
        <w:t>En hoe zit het met Excel?</w:t>
      </w:r>
      <w:bookmarkEnd w:id="10"/>
    </w:p>
    <w:p w14:paraId="0A38E3FB" w14:textId="77777777" w:rsidR="00084BFC" w:rsidRPr="00907CF8" w:rsidRDefault="00084BFC" w:rsidP="00084BFC">
      <w:r w:rsidRPr="00907CF8">
        <w:t>Voor Excel werkt het op een vergelijkbare manier</w:t>
      </w:r>
      <w:r w:rsidR="00781E40" w:rsidRPr="00907CF8">
        <w:t xml:space="preserve">. Een Excel spreadsheet krijgt standaard de extensie </w:t>
      </w:r>
      <w:proofErr w:type="spellStart"/>
      <w:r w:rsidR="00781E40" w:rsidRPr="00907CF8">
        <w:rPr>
          <w:i/>
        </w:rPr>
        <w:t>xlsx</w:t>
      </w:r>
      <w:proofErr w:type="spellEnd"/>
      <w:r w:rsidR="00781E40" w:rsidRPr="00907CF8">
        <w:t xml:space="preserve"> (</w:t>
      </w:r>
      <w:r w:rsidR="00781E40" w:rsidRPr="00907CF8">
        <w:rPr>
          <w:i/>
        </w:rPr>
        <w:t>Mijn spreadsheet.xlsx</w:t>
      </w:r>
      <w:r w:rsidR="00781E40" w:rsidRPr="00907CF8">
        <w:t>).</w:t>
      </w:r>
      <w:r w:rsidR="00781E40" w:rsidRPr="00907CF8">
        <w:rPr>
          <w:i/>
        </w:rPr>
        <w:t xml:space="preserve"> </w:t>
      </w:r>
      <w:r w:rsidR="00781E40" w:rsidRPr="00907CF8">
        <w:t>Het openen, wijzigen en opslaan van een spreadsheet werkt op een vergelijkbare manier als een document in Word.</w:t>
      </w:r>
    </w:p>
    <w:p w14:paraId="438EDA2B" w14:textId="6DDDCB45" w:rsidR="00781E40" w:rsidRPr="00907CF8" w:rsidRDefault="00781E40" w:rsidP="00084BFC">
      <w:r w:rsidRPr="00907CF8">
        <w:t xml:space="preserve">Een Excel sjabloon krijgt de extensie </w:t>
      </w:r>
      <w:proofErr w:type="spellStart"/>
      <w:r w:rsidRPr="00907CF8">
        <w:rPr>
          <w:i/>
        </w:rPr>
        <w:t>xltx</w:t>
      </w:r>
      <w:proofErr w:type="spellEnd"/>
      <w:r w:rsidRPr="00907CF8">
        <w:rPr>
          <w:i/>
        </w:rPr>
        <w:t xml:space="preserve"> </w:t>
      </w:r>
      <w:r w:rsidRPr="00907CF8">
        <w:t>(</w:t>
      </w:r>
      <w:r w:rsidRPr="00907CF8">
        <w:rPr>
          <w:i/>
        </w:rPr>
        <w:t>Mijn sjabloon.xltx</w:t>
      </w:r>
      <w:r w:rsidRPr="00907CF8">
        <w:t xml:space="preserve">). Geef je hierop een dubbele klik, dan wordt er een nieuwe spreadsheet gemaakt op basis van het sjabloon. Ook de verder </w:t>
      </w:r>
      <w:r w:rsidR="00655D67" w:rsidRPr="00907CF8">
        <w:t xml:space="preserve">is de </w:t>
      </w:r>
      <w:r w:rsidRPr="00907CF8">
        <w:t>werking analoog aan die van Word.</w:t>
      </w:r>
    </w:p>
    <w:p w14:paraId="5A54701F" w14:textId="289DBE53" w:rsidR="00781E40" w:rsidRPr="00907CF8" w:rsidRDefault="00781E40" w:rsidP="00781E40">
      <w:pPr>
        <w:pStyle w:val="Heading1"/>
      </w:pPr>
      <w:bookmarkStart w:id="11" w:name="_Toc5618626"/>
      <w:r w:rsidRPr="00907CF8">
        <w:t xml:space="preserve">Sjablonen </w:t>
      </w:r>
      <w:r w:rsidR="00655D67" w:rsidRPr="00907CF8">
        <w:t>‘</w:t>
      </w:r>
      <w:r w:rsidRPr="00907CF8">
        <w:t>intern</w:t>
      </w:r>
      <w:r w:rsidR="00655D67" w:rsidRPr="00907CF8">
        <w:t>’ in Word en Excel</w:t>
      </w:r>
      <w:bookmarkEnd w:id="11"/>
    </w:p>
    <w:p w14:paraId="469B3850" w14:textId="382387BD" w:rsidR="00655D67" w:rsidRPr="00907CF8" w:rsidRDefault="00655D67" w:rsidP="00655D67">
      <w:r w:rsidRPr="00907CF8">
        <w:t xml:space="preserve">Om het jezelf gemakkelijk te maken, kun je de sjablonen die beschikbaar zijn gesteld in </w:t>
      </w:r>
      <w:proofErr w:type="spellStart"/>
      <w:r w:rsidRPr="00907CF8">
        <w:t>GitLab</w:t>
      </w:r>
      <w:proofErr w:type="spellEnd"/>
      <w:r w:rsidRPr="00907CF8">
        <w:t xml:space="preserve"> ‘linken’ naar de ‘interne’ map waar je je eigen templates bewaard. Zo kun je vanuit Word en Excel rechtstreeks naar deze sjablonen door de optie </w:t>
      </w:r>
      <w:r w:rsidRPr="00907CF8">
        <w:rPr>
          <w:i/>
        </w:rPr>
        <w:t>Nieuw</w:t>
      </w:r>
      <w:r w:rsidRPr="00907CF8">
        <w:t xml:space="preserve"> te kiezen. Daarvoor dien je de volgende stappen te ondernemen</w:t>
      </w:r>
    </w:p>
    <w:p w14:paraId="461B2704" w14:textId="4A933A04" w:rsidR="00655D67" w:rsidRPr="00907CF8" w:rsidRDefault="00655D67" w:rsidP="00655D67">
      <w:pPr>
        <w:pStyle w:val="Heading2"/>
      </w:pPr>
      <w:bookmarkStart w:id="12" w:name="_Toc5618627"/>
      <w:r w:rsidRPr="00907CF8">
        <w:t>Stap 1: Word sjabloon maken</w:t>
      </w:r>
      <w:bookmarkEnd w:id="12"/>
    </w:p>
    <w:p w14:paraId="484CF4B8" w14:textId="4BA578A6" w:rsidR="00655D67" w:rsidRPr="00907CF8" w:rsidRDefault="00655D67" w:rsidP="00655D67">
      <w:r w:rsidRPr="00907CF8">
        <w:t xml:space="preserve">Om een nieuw sjabloon aan te maken, moet je een document dat je in Word hebt aangemaakt niet zondermeer opslaan, maar kiezen voor de optie </w:t>
      </w:r>
      <w:r w:rsidRPr="00907CF8">
        <w:rPr>
          <w:i/>
        </w:rPr>
        <w:t>Opslaan als</w:t>
      </w:r>
      <w:r w:rsidRPr="00907CF8">
        <w:t xml:space="preserve"> en in de keuzelijst vóór het knopje </w:t>
      </w:r>
      <w:r w:rsidRPr="00907CF8">
        <w:rPr>
          <w:i/>
        </w:rPr>
        <w:t>Opslaan</w:t>
      </w:r>
      <w:r w:rsidRPr="00907CF8">
        <w:t xml:space="preserve"> de optie </w:t>
      </w:r>
      <w:r w:rsidRPr="00907CF8">
        <w:rPr>
          <w:i/>
        </w:rPr>
        <w:t>Word sjabloon (.</w:t>
      </w:r>
      <w:proofErr w:type="spellStart"/>
      <w:r w:rsidRPr="00907CF8">
        <w:rPr>
          <w:i/>
        </w:rPr>
        <w:t>dotx</w:t>
      </w:r>
      <w:proofErr w:type="spellEnd"/>
      <w:r w:rsidRPr="00907CF8">
        <w:rPr>
          <w:i/>
        </w:rPr>
        <w:t>)</w:t>
      </w:r>
      <w:r w:rsidRPr="00907CF8">
        <w:t xml:space="preserve"> kiezen. Let op! Als je deze optie kiest schakelt Word </w:t>
      </w:r>
      <w:r w:rsidRPr="00907CF8">
        <w:lastRenderedPageBreak/>
        <w:t>automatisch over naar zijn eigen ‘interne’ sjablonen locatie (C:\Users\&lt;user&gt;\</w:t>
      </w:r>
      <w:proofErr w:type="spellStart"/>
      <w:r w:rsidRPr="00907CF8">
        <w:t>Documents</w:t>
      </w:r>
      <w:proofErr w:type="spellEnd"/>
      <w:r w:rsidRPr="00907CF8">
        <w:t>\</w:t>
      </w:r>
      <w:proofErr w:type="spellStart"/>
      <w:r w:rsidRPr="00907CF8">
        <w:t>Custom</w:t>
      </w:r>
      <w:proofErr w:type="spellEnd"/>
      <w:r w:rsidRPr="00907CF8">
        <w:t xml:space="preserve"> Office Templates). Sla je eigen (dummy) template op.</w:t>
      </w:r>
    </w:p>
    <w:p w14:paraId="26125A2A" w14:textId="27049019" w:rsidR="00655D67" w:rsidRPr="00907CF8" w:rsidRDefault="00655D67" w:rsidP="00655D67">
      <w:pPr>
        <w:pStyle w:val="Heading2"/>
      </w:pPr>
      <w:bookmarkStart w:id="13" w:name="_Toc5618628"/>
      <w:r w:rsidRPr="00907CF8">
        <w:t>Stap 2: Excel sjabloon aanmaken</w:t>
      </w:r>
      <w:bookmarkEnd w:id="13"/>
    </w:p>
    <w:p w14:paraId="7518DF1A" w14:textId="6808F977" w:rsidR="00655D67" w:rsidRPr="00907CF8" w:rsidRDefault="00655D67" w:rsidP="00655D67">
      <w:r w:rsidRPr="00907CF8">
        <w:t>In Excel moet je ook een sjabloon aanmaken. Dat werkt op eenzelfde manier als in Word. Je dummy Excel sjabloon wordt in dezelfde map opgeslagen.</w:t>
      </w:r>
    </w:p>
    <w:p w14:paraId="3B57318C" w14:textId="53CB9926" w:rsidR="00655D67" w:rsidRPr="00907CF8" w:rsidRDefault="00655D67" w:rsidP="00655D67">
      <w:pPr>
        <w:pStyle w:val="Heading2"/>
      </w:pPr>
      <w:bookmarkStart w:id="14" w:name="_Toc5618629"/>
      <w:r w:rsidRPr="00907CF8">
        <w:t xml:space="preserve">Stap 3: Git </w:t>
      </w:r>
      <w:proofErr w:type="spellStart"/>
      <w:r w:rsidRPr="00907CF8">
        <w:t>clone</w:t>
      </w:r>
      <w:bookmarkEnd w:id="14"/>
      <w:proofErr w:type="spellEnd"/>
    </w:p>
    <w:p w14:paraId="44BF1840" w14:textId="2AEF80AD" w:rsidR="00655D67" w:rsidRPr="00907CF8" w:rsidRDefault="00655D67" w:rsidP="002A07A0">
      <w:r w:rsidRPr="00907CF8">
        <w:t>Ga nu naar de map die Office gebruikt voor de templates (C:\Users\&lt;user&gt;\</w:t>
      </w:r>
      <w:proofErr w:type="spellStart"/>
      <w:r w:rsidRPr="00907CF8">
        <w:t>Documents</w:t>
      </w:r>
      <w:proofErr w:type="spellEnd"/>
      <w:r w:rsidRPr="00907CF8">
        <w:t>\</w:t>
      </w:r>
      <w:proofErr w:type="spellStart"/>
      <w:r w:rsidRPr="00907CF8">
        <w:t>Custom</w:t>
      </w:r>
      <w:proofErr w:type="spellEnd"/>
      <w:r w:rsidRPr="00907CF8">
        <w:t xml:space="preserve"> Office Templates). Daar moet je een </w:t>
      </w:r>
      <w:proofErr w:type="spellStart"/>
      <w:r w:rsidRPr="00907CF8">
        <w:t>clone</w:t>
      </w:r>
      <w:proofErr w:type="spellEnd"/>
      <w:r w:rsidRPr="00907CF8">
        <w:t xml:space="preserve"> maken van de sjablonen </w:t>
      </w:r>
      <w:proofErr w:type="spellStart"/>
      <w:r w:rsidRPr="00907CF8">
        <w:t>repository</w:t>
      </w:r>
      <w:proofErr w:type="spellEnd"/>
      <w:r w:rsidRPr="00907CF8">
        <w:t>.</w:t>
      </w:r>
      <w:r w:rsidR="00512D0D" w:rsidRPr="00907CF8">
        <w:t xml:space="preserve"> Dit kun je doen door in een Windows </w:t>
      </w:r>
      <w:proofErr w:type="spellStart"/>
      <w:r w:rsidR="00512D0D" w:rsidRPr="00907CF8">
        <w:t>command</w:t>
      </w:r>
      <w:proofErr w:type="spellEnd"/>
      <w:r w:rsidR="00512D0D" w:rsidRPr="00907CF8">
        <w:t xml:space="preserve"> venster of Git </w:t>
      </w:r>
      <w:proofErr w:type="spellStart"/>
      <w:r w:rsidR="00512D0D" w:rsidRPr="00907CF8">
        <w:t>bash</w:t>
      </w:r>
      <w:proofErr w:type="spellEnd"/>
      <w:r w:rsidR="00512D0D" w:rsidRPr="00907CF8">
        <w:t xml:space="preserve"> </w:t>
      </w:r>
      <w:proofErr w:type="spellStart"/>
      <w:r w:rsidR="00512D0D" w:rsidRPr="00907CF8">
        <w:t>command</w:t>
      </w:r>
      <w:proofErr w:type="spellEnd"/>
      <w:r w:rsidR="00512D0D" w:rsidRPr="00907CF8">
        <w:t xml:space="preserve"> venster het volgende commando te geven:</w:t>
      </w:r>
    </w:p>
    <w:p w14:paraId="7FCA8D28" w14:textId="650E685E" w:rsidR="00512D0D" w:rsidRPr="00AB59EA" w:rsidRDefault="00512D0D" w:rsidP="00655D67">
      <w:pPr>
        <w:rPr>
          <w:lang w:val="en-GB"/>
        </w:rPr>
      </w:pPr>
      <w:r w:rsidRPr="00AB59EA">
        <w:rPr>
          <w:lang w:val="en-GB"/>
        </w:rPr>
        <w:t xml:space="preserve">git clone </w:t>
      </w:r>
      <w:r w:rsidR="00B23E28" w:rsidRPr="00B23E28">
        <w:rPr>
          <w:lang w:val="en-GB"/>
        </w:rPr>
        <w:t>https://gitlab.rijnijssel.nl/opleiding-AO/25187-sjablonen.git</w:t>
      </w:r>
    </w:p>
    <w:p w14:paraId="6285F676" w14:textId="2549AC14" w:rsidR="00655D67" w:rsidRPr="00907CF8" w:rsidRDefault="00512D0D" w:rsidP="00512D0D">
      <w:pPr>
        <w:pStyle w:val="Heading2"/>
      </w:pPr>
      <w:bookmarkStart w:id="15" w:name="_Toc5618630"/>
      <w:r w:rsidRPr="00907CF8">
        <w:t>Stap 4: Sjablonen gebruiken</w:t>
      </w:r>
      <w:bookmarkEnd w:id="15"/>
    </w:p>
    <w:p w14:paraId="165B4586" w14:textId="067B979E" w:rsidR="00512D0D" w:rsidRPr="00907CF8" w:rsidRDefault="00512D0D" w:rsidP="00512D0D">
      <w:r w:rsidRPr="00907CF8">
        <w:t xml:space="preserve">Doordat je de stap 1 en stap 2 hebt gedaan, zijn er in Word en in Excel opties bijgekomen als je kiest voor </w:t>
      </w:r>
      <w:r w:rsidRPr="00907CF8">
        <w:rPr>
          <w:i/>
        </w:rPr>
        <w:t>New</w:t>
      </w:r>
      <w:r w:rsidRPr="00907CF8">
        <w:t xml:space="preserve">, namelijk de optie </w:t>
      </w:r>
      <w:r w:rsidRPr="00907CF8">
        <w:rPr>
          <w:i/>
        </w:rPr>
        <w:t>Privé</w:t>
      </w:r>
      <w:r w:rsidRPr="00907CF8">
        <w:t xml:space="preserve">. Daar </w:t>
      </w:r>
      <w:r w:rsidR="00B04311" w:rsidRPr="00907CF8">
        <w:t>vind</w:t>
      </w:r>
      <w:r w:rsidRPr="00907CF8">
        <w:t xml:space="preserve"> je dan de ‘</w:t>
      </w:r>
      <w:r w:rsidR="006F2EE1" w:rsidRPr="00907CF8">
        <w:t>gekloonde</w:t>
      </w:r>
      <w:r w:rsidRPr="00907CF8">
        <w:t>’</w:t>
      </w:r>
      <w:bookmarkStart w:id="16" w:name="_GoBack"/>
      <w:bookmarkEnd w:id="16"/>
      <w:r w:rsidRPr="00907CF8">
        <w:t xml:space="preserve"> sjablonen in de map </w:t>
      </w:r>
      <w:r w:rsidR="00B04311">
        <w:t>25187-</w:t>
      </w:r>
      <w:r w:rsidRPr="00907CF8">
        <w:rPr>
          <w:i/>
        </w:rPr>
        <w:t>sjablonen</w:t>
      </w:r>
      <w:r w:rsidRPr="00907CF8">
        <w:t>. Door daar een sjabloon te kiezen, kun je een nieuw document maken op basis van dat sjabloon.</w:t>
      </w:r>
      <w:r w:rsidR="00B04311">
        <w:t xml:space="preserve"> Als je het document hebt gewijzigd en je op opslaan klikt, zal Word je vragen om een naam aan jouw nieuwe bestand te geven. Het sjabloon blijft dus in de originele staat omdat deze niet wordt overschreven.</w:t>
      </w:r>
    </w:p>
    <w:p w14:paraId="745E408E" w14:textId="308C882D" w:rsidR="00781E40" w:rsidRPr="00907CF8" w:rsidRDefault="00512D0D" w:rsidP="00512D0D">
      <w:pPr>
        <w:pStyle w:val="Heading2"/>
      </w:pPr>
      <w:bookmarkStart w:id="17" w:name="_Toc5618631"/>
      <w:r w:rsidRPr="00907CF8">
        <w:t>Alternatieve map</w:t>
      </w:r>
      <w:bookmarkEnd w:id="17"/>
    </w:p>
    <w:p w14:paraId="15B83CE5" w14:textId="5E1B9968" w:rsidR="0033376A" w:rsidRPr="00907CF8" w:rsidRDefault="0033376A" w:rsidP="00781E40">
      <w:r w:rsidRPr="00907CF8">
        <w:t xml:space="preserve">Als je de sjablonen toch liever ergens anders opslaat, kun je een snelkoppeling naar </w:t>
      </w:r>
      <w:r w:rsidR="00512D0D" w:rsidRPr="00907CF8">
        <w:t>deze</w:t>
      </w:r>
      <w:r w:rsidRPr="00907CF8">
        <w:t xml:space="preserve"> eigen map kopiëren naar de interne sjablonen map van Word en Excel. </w:t>
      </w:r>
    </w:p>
    <w:p w14:paraId="5EDF8BFC" w14:textId="292CFA70" w:rsidR="0015692D" w:rsidRPr="00907CF8" w:rsidRDefault="003F2251" w:rsidP="001C02C2">
      <w:pPr>
        <w:pStyle w:val="Heading1"/>
      </w:pPr>
      <w:r w:rsidRPr="00907CF8">
        <w:t>Verborgen</w:t>
      </w:r>
      <w:r w:rsidR="001C02C2" w:rsidRPr="00907CF8">
        <w:t xml:space="preserve"> tekst</w:t>
      </w:r>
    </w:p>
    <w:p w14:paraId="08A5F459" w14:textId="01E3D08C" w:rsidR="001C02C2" w:rsidRPr="00907CF8" w:rsidRDefault="001C02C2" w:rsidP="001C02C2">
      <w:r w:rsidRPr="00907CF8">
        <w:t>In de Word-sjablonen staat verborgen tekst. Dit zijn meestal wat tips voor het gebruik van de sjablonen</w:t>
      </w:r>
      <w:r w:rsidR="004E16B8" w:rsidRPr="004E16B8">
        <w:t xml:space="preserve"> en op de laatste pagina het versiebeheer van het sjabloon</w:t>
      </w:r>
      <w:r w:rsidRPr="00907CF8">
        <w:t>. Standaard laat Word deze teksten niet zien. Logisch, want het is niet voor niets verborgen tekst.</w:t>
      </w:r>
      <w:r w:rsidR="00DA559F" w:rsidRPr="00907CF8">
        <w:t xml:space="preserve"> Om deze teksten zichtbaar te maken, ga je naar </w:t>
      </w:r>
      <w:r w:rsidR="00B5502A" w:rsidRPr="00907CF8">
        <w:t>Bestand - Opties - Weergave – Verborgen tekst tonen en vink deze optie aan.</w:t>
      </w:r>
    </w:p>
    <w:p w14:paraId="410A1AE3" w14:textId="77777777" w:rsidR="0015692D" w:rsidRPr="00907CF8" w:rsidRDefault="0015692D" w:rsidP="0015692D">
      <w:pPr>
        <w:pStyle w:val="NoSpacing"/>
      </w:pPr>
    </w:p>
    <w:p w14:paraId="3BB65639" w14:textId="77777777" w:rsidR="00DC10FC" w:rsidRPr="00907CF8" w:rsidRDefault="00DC10FC">
      <w:r w:rsidRPr="00907CF8">
        <w:br w:type="page"/>
      </w:r>
    </w:p>
    <w:p w14:paraId="5D16A7CA" w14:textId="77777777" w:rsidR="00772501" w:rsidRPr="00907CF8" w:rsidRDefault="00772501" w:rsidP="00772501">
      <w:pPr>
        <w:pStyle w:val="Heading1"/>
        <w:rPr>
          <w:vanish/>
        </w:rPr>
      </w:pPr>
      <w:r w:rsidRPr="00907CF8">
        <w:rPr>
          <w:vanish/>
          <w:color w:val="000000" w:themeColor="text1"/>
        </w:rPr>
        <w:lastRenderedPageBreak/>
        <w:t>Versiebeheer sjabloon</w:t>
      </w:r>
    </w:p>
    <w:p w14:paraId="492FDD7A" w14:textId="77777777" w:rsidR="004F198E" w:rsidRPr="00907CF8" w:rsidRDefault="004F198E" w:rsidP="004F198E">
      <w:pPr>
        <w:pStyle w:val="NoSpacing"/>
        <w:rPr>
          <w:vanish/>
        </w:rPr>
      </w:pPr>
    </w:p>
    <w:p w14:paraId="4C507D24" w14:textId="77777777" w:rsidR="004F198E" w:rsidRPr="00907CF8" w:rsidRDefault="004F198E" w:rsidP="004F198E">
      <w:pPr>
        <w:pStyle w:val="NoSpacing"/>
        <w:rPr>
          <w:vanish/>
        </w:rPr>
      </w:pPr>
      <w:r w:rsidRPr="00907CF8">
        <w:rPr>
          <w:vanish/>
        </w:rPr>
        <w:t xml:space="preserve">Actuele sjabloon versie datum: </w:t>
      </w:r>
      <w:bookmarkStart w:id="18" w:name="SjabloonVersie"/>
      <w:sdt>
        <w:sdtPr>
          <w:rPr>
            <w:vanish/>
          </w:rPr>
          <w:alias w:val="SjabloonVersie"/>
          <w:tag w:val="SjabloonVersie"/>
          <w:id w:val="1294486274"/>
          <w:placeholder>
            <w:docPart w:val="EA90A71885314075A4C20CB216DC9636"/>
          </w:placeholder>
        </w:sdtPr>
        <w:sdtEndPr/>
        <w:sdtContent>
          <w:r w:rsidRPr="00907CF8">
            <w:rPr>
              <w:vanish/>
            </w:rPr>
            <w:t>2019-04-07</w:t>
          </w:r>
        </w:sdtContent>
      </w:sdt>
      <w:bookmarkEnd w:id="18"/>
    </w:p>
    <w:p w14:paraId="46DDB687" w14:textId="77777777" w:rsidR="00772501" w:rsidRPr="00907CF8" w:rsidRDefault="00772501" w:rsidP="00772501">
      <w:pPr>
        <w:pStyle w:val="NoSpacing"/>
        <w:rPr>
          <w:vanish/>
        </w:rPr>
      </w:pPr>
    </w:p>
    <w:tbl>
      <w:tblPr>
        <w:tblStyle w:val="ListTable4"/>
        <w:tblW w:w="9066" w:type="dxa"/>
        <w:tblLayout w:type="fixed"/>
        <w:tblLook w:val="04A0" w:firstRow="1" w:lastRow="0" w:firstColumn="1" w:lastColumn="0" w:noHBand="0" w:noVBand="1"/>
      </w:tblPr>
      <w:tblGrid>
        <w:gridCol w:w="1356"/>
        <w:gridCol w:w="788"/>
        <w:gridCol w:w="922"/>
        <w:gridCol w:w="6000"/>
      </w:tblGrid>
      <w:tr w:rsidR="00772501" w:rsidRPr="00907CF8" w14:paraId="3282D431" w14:textId="77777777" w:rsidTr="008E2D91">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2B03AD3" w14:textId="77777777" w:rsidR="00772501" w:rsidRPr="00907CF8" w:rsidRDefault="00772501" w:rsidP="004E636C">
            <w:pPr>
              <w:pStyle w:val="NoSpacing"/>
              <w:rPr>
                <w:vanish/>
              </w:rPr>
            </w:pPr>
            <w:r w:rsidRPr="00907CF8">
              <w:rPr>
                <w:vanish/>
              </w:rPr>
              <w:t>Datum</w:t>
            </w:r>
          </w:p>
        </w:tc>
        <w:tc>
          <w:tcPr>
            <w:tcW w:w="788" w:type="dxa"/>
            <w:tcBorders>
              <w:left w:val="single" w:sz="4" w:space="0" w:color="auto"/>
              <w:right w:val="single" w:sz="4" w:space="0" w:color="auto"/>
            </w:tcBorders>
          </w:tcPr>
          <w:p w14:paraId="7DCD8C10" w14:textId="77777777" w:rsidR="00772501" w:rsidRPr="00907CF8" w:rsidRDefault="00772501" w:rsidP="004E636C">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907CF8">
              <w:rPr>
                <w:vanish/>
              </w:rPr>
              <w:t>Versie</w:t>
            </w:r>
          </w:p>
        </w:tc>
        <w:tc>
          <w:tcPr>
            <w:tcW w:w="922" w:type="dxa"/>
            <w:tcBorders>
              <w:left w:val="single" w:sz="4" w:space="0" w:color="auto"/>
              <w:right w:val="single" w:sz="4" w:space="0" w:color="auto"/>
            </w:tcBorders>
          </w:tcPr>
          <w:p w14:paraId="518332BB" w14:textId="77777777" w:rsidR="00772501" w:rsidRPr="00907CF8" w:rsidRDefault="00772501"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907CF8">
              <w:rPr>
                <w:vanish/>
              </w:rPr>
              <w:t>Wie</w:t>
            </w:r>
          </w:p>
        </w:tc>
        <w:tc>
          <w:tcPr>
            <w:tcW w:w="6000" w:type="dxa"/>
            <w:tcBorders>
              <w:left w:val="single" w:sz="4" w:space="0" w:color="auto"/>
            </w:tcBorders>
          </w:tcPr>
          <w:p w14:paraId="313DFF95" w14:textId="77777777" w:rsidR="00772501" w:rsidRPr="00907CF8" w:rsidRDefault="00772501"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907CF8">
              <w:rPr>
                <w:vanish/>
              </w:rPr>
              <w:t>Wijzigingen</w:t>
            </w:r>
          </w:p>
        </w:tc>
      </w:tr>
      <w:tr w:rsidR="00772501" w:rsidRPr="00907CF8" w14:paraId="5BAAC7B9" w14:textId="77777777" w:rsidTr="008E2D91">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0132634" w14:textId="77777777" w:rsidR="00772501" w:rsidRPr="00907CF8" w:rsidRDefault="00772501" w:rsidP="004E636C">
            <w:pPr>
              <w:pStyle w:val="NoSpacing"/>
              <w:jc w:val="center"/>
              <w:rPr>
                <w:b w:val="0"/>
                <w:vanish/>
              </w:rPr>
            </w:pPr>
            <w:r w:rsidRPr="00907CF8">
              <w:rPr>
                <w:b w:val="0"/>
                <w:vanish/>
              </w:rPr>
              <w:t>2018-09-01</w:t>
            </w:r>
          </w:p>
        </w:tc>
        <w:tc>
          <w:tcPr>
            <w:tcW w:w="788" w:type="dxa"/>
            <w:tcBorders>
              <w:left w:val="single" w:sz="4" w:space="0" w:color="auto"/>
              <w:right w:val="single" w:sz="4" w:space="0" w:color="auto"/>
            </w:tcBorders>
          </w:tcPr>
          <w:p w14:paraId="59AD80E4" w14:textId="77777777" w:rsidR="00772501" w:rsidRPr="00907CF8" w:rsidRDefault="00772501"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907CF8">
              <w:rPr>
                <w:vanish/>
              </w:rPr>
              <w:t>0.1</w:t>
            </w:r>
          </w:p>
        </w:tc>
        <w:tc>
          <w:tcPr>
            <w:tcW w:w="922" w:type="dxa"/>
            <w:tcBorders>
              <w:left w:val="single" w:sz="4" w:space="0" w:color="auto"/>
              <w:right w:val="single" w:sz="4" w:space="0" w:color="auto"/>
            </w:tcBorders>
          </w:tcPr>
          <w:p w14:paraId="70368929" w14:textId="77777777" w:rsidR="00772501" w:rsidRPr="00907CF8" w:rsidRDefault="00772501"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907CF8">
              <w:rPr>
                <w:vanish/>
              </w:rPr>
              <w:t>Lorenz</w:t>
            </w:r>
          </w:p>
        </w:tc>
        <w:tc>
          <w:tcPr>
            <w:tcW w:w="6000" w:type="dxa"/>
            <w:tcBorders>
              <w:left w:val="single" w:sz="4" w:space="0" w:color="auto"/>
            </w:tcBorders>
          </w:tcPr>
          <w:p w14:paraId="7738DE08" w14:textId="77777777" w:rsidR="00772501" w:rsidRPr="00907CF8" w:rsidRDefault="00772501"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907CF8">
              <w:rPr>
                <w:vanish/>
              </w:rPr>
              <w:t>Initiële versie</w:t>
            </w:r>
          </w:p>
        </w:tc>
      </w:tr>
      <w:tr w:rsidR="00772501" w:rsidRPr="00907CF8" w14:paraId="16D3AAB3" w14:textId="77777777" w:rsidTr="008E2D91">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1BCF6EC" w14:textId="77777777" w:rsidR="00772501" w:rsidRPr="00907CF8" w:rsidRDefault="00772501" w:rsidP="004E636C">
            <w:pPr>
              <w:pStyle w:val="NoSpacing"/>
              <w:jc w:val="center"/>
              <w:rPr>
                <w:b w:val="0"/>
                <w:vanish/>
              </w:rPr>
            </w:pPr>
            <w:r w:rsidRPr="00907CF8">
              <w:rPr>
                <w:b w:val="0"/>
                <w:vanish/>
              </w:rPr>
              <w:t>2018-09-25</w:t>
            </w:r>
          </w:p>
        </w:tc>
        <w:tc>
          <w:tcPr>
            <w:tcW w:w="788" w:type="dxa"/>
            <w:tcBorders>
              <w:left w:val="single" w:sz="4" w:space="0" w:color="auto"/>
              <w:right w:val="single" w:sz="4" w:space="0" w:color="auto"/>
            </w:tcBorders>
          </w:tcPr>
          <w:p w14:paraId="09599919" w14:textId="77777777" w:rsidR="00772501" w:rsidRPr="00907CF8" w:rsidRDefault="00772501"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907CF8">
              <w:rPr>
                <w:vanish/>
              </w:rPr>
              <w:t>0.2</w:t>
            </w:r>
          </w:p>
        </w:tc>
        <w:tc>
          <w:tcPr>
            <w:tcW w:w="922" w:type="dxa"/>
            <w:tcBorders>
              <w:left w:val="single" w:sz="4" w:space="0" w:color="auto"/>
              <w:right w:val="single" w:sz="4" w:space="0" w:color="auto"/>
            </w:tcBorders>
          </w:tcPr>
          <w:p w14:paraId="4D5313FF" w14:textId="77777777" w:rsidR="00772501" w:rsidRPr="00907CF8" w:rsidRDefault="00772501" w:rsidP="004E636C">
            <w:pPr>
              <w:pStyle w:val="NoSpacing"/>
              <w:cnfStyle w:val="000000000000" w:firstRow="0" w:lastRow="0" w:firstColumn="0" w:lastColumn="0" w:oddVBand="0" w:evenVBand="0" w:oddHBand="0" w:evenHBand="0" w:firstRowFirstColumn="0" w:firstRowLastColumn="0" w:lastRowFirstColumn="0" w:lastRowLastColumn="0"/>
              <w:rPr>
                <w:vanish/>
              </w:rPr>
            </w:pPr>
            <w:r w:rsidRPr="00907CF8">
              <w:rPr>
                <w:vanish/>
              </w:rPr>
              <w:t>Lorenz</w:t>
            </w:r>
          </w:p>
        </w:tc>
        <w:tc>
          <w:tcPr>
            <w:tcW w:w="6000" w:type="dxa"/>
            <w:tcBorders>
              <w:left w:val="single" w:sz="4" w:space="0" w:color="auto"/>
            </w:tcBorders>
          </w:tcPr>
          <w:p w14:paraId="0732F528" w14:textId="77777777" w:rsidR="00772501" w:rsidRPr="00907CF8" w:rsidRDefault="00772501" w:rsidP="004F198E">
            <w:pPr>
              <w:pStyle w:val="NoSpacing"/>
              <w:numPr>
                <w:ilvl w:val="0"/>
                <w:numId w:val="1"/>
              </w:numPr>
              <w:ind w:left="225" w:hanging="218"/>
              <w:cnfStyle w:val="000000000000" w:firstRow="0" w:lastRow="0" w:firstColumn="0" w:lastColumn="0" w:oddVBand="0" w:evenVBand="0" w:oddHBand="0" w:evenHBand="0" w:firstRowFirstColumn="0" w:firstRowLastColumn="0" w:lastRowFirstColumn="0" w:lastRowLastColumn="0"/>
              <w:rPr>
                <w:vanish/>
              </w:rPr>
            </w:pPr>
            <w:proofErr w:type="spellStart"/>
            <w:r w:rsidRPr="00907CF8">
              <w:rPr>
                <w:vanish/>
              </w:rPr>
              <w:t>Footer</w:t>
            </w:r>
            <w:proofErr w:type="spellEnd"/>
            <w:r w:rsidRPr="00907CF8">
              <w:rPr>
                <w:vanish/>
              </w:rPr>
              <w:t xml:space="preserve"> aangepast en opm. voor sjabloonontwikkelaar</w:t>
            </w:r>
          </w:p>
          <w:p w14:paraId="48F3B900" w14:textId="77777777" w:rsidR="004D1F25" w:rsidRPr="00907CF8" w:rsidRDefault="004D1F25" w:rsidP="004F198E">
            <w:pPr>
              <w:pStyle w:val="NoSpacing"/>
              <w:numPr>
                <w:ilvl w:val="0"/>
                <w:numId w:val="1"/>
              </w:numPr>
              <w:ind w:left="225" w:hanging="218"/>
              <w:cnfStyle w:val="000000000000" w:firstRow="0" w:lastRow="0" w:firstColumn="0" w:lastColumn="0" w:oddVBand="0" w:evenVBand="0" w:oddHBand="0" w:evenHBand="0" w:firstRowFirstColumn="0" w:firstRowLastColumn="0" w:lastRowFirstColumn="0" w:lastRowLastColumn="0"/>
              <w:rPr>
                <w:vanish/>
              </w:rPr>
            </w:pPr>
            <w:proofErr w:type="spellStart"/>
            <w:r w:rsidRPr="00907CF8">
              <w:rPr>
                <w:vanish/>
              </w:rPr>
              <w:t>Doc</w:t>
            </w:r>
            <w:proofErr w:type="spellEnd"/>
            <w:r w:rsidRPr="00907CF8">
              <w:rPr>
                <w:vanish/>
              </w:rPr>
              <w:t xml:space="preserve"> </w:t>
            </w:r>
            <w:proofErr w:type="spellStart"/>
            <w:r w:rsidRPr="00907CF8">
              <w:rPr>
                <w:vanish/>
              </w:rPr>
              <w:t>props</w:t>
            </w:r>
            <w:proofErr w:type="spellEnd"/>
            <w:r w:rsidRPr="00907CF8">
              <w:rPr>
                <w:vanish/>
              </w:rPr>
              <w:t xml:space="preserve"> -&gt; </w:t>
            </w:r>
            <w:proofErr w:type="spellStart"/>
            <w:r w:rsidRPr="00907CF8">
              <w:rPr>
                <w:vanish/>
              </w:rPr>
              <w:t>table</w:t>
            </w:r>
            <w:proofErr w:type="spellEnd"/>
            <w:r w:rsidRPr="00907CF8">
              <w:rPr>
                <w:vanish/>
              </w:rPr>
              <w:t xml:space="preserve"> -&gt; </w:t>
            </w:r>
            <w:proofErr w:type="spellStart"/>
            <w:r w:rsidRPr="00907CF8">
              <w:rPr>
                <w:vanish/>
              </w:rPr>
              <w:t>bottom</w:t>
            </w:r>
            <w:proofErr w:type="spellEnd"/>
            <w:r w:rsidRPr="00907CF8">
              <w:rPr>
                <w:vanish/>
              </w:rPr>
              <w:t xml:space="preserve"> </w:t>
            </w:r>
            <w:proofErr w:type="spellStart"/>
            <w:r w:rsidRPr="00907CF8">
              <w:rPr>
                <w:vanish/>
              </w:rPr>
              <w:t>margin</w:t>
            </w:r>
            <w:proofErr w:type="spellEnd"/>
          </w:p>
          <w:p w14:paraId="490D1B0D" w14:textId="77777777" w:rsidR="00336A7E" w:rsidRPr="00907CF8" w:rsidRDefault="004D1F25" w:rsidP="004F198E">
            <w:pPr>
              <w:pStyle w:val="NoSpacing"/>
              <w:numPr>
                <w:ilvl w:val="0"/>
                <w:numId w:val="1"/>
              </w:numPr>
              <w:ind w:left="225" w:hanging="218"/>
              <w:cnfStyle w:val="000000000000" w:firstRow="0" w:lastRow="0" w:firstColumn="0" w:lastColumn="0" w:oddVBand="0" w:evenVBand="0" w:oddHBand="0" w:evenHBand="0" w:firstRowFirstColumn="0" w:firstRowLastColumn="0" w:lastRowFirstColumn="0" w:lastRowLastColumn="0"/>
              <w:rPr>
                <w:vanish/>
              </w:rPr>
            </w:pPr>
            <w:r w:rsidRPr="00907CF8">
              <w:rPr>
                <w:vanish/>
              </w:rPr>
              <w:t>Versiebeheer sjabloon</w:t>
            </w:r>
          </w:p>
        </w:tc>
      </w:tr>
      <w:tr w:rsidR="00772501" w:rsidRPr="00907CF8" w14:paraId="0511D883" w14:textId="77777777" w:rsidTr="008E2D91">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1485ADC" w14:textId="77777777" w:rsidR="00772501" w:rsidRPr="00907CF8" w:rsidRDefault="004F198E" w:rsidP="004E636C">
            <w:pPr>
              <w:pStyle w:val="NoSpacing"/>
              <w:jc w:val="center"/>
              <w:rPr>
                <w:b w:val="0"/>
                <w:vanish/>
              </w:rPr>
            </w:pPr>
            <w:r w:rsidRPr="00907CF8">
              <w:rPr>
                <w:b w:val="0"/>
                <w:vanish/>
              </w:rPr>
              <w:t>2019-04-07</w:t>
            </w:r>
          </w:p>
        </w:tc>
        <w:tc>
          <w:tcPr>
            <w:tcW w:w="788" w:type="dxa"/>
            <w:tcBorders>
              <w:left w:val="single" w:sz="4" w:space="0" w:color="auto"/>
              <w:right w:val="single" w:sz="4" w:space="0" w:color="auto"/>
            </w:tcBorders>
          </w:tcPr>
          <w:p w14:paraId="5FD28ED9" w14:textId="77777777" w:rsidR="00772501" w:rsidRPr="00907CF8" w:rsidRDefault="004F198E"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907CF8">
              <w:rPr>
                <w:vanish/>
              </w:rPr>
              <w:t>0.3</w:t>
            </w:r>
          </w:p>
        </w:tc>
        <w:tc>
          <w:tcPr>
            <w:tcW w:w="922" w:type="dxa"/>
            <w:tcBorders>
              <w:left w:val="single" w:sz="4" w:space="0" w:color="auto"/>
              <w:right w:val="single" w:sz="4" w:space="0" w:color="auto"/>
            </w:tcBorders>
          </w:tcPr>
          <w:p w14:paraId="2BBF0E5F" w14:textId="77777777" w:rsidR="00772501" w:rsidRPr="00907CF8" w:rsidRDefault="004F198E" w:rsidP="004E636C">
            <w:pPr>
              <w:pStyle w:val="NoSpacing"/>
              <w:cnfStyle w:val="000000100000" w:firstRow="0" w:lastRow="0" w:firstColumn="0" w:lastColumn="0" w:oddVBand="0" w:evenVBand="0" w:oddHBand="1" w:evenHBand="0" w:firstRowFirstColumn="0" w:firstRowLastColumn="0" w:lastRowFirstColumn="0" w:lastRowLastColumn="0"/>
              <w:rPr>
                <w:vanish/>
              </w:rPr>
            </w:pPr>
            <w:r w:rsidRPr="00907CF8">
              <w:rPr>
                <w:vanish/>
              </w:rPr>
              <w:t>Lorenz</w:t>
            </w:r>
          </w:p>
        </w:tc>
        <w:tc>
          <w:tcPr>
            <w:tcW w:w="6000" w:type="dxa"/>
            <w:tcBorders>
              <w:left w:val="single" w:sz="4" w:space="0" w:color="auto"/>
            </w:tcBorders>
          </w:tcPr>
          <w:p w14:paraId="5B972FCC" w14:textId="77777777" w:rsidR="004F198E" w:rsidRPr="00907CF8" w:rsidRDefault="004F198E" w:rsidP="004F198E">
            <w:pPr>
              <w:pStyle w:val="NoSpacing"/>
              <w:numPr>
                <w:ilvl w:val="0"/>
                <w:numId w:val="1"/>
              </w:numPr>
              <w:ind w:left="225" w:hanging="218"/>
              <w:cnfStyle w:val="000000100000" w:firstRow="0" w:lastRow="0" w:firstColumn="0" w:lastColumn="0" w:oddVBand="0" w:evenVBand="0" w:oddHBand="1" w:evenHBand="0" w:firstRowFirstColumn="0" w:firstRowLastColumn="0" w:lastRowFirstColumn="0" w:lastRowLastColumn="0"/>
              <w:rPr>
                <w:vanish/>
              </w:rPr>
            </w:pPr>
            <w:r w:rsidRPr="00907CF8">
              <w:rPr>
                <w:vanish/>
              </w:rPr>
              <w:t>Figurenlijst verwijderd</w:t>
            </w:r>
          </w:p>
          <w:p w14:paraId="5211846B" w14:textId="77777777" w:rsidR="00772501" w:rsidRPr="00907CF8" w:rsidRDefault="004F198E" w:rsidP="004F198E">
            <w:pPr>
              <w:pStyle w:val="NoSpacing"/>
              <w:numPr>
                <w:ilvl w:val="0"/>
                <w:numId w:val="1"/>
              </w:numPr>
              <w:ind w:left="225" w:hanging="218"/>
              <w:cnfStyle w:val="000000100000" w:firstRow="0" w:lastRow="0" w:firstColumn="0" w:lastColumn="0" w:oddVBand="0" w:evenVBand="0" w:oddHBand="1" w:evenHBand="0" w:firstRowFirstColumn="0" w:firstRowLastColumn="0" w:lastRowFirstColumn="0" w:lastRowLastColumn="0"/>
              <w:rPr>
                <w:vanish/>
              </w:rPr>
            </w:pPr>
            <w:r w:rsidRPr="00907CF8">
              <w:rPr>
                <w:vanish/>
              </w:rPr>
              <w:t>Actuele sjabloon versie datum</w:t>
            </w:r>
          </w:p>
        </w:tc>
      </w:tr>
      <w:tr w:rsidR="00772501" w:rsidRPr="00907CF8" w14:paraId="17D7A941" w14:textId="77777777" w:rsidTr="008E2D91">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8ABD2B0" w14:textId="3246DE72" w:rsidR="00772501" w:rsidRPr="00907CF8" w:rsidRDefault="00B04311" w:rsidP="004E636C">
            <w:pPr>
              <w:pStyle w:val="NoSpacing"/>
              <w:jc w:val="center"/>
              <w:rPr>
                <w:b w:val="0"/>
                <w:vanish/>
              </w:rPr>
            </w:pPr>
            <w:r>
              <w:rPr>
                <w:b w:val="0"/>
                <w:vanish/>
              </w:rPr>
              <w:t>2019-10-24</w:t>
            </w:r>
          </w:p>
        </w:tc>
        <w:tc>
          <w:tcPr>
            <w:tcW w:w="788" w:type="dxa"/>
            <w:tcBorders>
              <w:left w:val="single" w:sz="4" w:space="0" w:color="auto"/>
              <w:right w:val="single" w:sz="4" w:space="0" w:color="auto"/>
            </w:tcBorders>
          </w:tcPr>
          <w:p w14:paraId="12BE6D27" w14:textId="7EB5CDB3" w:rsidR="00772501" w:rsidRPr="00907CF8" w:rsidRDefault="00B04311"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0.4</w:t>
            </w:r>
          </w:p>
        </w:tc>
        <w:tc>
          <w:tcPr>
            <w:tcW w:w="922" w:type="dxa"/>
            <w:tcBorders>
              <w:left w:val="single" w:sz="4" w:space="0" w:color="auto"/>
              <w:right w:val="single" w:sz="4" w:space="0" w:color="auto"/>
            </w:tcBorders>
          </w:tcPr>
          <w:p w14:paraId="2E6E2206" w14:textId="7025BE62" w:rsidR="00772501" w:rsidRPr="00907CF8" w:rsidRDefault="00B04311"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0" w:type="dxa"/>
            <w:tcBorders>
              <w:left w:val="single" w:sz="4" w:space="0" w:color="auto"/>
            </w:tcBorders>
          </w:tcPr>
          <w:p w14:paraId="521C0424" w14:textId="235F2757" w:rsidR="00772501" w:rsidRPr="00907CF8" w:rsidRDefault="00B04311"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 xml:space="preserve">Aangepast </w:t>
            </w:r>
            <w:proofErr w:type="spellStart"/>
            <w:r>
              <w:rPr>
                <w:vanish/>
              </w:rPr>
              <w:t>ivm</w:t>
            </w:r>
            <w:proofErr w:type="spellEnd"/>
            <w:r>
              <w:rPr>
                <w:vanish/>
              </w:rPr>
              <w:t xml:space="preserve"> nieuwe </w:t>
            </w:r>
            <w:proofErr w:type="spellStart"/>
            <w:r>
              <w:rPr>
                <w:vanish/>
              </w:rPr>
              <w:t>gitlab</w:t>
            </w:r>
            <w:proofErr w:type="spellEnd"/>
            <w:r>
              <w:rPr>
                <w:vanish/>
              </w:rPr>
              <w:t xml:space="preserve"> server</w:t>
            </w:r>
          </w:p>
        </w:tc>
      </w:tr>
    </w:tbl>
    <w:p w14:paraId="4784E3BA" w14:textId="77777777" w:rsidR="00DC10FC" w:rsidRPr="00907CF8" w:rsidRDefault="00DC10FC" w:rsidP="0015692D">
      <w:pPr>
        <w:pStyle w:val="NoSpacing"/>
      </w:pPr>
    </w:p>
    <w:sectPr w:rsidR="00DC10FC" w:rsidRPr="00907CF8" w:rsidSect="009F41A2">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CAE4B" w14:textId="77777777" w:rsidR="00313B85" w:rsidRDefault="00313B85" w:rsidP="008A2B7E">
      <w:pPr>
        <w:spacing w:after="0" w:line="240" w:lineRule="auto"/>
      </w:pPr>
      <w:r>
        <w:separator/>
      </w:r>
    </w:p>
  </w:endnote>
  <w:endnote w:type="continuationSeparator" w:id="0">
    <w:p w14:paraId="7377BA78" w14:textId="77777777" w:rsidR="00313B85" w:rsidRDefault="00313B85"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696F9" w14:textId="77777777" w:rsidR="008A2B7E" w:rsidRPr="0093389B" w:rsidRDefault="00E01469" w:rsidP="0093389B">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4C8AFED8" wp14:editId="0B5F80C9">
              <wp:simplePos x="0" y="0"/>
              <wp:positionH relativeFrom="page">
                <wp:align>right</wp:align>
              </wp:positionH>
              <wp:positionV relativeFrom="paragraph">
                <wp:posOffset>-164889</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C453559" w14:textId="77777777" w:rsidR="00E01469" w:rsidRPr="004F198E" w:rsidRDefault="00E01469" w:rsidP="00E01469">
                          <w:pPr>
                            <w:rPr>
                              <w:vanish/>
                              <w:sz w:val="16"/>
                              <w:szCs w:val="16"/>
                              <w:lang w:val="en-US"/>
                            </w:rPr>
                          </w:pPr>
                          <w:proofErr w:type="spellStart"/>
                          <w:r w:rsidRPr="004F198E">
                            <w:rPr>
                              <w:vanish/>
                              <w:sz w:val="16"/>
                              <w:szCs w:val="16"/>
                              <w:lang w:val="en-US"/>
                            </w:rPr>
                            <w:t>Sjabloon</w:t>
                          </w:r>
                          <w:proofErr w:type="spellEnd"/>
                          <w:r w:rsidRPr="004F198E">
                            <w:rPr>
                              <w:vanish/>
                              <w:sz w:val="16"/>
                              <w:szCs w:val="16"/>
                              <w:lang w:val="en-US"/>
                            </w:rPr>
                            <w:t xml:space="preserve"> </w:t>
                          </w:r>
                          <w:proofErr w:type="spellStart"/>
                          <w:r w:rsidRPr="004F198E">
                            <w:rPr>
                              <w:vanish/>
                              <w:sz w:val="16"/>
                              <w:szCs w:val="16"/>
                              <w:lang w:val="en-US"/>
                            </w:rPr>
                            <w:t>versie</w:t>
                          </w:r>
                          <w:proofErr w:type="spellEnd"/>
                          <w:r w:rsidRPr="004F198E">
                            <w:rPr>
                              <w:vanish/>
                              <w:sz w:val="16"/>
                              <w:szCs w:val="16"/>
                              <w:lang w:val="en-US"/>
                            </w:rPr>
                            <w:t xml:space="preserve">: </w:t>
                          </w:r>
                          <w:r w:rsidR="004F198E" w:rsidRPr="004F198E">
                            <w:rPr>
                              <w:vanish/>
                              <w:sz w:val="16"/>
                              <w:szCs w:val="16"/>
                              <w:lang w:val="en-US"/>
                            </w:rPr>
                            <w:fldChar w:fldCharType="begin"/>
                          </w:r>
                          <w:r w:rsidR="004F198E" w:rsidRPr="004F198E">
                            <w:rPr>
                              <w:vanish/>
                              <w:sz w:val="16"/>
                              <w:szCs w:val="16"/>
                              <w:lang w:val="en-US"/>
                            </w:rPr>
                            <w:instrText xml:space="preserve"> REF SjabloonVersie \h </w:instrText>
                          </w:r>
                          <w:r w:rsidR="004F198E">
                            <w:rPr>
                              <w:vanish/>
                              <w:sz w:val="16"/>
                              <w:szCs w:val="16"/>
                              <w:lang w:val="en-US"/>
                            </w:rPr>
                            <w:instrText xml:space="preserve"> \* MERGEFORMAT </w:instrText>
                          </w:r>
                          <w:r w:rsidR="004F198E" w:rsidRPr="004F198E">
                            <w:rPr>
                              <w:vanish/>
                              <w:sz w:val="16"/>
                              <w:szCs w:val="16"/>
                              <w:lang w:val="en-US"/>
                            </w:rPr>
                          </w:r>
                          <w:r w:rsidR="004F198E" w:rsidRPr="004F198E">
                            <w:rPr>
                              <w:vanish/>
                              <w:sz w:val="16"/>
                              <w:szCs w:val="16"/>
                              <w:lang w:val="en-US"/>
                            </w:rPr>
                            <w:fldChar w:fldCharType="separate"/>
                          </w:r>
                          <w:sdt>
                            <w:sdtPr>
                              <w:rPr>
                                <w:vanish/>
                                <w:sz w:val="16"/>
                                <w:szCs w:val="16"/>
                              </w:rPr>
                              <w:alias w:val="SjabloonVersie"/>
                              <w:tag w:val="SjabloonVersie"/>
                              <w:id w:val="1430084062"/>
                              <w:placeholder>
                                <w:docPart w:val="2F0017D2D03445E59CAA171EEA324C9E"/>
                              </w:placeholder>
                            </w:sdtPr>
                            <w:sdtEndPr/>
                            <w:sdtContent>
                              <w:r w:rsidR="00923DDE" w:rsidRPr="00923DDE">
                                <w:rPr>
                                  <w:vanish/>
                                  <w:sz w:val="16"/>
                                  <w:szCs w:val="16"/>
                                  <w:lang w:val="en-US"/>
                                </w:rPr>
                                <w:t>2019-04-07</w:t>
                              </w:r>
                            </w:sdtContent>
                          </w:sdt>
                          <w:r w:rsidR="004F198E" w:rsidRPr="004F198E">
                            <w:rPr>
                              <w:vanish/>
                              <w:sz w:val="16"/>
                              <w:szCs w:val="16"/>
                              <w:lang w:val="en-US"/>
                            </w:rPr>
                            <w:fldChar w:fldCharType="end"/>
                          </w:r>
                        </w:p>
                        <w:p w14:paraId="461C7B70" w14:textId="77777777" w:rsidR="00221143" w:rsidRPr="004F198E" w:rsidRDefault="00221143"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8AFED8" id="_x0000_t202" coordsize="21600,21600" o:spt="202" path="m,l,21600r21600,l21600,xe">
              <v:stroke joinstyle="miter"/>
              <v:path gradientshapeok="t" o:connecttype="rect"/>
            </v:shapetype>
            <v:shape id="Text Box 1" o:spid="_x0000_s1027" type="#_x0000_t202" style="position:absolute;margin-left:78.6pt;margin-top:-13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" stroked="f">
              <v:textbox>
                <w:txbxContent>
                  <w:p w14:paraId="3C453559" w14:textId="77777777" w:rsidR="00E01469" w:rsidRPr="004F198E" w:rsidRDefault="00E01469" w:rsidP="00E01469">
                    <w:pPr>
                      <w:rPr>
                        <w:vanish/>
                        <w:sz w:val="16"/>
                        <w:szCs w:val="16"/>
                        <w:lang w:val="en-US"/>
                      </w:rPr>
                    </w:pPr>
                    <w:proofErr w:type="spellStart"/>
                    <w:r w:rsidRPr="004F198E">
                      <w:rPr>
                        <w:vanish/>
                        <w:sz w:val="16"/>
                        <w:szCs w:val="16"/>
                        <w:lang w:val="en-US"/>
                      </w:rPr>
                      <w:t>Sjabloon</w:t>
                    </w:r>
                    <w:proofErr w:type="spellEnd"/>
                    <w:r w:rsidRPr="004F198E">
                      <w:rPr>
                        <w:vanish/>
                        <w:sz w:val="16"/>
                        <w:szCs w:val="16"/>
                        <w:lang w:val="en-US"/>
                      </w:rPr>
                      <w:t xml:space="preserve"> </w:t>
                    </w:r>
                    <w:proofErr w:type="spellStart"/>
                    <w:r w:rsidRPr="004F198E">
                      <w:rPr>
                        <w:vanish/>
                        <w:sz w:val="16"/>
                        <w:szCs w:val="16"/>
                        <w:lang w:val="en-US"/>
                      </w:rPr>
                      <w:t>versie</w:t>
                    </w:r>
                    <w:proofErr w:type="spellEnd"/>
                    <w:r w:rsidRPr="004F198E">
                      <w:rPr>
                        <w:vanish/>
                        <w:sz w:val="16"/>
                        <w:szCs w:val="16"/>
                        <w:lang w:val="en-US"/>
                      </w:rPr>
                      <w:t xml:space="preserve">: </w:t>
                    </w:r>
                    <w:r w:rsidR="004F198E" w:rsidRPr="004F198E">
                      <w:rPr>
                        <w:vanish/>
                        <w:sz w:val="16"/>
                        <w:szCs w:val="16"/>
                        <w:lang w:val="en-US"/>
                      </w:rPr>
                      <w:fldChar w:fldCharType="begin"/>
                    </w:r>
                    <w:r w:rsidR="004F198E" w:rsidRPr="004F198E">
                      <w:rPr>
                        <w:vanish/>
                        <w:sz w:val="16"/>
                        <w:szCs w:val="16"/>
                        <w:lang w:val="en-US"/>
                      </w:rPr>
                      <w:instrText xml:space="preserve"> REF SjabloonVersie \h </w:instrText>
                    </w:r>
                    <w:r w:rsidR="004F198E">
                      <w:rPr>
                        <w:vanish/>
                        <w:sz w:val="16"/>
                        <w:szCs w:val="16"/>
                        <w:lang w:val="en-US"/>
                      </w:rPr>
                      <w:instrText xml:space="preserve"> \* MERGEFORMAT </w:instrText>
                    </w:r>
                    <w:r w:rsidR="004F198E" w:rsidRPr="004F198E">
                      <w:rPr>
                        <w:vanish/>
                        <w:sz w:val="16"/>
                        <w:szCs w:val="16"/>
                        <w:lang w:val="en-US"/>
                      </w:rPr>
                    </w:r>
                    <w:r w:rsidR="004F198E" w:rsidRPr="004F198E">
                      <w:rPr>
                        <w:vanish/>
                        <w:sz w:val="16"/>
                        <w:szCs w:val="16"/>
                        <w:lang w:val="en-US"/>
                      </w:rPr>
                      <w:fldChar w:fldCharType="separate"/>
                    </w:r>
                    <w:sdt>
                      <w:sdtPr>
                        <w:rPr>
                          <w:vanish/>
                          <w:sz w:val="16"/>
                          <w:szCs w:val="16"/>
                        </w:rPr>
                        <w:alias w:val="SjabloonVersie"/>
                        <w:tag w:val="SjabloonVersie"/>
                        <w:id w:val="1430084062"/>
                        <w:placeholder>
                          <w:docPart w:val="2F0017D2D03445E59CAA171EEA324C9E"/>
                        </w:placeholder>
                      </w:sdtPr>
                      <w:sdtEndPr/>
                      <w:sdtContent>
                        <w:r w:rsidR="00923DDE" w:rsidRPr="00923DDE">
                          <w:rPr>
                            <w:vanish/>
                            <w:sz w:val="16"/>
                            <w:szCs w:val="16"/>
                            <w:lang w:val="en-US"/>
                          </w:rPr>
                          <w:t>2019-04-07</w:t>
                        </w:r>
                      </w:sdtContent>
                    </w:sdt>
                    <w:r w:rsidR="004F198E" w:rsidRPr="004F198E">
                      <w:rPr>
                        <w:vanish/>
                        <w:sz w:val="16"/>
                        <w:szCs w:val="16"/>
                        <w:lang w:val="en-US"/>
                      </w:rPr>
                      <w:fldChar w:fldCharType="end"/>
                    </w:r>
                  </w:p>
                  <w:p w14:paraId="461C7B70" w14:textId="77777777" w:rsidR="00221143" w:rsidRPr="004F198E" w:rsidRDefault="00221143" w:rsidP="00E01469">
                    <w:pPr>
                      <w:rPr>
                        <w:vanish/>
                        <w:sz w:val="16"/>
                        <w:szCs w:val="16"/>
                        <w:lang w:val="en-US"/>
                      </w:rPr>
                    </w:pPr>
                  </w:p>
                </w:txbxContent>
              </v:textbox>
              <w10:wrap anchorx="page"/>
            </v:shape>
          </w:pict>
        </mc:Fallback>
      </mc:AlternateContent>
    </w:r>
    <w:r w:rsidR="00796626">
      <w:t>Gebruik sjablonen</w:t>
    </w:r>
    <w:r w:rsidR="00796626" w:rsidRPr="0093389B">
      <w:rPr>
        <w:lang w:val="en-US"/>
      </w:rPr>
      <w:t xml:space="preserve"> </w:t>
    </w:r>
    <w:r w:rsidR="0093389B" w:rsidRPr="0093389B">
      <w:rPr>
        <w:lang w:val="en-US"/>
      </w:rPr>
      <w:t>(</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667376721"/>
        <w:placeholder>
          <w:docPart w:val="C5F54211B5C041E3A892C04D5EC66FFA"/>
        </w:placeholder>
        <w:text/>
      </w:sdtPr>
      <w:sdtEndPr/>
      <w:sdtContent>
        <w:r w:rsidR="00923DDE">
          <w:t>0.1</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p w14:paraId="2C8AACB8" w14:textId="77777777" w:rsidR="008A2B7E" w:rsidRPr="008A2B7E" w:rsidRDefault="008A2B7E">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13419" w14:textId="77777777" w:rsidR="00E01469" w:rsidRDefault="004F198E">
    <w:pPr>
      <w:pStyle w:val="Footer"/>
    </w:pPr>
    <w:r w:rsidRPr="0093389B">
      <w:rPr>
        <w:noProof/>
      </w:rPr>
      <mc:AlternateContent>
        <mc:Choice Requires="wps">
          <w:drawing>
            <wp:anchor distT="45720" distB="45720" distL="114300" distR="114300" simplePos="0" relativeHeight="251663360" behindDoc="0" locked="0" layoutInCell="1" allowOverlap="1" wp14:anchorId="69DC4A1A" wp14:editId="4313B24B">
              <wp:simplePos x="0" y="0"/>
              <wp:positionH relativeFrom="page">
                <wp:align>right</wp:align>
              </wp:positionH>
              <wp:positionV relativeFrom="paragraph">
                <wp:posOffset>-334857</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1398F71" w14:textId="77777777" w:rsidR="004F198E" w:rsidRPr="004F198E" w:rsidRDefault="004F198E" w:rsidP="004F198E">
                          <w:pPr>
                            <w:rPr>
                              <w:vanish/>
                              <w:sz w:val="16"/>
                              <w:szCs w:val="16"/>
                              <w:lang w:val="en-US"/>
                            </w:rPr>
                          </w:pPr>
                          <w:proofErr w:type="spellStart"/>
                          <w:r w:rsidRPr="004F198E">
                            <w:rPr>
                              <w:vanish/>
                              <w:sz w:val="16"/>
                              <w:szCs w:val="16"/>
                              <w:lang w:val="en-US"/>
                            </w:rPr>
                            <w:t>Sjabloon</w:t>
                          </w:r>
                          <w:proofErr w:type="spellEnd"/>
                          <w:r w:rsidRPr="004F198E">
                            <w:rPr>
                              <w:vanish/>
                              <w:sz w:val="16"/>
                              <w:szCs w:val="16"/>
                              <w:lang w:val="en-US"/>
                            </w:rPr>
                            <w:t xml:space="preserve"> </w:t>
                          </w:r>
                          <w:proofErr w:type="spellStart"/>
                          <w:r w:rsidRPr="004F198E">
                            <w:rPr>
                              <w:vanish/>
                              <w:sz w:val="16"/>
                              <w:szCs w:val="16"/>
                              <w:lang w:val="en-US"/>
                            </w:rPr>
                            <w:t>versie</w:t>
                          </w:r>
                          <w:proofErr w:type="spellEnd"/>
                          <w:r w:rsidRPr="004F198E">
                            <w:rPr>
                              <w:vanish/>
                              <w:sz w:val="16"/>
                              <w:szCs w:val="16"/>
                              <w:lang w:val="en-US"/>
                            </w:rPr>
                            <w:t xml:space="preserve">: </w:t>
                          </w:r>
                          <w:r w:rsidRPr="004F198E">
                            <w:rPr>
                              <w:vanish/>
                              <w:sz w:val="16"/>
                              <w:szCs w:val="16"/>
                              <w:lang w:val="en-US"/>
                            </w:rPr>
                            <w:fldChar w:fldCharType="begin"/>
                          </w:r>
                          <w:r w:rsidRPr="004F198E">
                            <w:rPr>
                              <w:vanish/>
                              <w:sz w:val="16"/>
                              <w:szCs w:val="16"/>
                              <w:lang w:val="en-US"/>
                            </w:rPr>
                            <w:instrText xml:space="preserve"> REF SjabloonVersie \h </w:instrText>
                          </w:r>
                          <w:r>
                            <w:rPr>
                              <w:vanish/>
                              <w:sz w:val="16"/>
                              <w:szCs w:val="16"/>
                              <w:lang w:val="en-US"/>
                            </w:rPr>
                            <w:instrText xml:space="preserve"> \* MERGEFORMAT </w:instrText>
                          </w:r>
                          <w:r w:rsidRPr="004F198E">
                            <w:rPr>
                              <w:vanish/>
                              <w:sz w:val="16"/>
                              <w:szCs w:val="16"/>
                              <w:lang w:val="en-US"/>
                            </w:rPr>
                          </w:r>
                          <w:r w:rsidRPr="004F198E">
                            <w:rPr>
                              <w:vanish/>
                              <w:sz w:val="16"/>
                              <w:szCs w:val="16"/>
                              <w:lang w:val="en-US"/>
                            </w:rPr>
                            <w:fldChar w:fldCharType="separate"/>
                          </w:r>
                          <w:sdt>
                            <w:sdtPr>
                              <w:rPr>
                                <w:vanish/>
                                <w:sz w:val="16"/>
                                <w:szCs w:val="16"/>
                              </w:rPr>
                              <w:alias w:val="SjabloonVersie"/>
                              <w:tag w:val="SjabloonVersie"/>
                              <w:id w:val="334736708"/>
                            </w:sdtPr>
                            <w:sdtEndPr/>
                            <w:sdtContent>
                              <w:r w:rsidR="00923DDE" w:rsidRPr="00923DDE">
                                <w:rPr>
                                  <w:vanish/>
                                  <w:sz w:val="16"/>
                                  <w:szCs w:val="16"/>
                                  <w:lang w:val="en-US"/>
                                </w:rPr>
                                <w:t>2019-04-07</w:t>
                              </w:r>
                            </w:sdtContent>
                          </w:sdt>
                          <w:r w:rsidRPr="004F198E">
                            <w:rPr>
                              <w:vanish/>
                              <w:sz w:val="16"/>
                              <w:szCs w:val="16"/>
                              <w:lang w:val="en-US"/>
                            </w:rPr>
                            <w:fldChar w:fldCharType="end"/>
                          </w:r>
                        </w:p>
                        <w:p w14:paraId="0840BD3E" w14:textId="77777777" w:rsidR="004F198E" w:rsidRPr="004F198E" w:rsidRDefault="004F198E" w:rsidP="004F198E">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DC4A1A" id="_x0000_t202" coordsize="21600,21600" o:spt="202" path="m,l,21600r21600,l21600,xe">
              <v:stroke joinstyle="miter"/>
              <v:path gradientshapeok="t" o:connecttype="rect"/>
            </v:shapetype>
            <v:shape id="_x0000_s1028" type="#_x0000_t202" style="position:absolute;margin-left:78.6pt;margin-top:-26.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" stroked="f">
              <v:textbox>
                <w:txbxContent>
                  <w:p w14:paraId="31398F71" w14:textId="77777777" w:rsidR="004F198E" w:rsidRPr="004F198E" w:rsidRDefault="004F198E" w:rsidP="004F198E">
                    <w:pPr>
                      <w:rPr>
                        <w:vanish/>
                        <w:sz w:val="16"/>
                        <w:szCs w:val="16"/>
                        <w:lang w:val="en-US"/>
                      </w:rPr>
                    </w:pPr>
                    <w:proofErr w:type="spellStart"/>
                    <w:r w:rsidRPr="004F198E">
                      <w:rPr>
                        <w:vanish/>
                        <w:sz w:val="16"/>
                        <w:szCs w:val="16"/>
                        <w:lang w:val="en-US"/>
                      </w:rPr>
                      <w:t>Sjabloon</w:t>
                    </w:r>
                    <w:proofErr w:type="spellEnd"/>
                    <w:r w:rsidRPr="004F198E">
                      <w:rPr>
                        <w:vanish/>
                        <w:sz w:val="16"/>
                        <w:szCs w:val="16"/>
                        <w:lang w:val="en-US"/>
                      </w:rPr>
                      <w:t xml:space="preserve"> </w:t>
                    </w:r>
                    <w:proofErr w:type="spellStart"/>
                    <w:r w:rsidRPr="004F198E">
                      <w:rPr>
                        <w:vanish/>
                        <w:sz w:val="16"/>
                        <w:szCs w:val="16"/>
                        <w:lang w:val="en-US"/>
                      </w:rPr>
                      <w:t>versie</w:t>
                    </w:r>
                    <w:proofErr w:type="spellEnd"/>
                    <w:r w:rsidRPr="004F198E">
                      <w:rPr>
                        <w:vanish/>
                        <w:sz w:val="16"/>
                        <w:szCs w:val="16"/>
                        <w:lang w:val="en-US"/>
                      </w:rPr>
                      <w:t xml:space="preserve">: </w:t>
                    </w:r>
                    <w:r w:rsidRPr="004F198E">
                      <w:rPr>
                        <w:vanish/>
                        <w:sz w:val="16"/>
                        <w:szCs w:val="16"/>
                        <w:lang w:val="en-US"/>
                      </w:rPr>
                      <w:fldChar w:fldCharType="begin"/>
                    </w:r>
                    <w:r w:rsidRPr="004F198E">
                      <w:rPr>
                        <w:vanish/>
                        <w:sz w:val="16"/>
                        <w:szCs w:val="16"/>
                        <w:lang w:val="en-US"/>
                      </w:rPr>
                      <w:instrText xml:space="preserve"> REF SjabloonVersie \h </w:instrText>
                    </w:r>
                    <w:r>
                      <w:rPr>
                        <w:vanish/>
                        <w:sz w:val="16"/>
                        <w:szCs w:val="16"/>
                        <w:lang w:val="en-US"/>
                      </w:rPr>
                      <w:instrText xml:space="preserve"> \* MERGEFORMAT </w:instrText>
                    </w:r>
                    <w:r w:rsidRPr="004F198E">
                      <w:rPr>
                        <w:vanish/>
                        <w:sz w:val="16"/>
                        <w:szCs w:val="16"/>
                        <w:lang w:val="en-US"/>
                      </w:rPr>
                    </w:r>
                    <w:r w:rsidRPr="004F198E">
                      <w:rPr>
                        <w:vanish/>
                        <w:sz w:val="16"/>
                        <w:szCs w:val="16"/>
                        <w:lang w:val="en-US"/>
                      </w:rPr>
                      <w:fldChar w:fldCharType="separate"/>
                    </w:r>
                    <w:sdt>
                      <w:sdtPr>
                        <w:rPr>
                          <w:vanish/>
                          <w:sz w:val="16"/>
                          <w:szCs w:val="16"/>
                        </w:rPr>
                        <w:alias w:val="SjabloonVersie"/>
                        <w:tag w:val="SjabloonVersie"/>
                        <w:id w:val="334736708"/>
                      </w:sdtPr>
                      <w:sdtEndPr/>
                      <w:sdtContent>
                        <w:r w:rsidR="00923DDE" w:rsidRPr="00923DDE">
                          <w:rPr>
                            <w:vanish/>
                            <w:sz w:val="16"/>
                            <w:szCs w:val="16"/>
                            <w:lang w:val="en-US"/>
                          </w:rPr>
                          <w:t>2019-04-07</w:t>
                        </w:r>
                      </w:sdtContent>
                    </w:sdt>
                    <w:r w:rsidRPr="004F198E">
                      <w:rPr>
                        <w:vanish/>
                        <w:sz w:val="16"/>
                        <w:szCs w:val="16"/>
                        <w:lang w:val="en-US"/>
                      </w:rPr>
                      <w:fldChar w:fldCharType="end"/>
                    </w:r>
                  </w:p>
                  <w:p w14:paraId="0840BD3E" w14:textId="77777777" w:rsidR="004F198E" w:rsidRPr="004F198E" w:rsidRDefault="004F198E" w:rsidP="004F198E">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9F30A" w14:textId="77777777" w:rsidR="00313B85" w:rsidRDefault="00313B85" w:rsidP="008A2B7E">
      <w:pPr>
        <w:spacing w:after="0" w:line="240" w:lineRule="auto"/>
      </w:pPr>
      <w:r>
        <w:separator/>
      </w:r>
    </w:p>
  </w:footnote>
  <w:footnote w:type="continuationSeparator" w:id="0">
    <w:p w14:paraId="52A18CD9" w14:textId="77777777" w:rsidR="00313B85" w:rsidRDefault="00313B85"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430C9" w14:textId="77777777"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914813222"/>
        <w:placeholder>
          <w:docPart w:val="313668798C844201A72C35BF443527E0"/>
        </w:placeholder>
        <w:text/>
      </w:sdtPr>
      <w:sdtEndPr/>
      <w:sdtContent>
        <w:r w:rsidR="00923DDE">
          <w:t>Gebruik sjablonen</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382489260"/>
        <w:placeholder>
          <w:docPart w:val="BE6942BE745B4F81BE2A8097C2ABB437"/>
        </w:placeholder>
        <w:text/>
      </w:sdtPr>
      <w:sdtEndPr/>
      <w:sdtContent>
        <w:r w:rsidR="00923DDE">
          <w:t>Lorenz</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E32802"/>
    <w:multiLevelType w:val="hybridMultilevel"/>
    <w:tmpl w:val="1FEC11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DE"/>
    <w:rsid w:val="00003E52"/>
    <w:rsid w:val="000170CE"/>
    <w:rsid w:val="0004495B"/>
    <w:rsid w:val="000521F3"/>
    <w:rsid w:val="000534B2"/>
    <w:rsid w:val="00054F7C"/>
    <w:rsid w:val="000719E6"/>
    <w:rsid w:val="00084BFC"/>
    <w:rsid w:val="000C1E55"/>
    <w:rsid w:val="0010454A"/>
    <w:rsid w:val="0012351B"/>
    <w:rsid w:val="001502A4"/>
    <w:rsid w:val="0015692D"/>
    <w:rsid w:val="00192A88"/>
    <w:rsid w:val="001A79BC"/>
    <w:rsid w:val="001C02C2"/>
    <w:rsid w:val="001C5E44"/>
    <w:rsid w:val="001E45D8"/>
    <w:rsid w:val="001F7833"/>
    <w:rsid w:val="002149D5"/>
    <w:rsid w:val="00221143"/>
    <w:rsid w:val="00287F7B"/>
    <w:rsid w:val="002A07A0"/>
    <w:rsid w:val="002C6CA9"/>
    <w:rsid w:val="00313B85"/>
    <w:rsid w:val="0033376A"/>
    <w:rsid w:val="00336A7E"/>
    <w:rsid w:val="00382452"/>
    <w:rsid w:val="003A2EE7"/>
    <w:rsid w:val="003D0335"/>
    <w:rsid w:val="003D74EA"/>
    <w:rsid w:val="003E1D29"/>
    <w:rsid w:val="003E6D3C"/>
    <w:rsid w:val="003F2251"/>
    <w:rsid w:val="00402590"/>
    <w:rsid w:val="00414BBB"/>
    <w:rsid w:val="00436361"/>
    <w:rsid w:val="00443891"/>
    <w:rsid w:val="00453A11"/>
    <w:rsid w:val="004617F6"/>
    <w:rsid w:val="00464DA2"/>
    <w:rsid w:val="0046597C"/>
    <w:rsid w:val="004669F7"/>
    <w:rsid w:val="00467C2A"/>
    <w:rsid w:val="00491D11"/>
    <w:rsid w:val="004D1F25"/>
    <w:rsid w:val="004E16B8"/>
    <w:rsid w:val="004F198E"/>
    <w:rsid w:val="00512D0D"/>
    <w:rsid w:val="00530F5B"/>
    <w:rsid w:val="00577C71"/>
    <w:rsid w:val="0058383B"/>
    <w:rsid w:val="005A66D9"/>
    <w:rsid w:val="005D0910"/>
    <w:rsid w:val="006351D7"/>
    <w:rsid w:val="00655D67"/>
    <w:rsid w:val="006642D3"/>
    <w:rsid w:val="00664B01"/>
    <w:rsid w:val="00684CBB"/>
    <w:rsid w:val="006924DE"/>
    <w:rsid w:val="0069447D"/>
    <w:rsid w:val="006A2A88"/>
    <w:rsid w:val="006C43F0"/>
    <w:rsid w:val="006F2EE1"/>
    <w:rsid w:val="006F365B"/>
    <w:rsid w:val="00704456"/>
    <w:rsid w:val="0071476C"/>
    <w:rsid w:val="007408C1"/>
    <w:rsid w:val="00741E0E"/>
    <w:rsid w:val="0076561E"/>
    <w:rsid w:val="007657B8"/>
    <w:rsid w:val="00772501"/>
    <w:rsid w:val="007739E7"/>
    <w:rsid w:val="00781E40"/>
    <w:rsid w:val="00796626"/>
    <w:rsid w:val="007C1CE4"/>
    <w:rsid w:val="007F115D"/>
    <w:rsid w:val="007F4FA8"/>
    <w:rsid w:val="008478EC"/>
    <w:rsid w:val="0085287A"/>
    <w:rsid w:val="00887BB0"/>
    <w:rsid w:val="00896809"/>
    <w:rsid w:val="008A2B7E"/>
    <w:rsid w:val="008A796A"/>
    <w:rsid w:val="008D71BC"/>
    <w:rsid w:val="008E2D91"/>
    <w:rsid w:val="009059A5"/>
    <w:rsid w:val="00907CF8"/>
    <w:rsid w:val="00907F82"/>
    <w:rsid w:val="00910C43"/>
    <w:rsid w:val="00920E32"/>
    <w:rsid w:val="00923DDE"/>
    <w:rsid w:val="00925984"/>
    <w:rsid w:val="00931345"/>
    <w:rsid w:val="0093389B"/>
    <w:rsid w:val="009500EE"/>
    <w:rsid w:val="009654F8"/>
    <w:rsid w:val="009737B0"/>
    <w:rsid w:val="00975127"/>
    <w:rsid w:val="00996DDF"/>
    <w:rsid w:val="009B011E"/>
    <w:rsid w:val="009E553C"/>
    <w:rsid w:val="009F41A2"/>
    <w:rsid w:val="00A12187"/>
    <w:rsid w:val="00A342D6"/>
    <w:rsid w:val="00A50A4E"/>
    <w:rsid w:val="00A963BC"/>
    <w:rsid w:val="00A96680"/>
    <w:rsid w:val="00AB59EA"/>
    <w:rsid w:val="00AC0040"/>
    <w:rsid w:val="00AD0A54"/>
    <w:rsid w:val="00AD5369"/>
    <w:rsid w:val="00AE23A0"/>
    <w:rsid w:val="00AE4113"/>
    <w:rsid w:val="00AF55D5"/>
    <w:rsid w:val="00B04311"/>
    <w:rsid w:val="00B11207"/>
    <w:rsid w:val="00B202A4"/>
    <w:rsid w:val="00B23E28"/>
    <w:rsid w:val="00B4325C"/>
    <w:rsid w:val="00B5502A"/>
    <w:rsid w:val="00B843E3"/>
    <w:rsid w:val="00BA3CC7"/>
    <w:rsid w:val="00BB5D6D"/>
    <w:rsid w:val="00BF1EEC"/>
    <w:rsid w:val="00C11737"/>
    <w:rsid w:val="00C27281"/>
    <w:rsid w:val="00C54405"/>
    <w:rsid w:val="00C6710D"/>
    <w:rsid w:val="00C73B29"/>
    <w:rsid w:val="00C852B8"/>
    <w:rsid w:val="00CC440F"/>
    <w:rsid w:val="00CD31D4"/>
    <w:rsid w:val="00CE25DF"/>
    <w:rsid w:val="00D02E39"/>
    <w:rsid w:val="00D31E89"/>
    <w:rsid w:val="00D73541"/>
    <w:rsid w:val="00D73DBF"/>
    <w:rsid w:val="00D84A64"/>
    <w:rsid w:val="00DA559F"/>
    <w:rsid w:val="00DB2E3B"/>
    <w:rsid w:val="00DC10FC"/>
    <w:rsid w:val="00DC2182"/>
    <w:rsid w:val="00DF4D03"/>
    <w:rsid w:val="00E01469"/>
    <w:rsid w:val="00E0464C"/>
    <w:rsid w:val="00E13067"/>
    <w:rsid w:val="00E60B5D"/>
    <w:rsid w:val="00E72841"/>
    <w:rsid w:val="00E7326A"/>
    <w:rsid w:val="00E84A1F"/>
    <w:rsid w:val="00EA0647"/>
    <w:rsid w:val="00EC7DE3"/>
    <w:rsid w:val="00ED3604"/>
    <w:rsid w:val="00EE2258"/>
    <w:rsid w:val="00EE3972"/>
    <w:rsid w:val="00EE40B7"/>
    <w:rsid w:val="00F9359B"/>
    <w:rsid w:val="00FA340A"/>
    <w:rsid w:val="00FD10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594A2"/>
  <w15:chartTrackingRefBased/>
  <w15:docId w15:val="{1E7B297A-B2D3-4FC6-BABC-47AB58ED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402590"/>
    <w:pPr>
      <w:spacing w:after="0"/>
    </w:pPr>
  </w:style>
  <w:style w:type="table" w:styleId="ListTable4">
    <w:name w:val="List Table 4"/>
    <w:basedOn w:val="TableNorma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D02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39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mich\Documents\Custom%20Office%20Templates\test\Gebruik%20sjablon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02B5E23B01450AB349ECFAE670E15A"/>
        <w:category>
          <w:name w:val="General"/>
          <w:gallery w:val="placeholder"/>
        </w:category>
        <w:types>
          <w:type w:val="bbPlcHdr"/>
        </w:types>
        <w:behaviors>
          <w:behavior w:val="content"/>
        </w:behaviors>
        <w:guid w:val="{B7D69DC5-6DCF-4262-AFE4-B4ABE439E1C4}"/>
      </w:docPartPr>
      <w:docPartBody>
        <w:p w:rsidR="00C32BF1" w:rsidRDefault="007B71EE">
          <w:pPr>
            <w:pStyle w:val="BC02B5E23B01450AB349ECFAE670E15A"/>
          </w:pPr>
          <w:r w:rsidRPr="00AD5369">
            <w:rPr>
              <w:rStyle w:val="PlaceholderText"/>
              <w:lang w:val="en-US"/>
            </w:rPr>
            <w:t>Click or tap here to enter text.</w:t>
          </w:r>
        </w:p>
      </w:docPartBody>
    </w:docPart>
    <w:docPart>
      <w:docPartPr>
        <w:name w:val="0946EFEED4FF4464B198295961286F1B"/>
        <w:category>
          <w:name w:val="General"/>
          <w:gallery w:val="placeholder"/>
        </w:category>
        <w:types>
          <w:type w:val="bbPlcHdr"/>
        </w:types>
        <w:behaviors>
          <w:behavior w:val="content"/>
        </w:behaviors>
        <w:guid w:val="{5C55B91C-323D-4FAC-BD32-2C9953835BDB}"/>
      </w:docPartPr>
      <w:docPartBody>
        <w:p w:rsidR="00C32BF1" w:rsidRDefault="007B71EE">
          <w:pPr>
            <w:pStyle w:val="0946EFEED4FF4464B198295961286F1B"/>
          </w:pPr>
          <w:r w:rsidRPr="000534B2">
            <w:rPr>
              <w:rStyle w:val="PlaceholderText"/>
              <w:lang w:val="en-US"/>
            </w:rPr>
            <w:t>Click or tap here to enter text.</w:t>
          </w:r>
        </w:p>
      </w:docPartBody>
    </w:docPart>
    <w:docPart>
      <w:docPartPr>
        <w:name w:val="CD37B03D941347D3B068C1F8F5C11072"/>
        <w:category>
          <w:name w:val="General"/>
          <w:gallery w:val="placeholder"/>
        </w:category>
        <w:types>
          <w:type w:val="bbPlcHdr"/>
        </w:types>
        <w:behaviors>
          <w:behavior w:val="content"/>
        </w:behaviors>
        <w:guid w:val="{2E714104-EA19-4978-8EA7-A665A8FD45B7}"/>
      </w:docPartPr>
      <w:docPartBody>
        <w:p w:rsidR="00C32BF1" w:rsidRDefault="007B71EE">
          <w:pPr>
            <w:pStyle w:val="CD37B03D941347D3B068C1F8F5C11072"/>
          </w:pPr>
          <w:r w:rsidRPr="000534B2">
            <w:rPr>
              <w:rStyle w:val="PlaceholderText"/>
              <w:lang w:val="en-US"/>
            </w:rPr>
            <w:t>Click or tap here to enter text.</w:t>
          </w:r>
        </w:p>
      </w:docPartBody>
    </w:docPart>
    <w:docPart>
      <w:docPartPr>
        <w:name w:val="0A1A66D50A7D4FFBB64F57CF9FF86DD6"/>
        <w:category>
          <w:name w:val="General"/>
          <w:gallery w:val="placeholder"/>
        </w:category>
        <w:types>
          <w:type w:val="bbPlcHdr"/>
        </w:types>
        <w:behaviors>
          <w:behavior w:val="content"/>
        </w:behaviors>
        <w:guid w:val="{D68C2F71-10FD-46D9-A715-77C58CAF6A03}"/>
      </w:docPartPr>
      <w:docPartBody>
        <w:p w:rsidR="00C32BF1" w:rsidRDefault="007B71EE">
          <w:pPr>
            <w:pStyle w:val="0A1A66D50A7D4FFBB64F57CF9FF86DD6"/>
          </w:pPr>
          <w:r w:rsidRPr="00AD0A54">
            <w:rPr>
              <w:rStyle w:val="PlaceholderText"/>
              <w:lang w:val="en-US"/>
            </w:rPr>
            <w:t>Click or tap here to enter text.</w:t>
          </w:r>
        </w:p>
      </w:docPartBody>
    </w:docPart>
    <w:docPart>
      <w:docPartPr>
        <w:name w:val="054C7F13A85645C6B3D0F70B9C8D5FFB"/>
        <w:category>
          <w:name w:val="General"/>
          <w:gallery w:val="placeholder"/>
        </w:category>
        <w:types>
          <w:type w:val="bbPlcHdr"/>
        </w:types>
        <w:behaviors>
          <w:behavior w:val="content"/>
        </w:behaviors>
        <w:guid w:val="{A280D10B-7B08-4030-9375-10B5F87227BE}"/>
      </w:docPartPr>
      <w:docPartBody>
        <w:p w:rsidR="00C32BF1" w:rsidRDefault="007B71EE">
          <w:pPr>
            <w:pStyle w:val="054C7F13A85645C6B3D0F70B9C8D5FFB"/>
          </w:pPr>
          <w:r w:rsidRPr="000534B2">
            <w:rPr>
              <w:rStyle w:val="PlaceholderText"/>
              <w:lang w:val="en-US"/>
            </w:rPr>
            <w:t>Click or tap here to enter text.</w:t>
          </w:r>
        </w:p>
      </w:docPartBody>
    </w:docPart>
    <w:docPart>
      <w:docPartPr>
        <w:name w:val="EA90A71885314075A4C20CB216DC9636"/>
        <w:category>
          <w:name w:val="General"/>
          <w:gallery w:val="placeholder"/>
        </w:category>
        <w:types>
          <w:type w:val="bbPlcHdr"/>
        </w:types>
        <w:behaviors>
          <w:behavior w:val="content"/>
        </w:behaviors>
        <w:guid w:val="{C4EC7776-18F4-453D-B61C-E7D5AA53346C}"/>
      </w:docPartPr>
      <w:docPartBody>
        <w:p w:rsidR="00C32BF1" w:rsidRDefault="007B71EE">
          <w:pPr>
            <w:pStyle w:val="EA90A71885314075A4C20CB216DC9636"/>
          </w:pPr>
          <w:r w:rsidRPr="00570CA5">
            <w:rPr>
              <w:rStyle w:val="PlaceholderText"/>
            </w:rPr>
            <w:t>Click or tap here to enter text.</w:t>
          </w:r>
        </w:p>
      </w:docPartBody>
    </w:docPart>
    <w:docPart>
      <w:docPartPr>
        <w:name w:val="313668798C844201A72C35BF443527E0"/>
        <w:category>
          <w:name w:val="General"/>
          <w:gallery w:val="placeholder"/>
        </w:category>
        <w:types>
          <w:type w:val="bbPlcHdr"/>
        </w:types>
        <w:behaviors>
          <w:behavior w:val="content"/>
        </w:behaviors>
        <w:guid w:val="{9A9F101C-25F2-4ED4-AA95-C7F274F4C422}"/>
      </w:docPartPr>
      <w:docPartBody>
        <w:p w:rsidR="00C32BF1" w:rsidRDefault="000F5ACB" w:rsidP="000F5ACB">
          <w:pPr>
            <w:pStyle w:val="313668798C844201A72C35BF443527E0"/>
          </w:pPr>
          <w:r w:rsidRPr="000534B2">
            <w:rPr>
              <w:rStyle w:val="PlaceholderText"/>
              <w:lang w:val="en-US"/>
            </w:rPr>
            <w:t>Click or tap here to enter text.</w:t>
          </w:r>
        </w:p>
      </w:docPartBody>
    </w:docPart>
    <w:docPart>
      <w:docPartPr>
        <w:name w:val="BE6942BE745B4F81BE2A8097C2ABB437"/>
        <w:category>
          <w:name w:val="General"/>
          <w:gallery w:val="placeholder"/>
        </w:category>
        <w:types>
          <w:type w:val="bbPlcHdr"/>
        </w:types>
        <w:behaviors>
          <w:behavior w:val="content"/>
        </w:behaviors>
        <w:guid w:val="{2AA70BAC-E249-480E-A793-654E6C81B014}"/>
      </w:docPartPr>
      <w:docPartBody>
        <w:p w:rsidR="00C32BF1" w:rsidRDefault="000F5ACB" w:rsidP="000F5ACB">
          <w:pPr>
            <w:pStyle w:val="BE6942BE745B4F81BE2A8097C2ABB437"/>
          </w:pPr>
          <w:r w:rsidRPr="00AD0A54">
            <w:rPr>
              <w:rStyle w:val="PlaceholderText"/>
              <w:lang w:val="en-US"/>
            </w:rPr>
            <w:t>Click or tap here to enter text.</w:t>
          </w:r>
        </w:p>
      </w:docPartBody>
    </w:docPart>
    <w:docPart>
      <w:docPartPr>
        <w:name w:val="C5F54211B5C041E3A892C04D5EC66FFA"/>
        <w:category>
          <w:name w:val="General"/>
          <w:gallery w:val="placeholder"/>
        </w:category>
        <w:types>
          <w:type w:val="bbPlcHdr"/>
        </w:types>
        <w:behaviors>
          <w:behavior w:val="content"/>
        </w:behaviors>
        <w:guid w:val="{2BAFF33A-C943-41B0-A6CA-B7C222EA116F}"/>
      </w:docPartPr>
      <w:docPartBody>
        <w:p w:rsidR="00C32BF1" w:rsidRDefault="000F5ACB" w:rsidP="000F5ACB">
          <w:pPr>
            <w:pStyle w:val="C5F54211B5C041E3A892C04D5EC66FFA"/>
          </w:pPr>
          <w:r w:rsidRPr="000534B2">
            <w:rPr>
              <w:rStyle w:val="PlaceholderText"/>
              <w:lang w:val="en-US"/>
            </w:rPr>
            <w:t>Click or tap here to enter text.</w:t>
          </w:r>
        </w:p>
      </w:docPartBody>
    </w:docPart>
    <w:docPart>
      <w:docPartPr>
        <w:name w:val="2F0017D2D03445E59CAA171EEA324C9E"/>
        <w:category>
          <w:name w:val="General"/>
          <w:gallery w:val="placeholder"/>
        </w:category>
        <w:types>
          <w:type w:val="bbPlcHdr"/>
        </w:types>
        <w:behaviors>
          <w:behavior w:val="content"/>
        </w:behaviors>
        <w:guid w:val="{9B6C2E54-5FD0-41ED-AEA7-2DE9B4B3B034}"/>
      </w:docPartPr>
      <w:docPartBody>
        <w:p w:rsidR="00C32BF1" w:rsidRDefault="000F5ACB" w:rsidP="000F5ACB">
          <w:pPr>
            <w:pStyle w:val="2F0017D2D03445E59CAA171EEA324C9E"/>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CB"/>
    <w:rsid w:val="000F5ACB"/>
    <w:rsid w:val="006874E8"/>
    <w:rsid w:val="007B71EE"/>
    <w:rsid w:val="00C32BF1"/>
    <w:rsid w:val="00DB42F1"/>
    <w:rsid w:val="00E97E16"/>
    <w:rsid w:val="00EF40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5ACB"/>
    <w:rPr>
      <w:color w:val="808080"/>
    </w:rPr>
  </w:style>
  <w:style w:type="paragraph" w:customStyle="1" w:styleId="BC02B5E23B01450AB349ECFAE670E15A">
    <w:name w:val="BC02B5E23B01450AB349ECFAE670E15A"/>
  </w:style>
  <w:style w:type="paragraph" w:customStyle="1" w:styleId="0946EFEED4FF4464B198295961286F1B">
    <w:name w:val="0946EFEED4FF4464B198295961286F1B"/>
  </w:style>
  <w:style w:type="paragraph" w:customStyle="1" w:styleId="CD37B03D941347D3B068C1F8F5C11072">
    <w:name w:val="CD37B03D941347D3B068C1F8F5C11072"/>
  </w:style>
  <w:style w:type="paragraph" w:customStyle="1" w:styleId="0A1A66D50A7D4FFBB64F57CF9FF86DD6">
    <w:name w:val="0A1A66D50A7D4FFBB64F57CF9FF86DD6"/>
  </w:style>
  <w:style w:type="paragraph" w:customStyle="1" w:styleId="054C7F13A85645C6B3D0F70B9C8D5FFB">
    <w:name w:val="054C7F13A85645C6B3D0F70B9C8D5FFB"/>
  </w:style>
  <w:style w:type="paragraph" w:customStyle="1" w:styleId="EA90A71885314075A4C20CB216DC9636">
    <w:name w:val="EA90A71885314075A4C20CB216DC9636"/>
  </w:style>
  <w:style w:type="paragraph" w:customStyle="1" w:styleId="95A1F6EAF02C4F3D85B6202FCFD9DD52">
    <w:name w:val="95A1F6EAF02C4F3D85B6202FCFD9DD52"/>
  </w:style>
  <w:style w:type="paragraph" w:customStyle="1" w:styleId="DD4F4D0F8826457CA5E0D6489FEBEB1B">
    <w:name w:val="DD4F4D0F8826457CA5E0D6489FEBEB1B"/>
  </w:style>
  <w:style w:type="paragraph" w:customStyle="1" w:styleId="313668798C844201A72C35BF443527E0">
    <w:name w:val="313668798C844201A72C35BF443527E0"/>
    <w:rsid w:val="000F5ACB"/>
  </w:style>
  <w:style w:type="paragraph" w:customStyle="1" w:styleId="BE6942BE745B4F81BE2A8097C2ABB437">
    <w:name w:val="BE6942BE745B4F81BE2A8097C2ABB437"/>
    <w:rsid w:val="000F5ACB"/>
  </w:style>
  <w:style w:type="paragraph" w:customStyle="1" w:styleId="C5F54211B5C041E3A892C04D5EC66FFA">
    <w:name w:val="C5F54211B5C041E3A892C04D5EC66FFA"/>
    <w:rsid w:val="000F5ACB"/>
  </w:style>
  <w:style w:type="paragraph" w:customStyle="1" w:styleId="2F0017D2D03445E59CAA171EEA324C9E">
    <w:name w:val="2F0017D2D03445E59CAA171EEA324C9E"/>
    <w:rsid w:val="000F5ACB"/>
  </w:style>
  <w:style w:type="paragraph" w:customStyle="1" w:styleId="44849379D1864AFFBE6FDC6AF2E60FAF">
    <w:name w:val="44849379D1864AFFBE6FDC6AF2E60FAF"/>
    <w:rsid w:val="000F5A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7" ma:contentTypeDescription="Een nieuw document maken." ma:contentTypeScope="" ma:versionID="3b6a51dfee9190d4e9880eb0449ab75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9ba77fbd3b1ee248aa1c75f9ac742009"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30001E0D-52E5-4482-833C-3E3D5DBFF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748AE5-9038-4092-BAF8-BFFABB42A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Gebruik sjablonen.dotx</Template>
  <TotalTime>149</TotalTime>
  <Pages>1</Pages>
  <Words>1120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Michels</dc:creator>
  <cp:keywords/>
  <dc:description/>
  <cp:lastModifiedBy>Lorenz Michels</cp:lastModifiedBy>
  <cp:revision>12</cp:revision>
  <cp:lastPrinted>2018-09-01T10:46:00Z</cp:lastPrinted>
  <dcterms:created xsi:type="dcterms:W3CDTF">2019-04-08T09:18:00Z</dcterms:created>
  <dcterms:modified xsi:type="dcterms:W3CDTF">2020-01-13T10:54:00Z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